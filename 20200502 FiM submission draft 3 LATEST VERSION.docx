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64A84" w14:textId="4F2F081E" w:rsidR="002868E2" w:rsidRPr="00AE0212" w:rsidRDefault="007B1D2D" w:rsidP="007A2DE2">
      <w:pPr>
        <w:pStyle w:val="Title"/>
        <w:spacing w:line="360" w:lineRule="auto"/>
        <w:jc w:val="both"/>
      </w:pPr>
      <w:r w:rsidRPr="00AE0212">
        <w:t>Community Consolidation Dictates Hydroponic Root Microbiome</w:t>
      </w:r>
    </w:p>
    <w:p w14:paraId="337586F1" w14:textId="124063DC" w:rsidR="002868E2" w:rsidRPr="00F65A63" w:rsidRDefault="007561F8" w:rsidP="007A2DE2">
      <w:pPr>
        <w:pStyle w:val="AuthorList"/>
        <w:spacing w:line="360" w:lineRule="auto"/>
        <w:jc w:val="both"/>
        <w:rPr>
          <w:lang w:val="en-CA"/>
        </w:rPr>
      </w:pPr>
      <w:r w:rsidRPr="00F65A63">
        <w:rPr>
          <w:lang w:val="en-CA"/>
        </w:rPr>
        <w:t>Victor Lobanov</w:t>
      </w:r>
      <w:r w:rsidR="00A75F87" w:rsidRPr="00F65A63">
        <w:rPr>
          <w:vertAlign w:val="superscript"/>
          <w:lang w:val="en-CA"/>
        </w:rPr>
        <w:t>1</w:t>
      </w:r>
      <w:r w:rsidR="002868E2" w:rsidRPr="00F65A63">
        <w:rPr>
          <w:lang w:val="en-CA"/>
        </w:rPr>
        <w:t xml:space="preserve">, </w:t>
      </w:r>
      <w:r w:rsidR="00512798" w:rsidRPr="00F65A63">
        <w:rPr>
          <w:lang w:val="en-CA"/>
        </w:rPr>
        <w:t xml:space="preserve">Johanna </w:t>
      </w:r>
      <w:r w:rsidR="008545AA" w:rsidRPr="00F65A63">
        <w:rPr>
          <w:lang w:val="en-CA"/>
        </w:rPr>
        <w:t xml:space="preserve">A. </w:t>
      </w:r>
      <w:r w:rsidR="00512798" w:rsidRPr="00F65A63">
        <w:rPr>
          <w:lang w:val="en-CA"/>
        </w:rPr>
        <w:t>Bac-Molenaar</w:t>
      </w:r>
      <w:r w:rsidR="008545AA" w:rsidRPr="00F65A63">
        <w:rPr>
          <w:vertAlign w:val="superscript"/>
          <w:lang w:val="en-CA"/>
        </w:rPr>
        <w:t>2</w:t>
      </w:r>
      <w:r w:rsidR="001B030E" w:rsidRPr="00F65A63">
        <w:rPr>
          <w:lang w:val="en-CA"/>
        </w:rPr>
        <w:t xml:space="preserve">, </w:t>
      </w:r>
      <w:r w:rsidR="00512798" w:rsidRPr="00F65A63">
        <w:rPr>
          <w:lang w:val="en-CA"/>
        </w:rPr>
        <w:t xml:space="preserve">Karel J. </w:t>
      </w:r>
      <w:r w:rsidR="006D52CA" w:rsidRPr="00F65A63">
        <w:rPr>
          <w:lang w:val="en-CA"/>
        </w:rPr>
        <w:t>Keesman</w:t>
      </w:r>
      <w:r w:rsidR="006D52CA" w:rsidRPr="00F65A63">
        <w:rPr>
          <w:vertAlign w:val="superscript"/>
          <w:lang w:val="en-CA"/>
        </w:rPr>
        <w:t>3</w:t>
      </w:r>
      <w:r w:rsidR="00512798" w:rsidRPr="00F65A63">
        <w:rPr>
          <w:lang w:val="en-CA"/>
        </w:rPr>
        <w:t xml:space="preserve">, </w:t>
      </w:r>
      <w:r w:rsidRPr="00F65A63">
        <w:rPr>
          <w:lang w:val="en-CA"/>
        </w:rPr>
        <w:t>Alyssa Joyce</w:t>
      </w:r>
      <w:r w:rsidR="00705676" w:rsidRPr="00F65A63">
        <w:rPr>
          <w:vertAlign w:val="superscript"/>
          <w:lang w:val="en-CA"/>
        </w:rPr>
        <w:t>1</w:t>
      </w:r>
      <w:r w:rsidR="00431866" w:rsidRPr="00F65A63">
        <w:rPr>
          <w:vertAlign w:val="superscript"/>
          <w:lang w:val="en-CA"/>
        </w:rPr>
        <w:t>*</w:t>
      </w:r>
    </w:p>
    <w:p w14:paraId="59F997E2" w14:textId="1D0ECCE6" w:rsidR="00142F42" w:rsidRPr="00AE0212" w:rsidRDefault="002868E2" w:rsidP="007A2DE2">
      <w:pPr>
        <w:spacing w:before="0" w:after="0"/>
        <w:jc w:val="both"/>
        <w:rPr>
          <w:rFonts w:cs="Times New Roman"/>
          <w:szCs w:val="24"/>
        </w:rPr>
      </w:pPr>
      <w:r w:rsidRPr="00AE0212">
        <w:rPr>
          <w:rFonts w:cs="Times New Roman"/>
          <w:szCs w:val="24"/>
          <w:vertAlign w:val="superscript"/>
        </w:rPr>
        <w:t>1</w:t>
      </w:r>
      <w:r w:rsidR="00142F42" w:rsidRPr="00AE0212">
        <w:rPr>
          <w:rFonts w:cs="Times New Roman"/>
          <w:szCs w:val="24"/>
        </w:rPr>
        <w:t xml:space="preserve">Department of Marine Sciences, </w:t>
      </w:r>
      <w:r w:rsidR="00BC4686" w:rsidRPr="00AE0212">
        <w:rPr>
          <w:rFonts w:cs="Times New Roman"/>
          <w:szCs w:val="24"/>
        </w:rPr>
        <w:t xml:space="preserve">University of Gothenburg, </w:t>
      </w:r>
      <w:r w:rsidR="00142F42" w:rsidRPr="00AE0212">
        <w:rPr>
          <w:rFonts w:cs="Times New Roman"/>
          <w:szCs w:val="24"/>
        </w:rPr>
        <w:t>Box 461, 405 30</w:t>
      </w:r>
      <w:r w:rsidR="007701DB" w:rsidRPr="00AE0212">
        <w:rPr>
          <w:rFonts w:cs="Times New Roman"/>
          <w:szCs w:val="24"/>
        </w:rPr>
        <w:t>, Gothenburg</w:t>
      </w:r>
      <w:r w:rsidR="00142F42" w:rsidRPr="00AE0212">
        <w:rPr>
          <w:rFonts w:cs="Times New Roman"/>
          <w:szCs w:val="24"/>
        </w:rPr>
        <w:t>, S</w:t>
      </w:r>
      <w:r w:rsidR="007701DB" w:rsidRPr="00AE0212">
        <w:rPr>
          <w:rFonts w:cs="Times New Roman"/>
          <w:szCs w:val="24"/>
        </w:rPr>
        <w:t>weden</w:t>
      </w:r>
    </w:p>
    <w:p w14:paraId="6474CC5F" w14:textId="72F16235" w:rsidR="00CA4337" w:rsidRDefault="00154F4A" w:rsidP="007A2DE2">
      <w:pPr>
        <w:spacing w:before="0" w:after="0"/>
        <w:jc w:val="both"/>
        <w:rPr>
          <w:rFonts w:cs="Times New Roman"/>
          <w:szCs w:val="24"/>
        </w:rPr>
      </w:pPr>
      <w:r w:rsidRPr="00AE0212">
        <w:rPr>
          <w:rFonts w:cs="Times New Roman"/>
          <w:szCs w:val="24"/>
          <w:vertAlign w:val="superscript"/>
        </w:rPr>
        <w:t>2</w:t>
      </w:r>
      <w:r w:rsidR="004E601D">
        <w:rPr>
          <w:rFonts w:cs="Times New Roman"/>
          <w:szCs w:val="24"/>
        </w:rPr>
        <w:t>Greenhouse Horticulture, Wageningen</w:t>
      </w:r>
      <w:r w:rsidR="00DB43D1">
        <w:rPr>
          <w:rFonts w:cs="Times New Roman"/>
          <w:szCs w:val="24"/>
        </w:rPr>
        <w:t xml:space="preserve"> University and Research, </w:t>
      </w:r>
      <w:r w:rsidR="00DB43D1" w:rsidRPr="00DB43D1">
        <w:rPr>
          <w:rFonts w:cs="Times New Roman"/>
          <w:szCs w:val="24"/>
        </w:rPr>
        <w:t xml:space="preserve">Violierenweg 1, 2665 MV Bleiswijk, </w:t>
      </w:r>
      <w:r w:rsidR="00DB43D1">
        <w:rPr>
          <w:rFonts w:cs="Times New Roman"/>
          <w:szCs w:val="24"/>
        </w:rPr>
        <w:t xml:space="preserve">the </w:t>
      </w:r>
      <w:r w:rsidR="00DB43D1" w:rsidRPr="00DB43D1">
        <w:rPr>
          <w:rFonts w:cs="Times New Roman"/>
          <w:szCs w:val="24"/>
        </w:rPr>
        <w:t>Netherlands</w:t>
      </w:r>
    </w:p>
    <w:p w14:paraId="52705EDE" w14:textId="122B6635" w:rsidR="00154F4A" w:rsidRDefault="00CA4337" w:rsidP="007A2DE2">
      <w:pPr>
        <w:spacing w:before="0" w:after="0"/>
        <w:jc w:val="both"/>
        <w:rPr>
          <w:rFonts w:cs="Times New Roman"/>
          <w:szCs w:val="24"/>
        </w:rPr>
      </w:pPr>
      <w:r>
        <w:rPr>
          <w:rFonts w:cs="Times New Roman"/>
          <w:szCs w:val="24"/>
          <w:vertAlign w:val="superscript"/>
        </w:rPr>
        <w:t>3</w:t>
      </w:r>
      <w:r w:rsidRPr="00CA4337">
        <w:rPr>
          <w:rFonts w:cs="Times New Roman"/>
          <w:szCs w:val="24"/>
        </w:rPr>
        <w:t>Mathematical and Statistical Methods</w:t>
      </w:r>
      <w:r>
        <w:rPr>
          <w:rFonts w:cs="Times New Roman"/>
          <w:szCs w:val="24"/>
        </w:rPr>
        <w:t xml:space="preserve"> - Biometris</w:t>
      </w:r>
      <w:r w:rsidR="00154F4A" w:rsidRPr="00AE0212">
        <w:rPr>
          <w:rFonts w:cs="Times New Roman"/>
          <w:szCs w:val="24"/>
        </w:rPr>
        <w:t>, Wageningen University</w:t>
      </w:r>
      <w:r w:rsidR="00DB43D1">
        <w:rPr>
          <w:rFonts w:cs="Times New Roman"/>
          <w:szCs w:val="24"/>
        </w:rPr>
        <w:t xml:space="preserve"> and Research</w:t>
      </w:r>
      <w:r w:rsidR="00154F4A" w:rsidRPr="00AE0212">
        <w:rPr>
          <w:rFonts w:cs="Times New Roman"/>
          <w:szCs w:val="24"/>
        </w:rPr>
        <w:t>, P.O. Box 1</w:t>
      </w:r>
      <w:r>
        <w:rPr>
          <w:rFonts w:cs="Times New Roman"/>
          <w:szCs w:val="24"/>
        </w:rPr>
        <w:t>6</w:t>
      </w:r>
      <w:r w:rsidR="00154F4A" w:rsidRPr="00AE0212">
        <w:rPr>
          <w:rFonts w:cs="Times New Roman"/>
          <w:szCs w:val="24"/>
        </w:rPr>
        <w:t>, 6700 AA</w:t>
      </w:r>
      <w:r w:rsidR="00A51652" w:rsidRPr="00AE0212">
        <w:rPr>
          <w:rFonts w:cs="Times New Roman"/>
          <w:szCs w:val="24"/>
        </w:rPr>
        <w:t>,</w:t>
      </w:r>
      <w:r w:rsidR="00154F4A" w:rsidRPr="00AE0212">
        <w:rPr>
          <w:rFonts w:cs="Times New Roman"/>
          <w:szCs w:val="24"/>
        </w:rPr>
        <w:t xml:space="preserve"> </w:t>
      </w:r>
      <w:r w:rsidR="00A51652" w:rsidRPr="00AE0212">
        <w:rPr>
          <w:rFonts w:cs="Times New Roman"/>
          <w:szCs w:val="24"/>
        </w:rPr>
        <w:t>Wageningen,</w:t>
      </w:r>
      <w:r w:rsidR="00B956CC">
        <w:rPr>
          <w:rFonts w:cs="Times New Roman"/>
          <w:szCs w:val="24"/>
        </w:rPr>
        <w:t xml:space="preserve"> the</w:t>
      </w:r>
      <w:r w:rsidR="00154F4A" w:rsidRPr="00AE0212">
        <w:rPr>
          <w:rFonts w:cs="Times New Roman"/>
          <w:szCs w:val="24"/>
        </w:rPr>
        <w:t xml:space="preserve"> Netherlands</w:t>
      </w:r>
    </w:p>
    <w:p w14:paraId="1F08B3C0" w14:textId="77777777" w:rsidR="004741DE" w:rsidRPr="00AE0212" w:rsidRDefault="004741DE" w:rsidP="007A2DE2">
      <w:pPr>
        <w:spacing w:before="0" w:after="0"/>
        <w:jc w:val="both"/>
        <w:rPr>
          <w:rFonts w:cs="Times New Roman"/>
          <w:szCs w:val="24"/>
        </w:rPr>
      </w:pPr>
    </w:p>
    <w:p w14:paraId="55458F15" w14:textId="1A22FF2C" w:rsidR="002868E2" w:rsidRPr="00BC75CA" w:rsidRDefault="002868E2" w:rsidP="007A2DE2">
      <w:pPr>
        <w:spacing w:before="0" w:after="0"/>
        <w:jc w:val="both"/>
        <w:rPr>
          <w:rFonts w:cs="Times New Roman"/>
          <w:szCs w:val="24"/>
        </w:rPr>
      </w:pPr>
      <w:r w:rsidRPr="00BC75CA">
        <w:rPr>
          <w:rFonts w:cs="Times New Roman"/>
          <w:b/>
          <w:szCs w:val="24"/>
        </w:rPr>
        <w:t xml:space="preserve">*Correspondence: </w:t>
      </w:r>
      <w:r w:rsidR="00671D9A" w:rsidRPr="00BC75CA">
        <w:rPr>
          <w:rFonts w:cs="Times New Roman"/>
          <w:b/>
          <w:szCs w:val="24"/>
        </w:rPr>
        <w:br/>
      </w:r>
      <w:r w:rsidR="00913CDB" w:rsidRPr="00BC75CA">
        <w:rPr>
          <w:rFonts w:cs="Times New Roman"/>
          <w:szCs w:val="24"/>
        </w:rPr>
        <w:t>Alyssa Joyce</w:t>
      </w:r>
    </w:p>
    <w:p w14:paraId="30155B7A" w14:textId="374AF4A0" w:rsidR="00913CDB" w:rsidRPr="00BC75CA" w:rsidRDefault="00913CDB" w:rsidP="007A2DE2">
      <w:pPr>
        <w:spacing w:before="0" w:after="0"/>
        <w:jc w:val="both"/>
        <w:rPr>
          <w:rFonts w:cs="Times New Roman"/>
          <w:bCs/>
          <w:szCs w:val="24"/>
        </w:rPr>
      </w:pPr>
      <w:r w:rsidRPr="00BC75CA">
        <w:rPr>
          <w:rFonts w:cs="Times New Roman"/>
          <w:bCs/>
          <w:szCs w:val="24"/>
        </w:rPr>
        <w:t>alyssa.joyce@gu.se</w:t>
      </w:r>
    </w:p>
    <w:p w14:paraId="688EE9ED" w14:textId="28DED15F" w:rsidR="00EA3D3C" w:rsidRPr="00913CDB" w:rsidRDefault="00817DD6" w:rsidP="007A2DE2">
      <w:pPr>
        <w:pStyle w:val="AuthorList"/>
        <w:spacing w:line="360" w:lineRule="auto"/>
        <w:jc w:val="both"/>
      </w:pPr>
      <w:r w:rsidRPr="00913CDB">
        <w:t>Keywords:</w:t>
      </w:r>
      <w:r w:rsidR="00443604">
        <w:t xml:space="preserve"> R</w:t>
      </w:r>
      <w:r w:rsidR="00E02825" w:rsidRPr="00913CDB">
        <w:t xml:space="preserve">hizosphere, </w:t>
      </w:r>
      <w:r w:rsidR="007474E9" w:rsidRPr="00913CDB">
        <w:t>rhizobiome</w:t>
      </w:r>
      <w:r w:rsidR="007474E9">
        <w:t xml:space="preserve">, </w:t>
      </w:r>
      <w:r w:rsidR="00E02825" w:rsidRPr="00913CDB">
        <w:t xml:space="preserve">microbiome, aquaponics, </w:t>
      </w:r>
      <w:r w:rsidR="00443604">
        <w:t>hydroponics</w:t>
      </w:r>
    </w:p>
    <w:p w14:paraId="4DB10602" w14:textId="77777777" w:rsidR="008E2B54" w:rsidRPr="00AE0212" w:rsidRDefault="00EA3D3C" w:rsidP="007A2DE2">
      <w:pPr>
        <w:pStyle w:val="AuthorList"/>
        <w:spacing w:line="360" w:lineRule="auto"/>
        <w:jc w:val="both"/>
      </w:pPr>
      <w:r w:rsidRPr="00AE0212">
        <w:t>Abstract</w:t>
      </w:r>
    </w:p>
    <w:p w14:paraId="47A2C3EE" w14:textId="7A94E1AE" w:rsidR="00512F7D" w:rsidRDefault="00512F7D" w:rsidP="000134A8">
      <w:pPr>
        <w:spacing w:line="360" w:lineRule="auto"/>
        <w:jc w:val="both"/>
        <w:rPr>
          <w:rFonts w:eastAsia="Times New Roman" w:cs="Times New Roman"/>
          <w:lang w:eastAsia="es-CO"/>
        </w:rPr>
      </w:pPr>
      <w:r w:rsidRPr="00AE0212">
        <w:rPr>
          <w:rFonts w:eastAsia="Times New Roman" w:cs="Times New Roman"/>
          <w:lang w:eastAsia="es-CO"/>
        </w:rPr>
        <w:t xml:space="preserve">Terrestrial plant roots </w:t>
      </w:r>
      <w:r>
        <w:rPr>
          <w:rFonts w:eastAsia="Times New Roman" w:cs="Times New Roman"/>
          <w:lang w:eastAsia="es-CO"/>
        </w:rPr>
        <w:t>mediate</w:t>
      </w:r>
      <w:r w:rsidRPr="00AE0212">
        <w:rPr>
          <w:rFonts w:eastAsia="Times New Roman" w:cs="Times New Roman"/>
          <w:lang w:eastAsia="es-CO"/>
        </w:rPr>
        <w:t xml:space="preserve"> a complex network of prokaryotes and eukaryotes</w:t>
      </w:r>
      <w:r w:rsidR="00CA4337">
        <w:rPr>
          <w:rFonts w:eastAsia="Times New Roman" w:cs="Times New Roman"/>
          <w:lang w:eastAsia="es-CO"/>
        </w:rPr>
        <w:t>,</w:t>
      </w:r>
      <w:r>
        <w:rPr>
          <w:rFonts w:eastAsia="Times New Roman" w:cs="Times New Roman"/>
          <w:lang w:eastAsia="es-CO"/>
        </w:rPr>
        <w:t xml:space="preserve"> collectively referred to as the rhizobiome</w:t>
      </w:r>
      <w:r w:rsidRPr="00AE0212">
        <w:rPr>
          <w:rFonts w:eastAsia="Times New Roman" w:cs="Times New Roman"/>
          <w:lang w:eastAsia="es-CO"/>
        </w:rPr>
        <w:t xml:space="preserve">. </w:t>
      </w:r>
      <w:r w:rsidR="00786E03">
        <w:rPr>
          <w:rFonts w:eastAsia="Times New Roman" w:cs="Times New Roman"/>
          <w:lang w:eastAsia="es-CO"/>
        </w:rPr>
        <w:t>The ability to p</w:t>
      </w:r>
      <w:r>
        <w:rPr>
          <w:rFonts w:eastAsia="Times New Roman" w:cs="Times New Roman"/>
          <w:lang w:eastAsia="es-CO"/>
        </w:rPr>
        <w:t>romot</w:t>
      </w:r>
      <w:r w:rsidR="00786E03">
        <w:rPr>
          <w:rFonts w:eastAsia="Times New Roman" w:cs="Times New Roman"/>
          <w:lang w:eastAsia="es-CO"/>
        </w:rPr>
        <w:t>e</w:t>
      </w:r>
      <w:r>
        <w:rPr>
          <w:rFonts w:eastAsia="Times New Roman" w:cs="Times New Roman"/>
          <w:lang w:eastAsia="es-CO"/>
        </w:rPr>
        <w:t xml:space="preserve"> beneficial</w:t>
      </w:r>
      <w:r w:rsidRPr="00AE0212">
        <w:rPr>
          <w:rFonts w:eastAsia="Times New Roman" w:cs="Times New Roman"/>
          <w:lang w:eastAsia="es-CO"/>
        </w:rPr>
        <w:t xml:space="preserve"> plant </w:t>
      </w:r>
      <w:r>
        <w:rPr>
          <w:rFonts w:eastAsia="Times New Roman" w:cs="Times New Roman"/>
          <w:lang w:eastAsia="es-CO"/>
        </w:rPr>
        <w:t>symbionts</w:t>
      </w:r>
      <w:r w:rsidR="00AD7B46">
        <w:rPr>
          <w:rFonts w:eastAsia="Times New Roman" w:cs="Times New Roman"/>
          <w:lang w:eastAsia="es-CO"/>
        </w:rPr>
        <w:t xml:space="preserve"> can</w:t>
      </w:r>
      <w:r>
        <w:rPr>
          <w:rFonts w:eastAsia="Times New Roman" w:cs="Times New Roman"/>
          <w:lang w:eastAsia="es-CO"/>
        </w:rPr>
        <w:t xml:space="preserve"> </w:t>
      </w:r>
      <w:r w:rsidRPr="00AE0212">
        <w:rPr>
          <w:rFonts w:eastAsia="Times New Roman" w:cs="Times New Roman"/>
          <w:lang w:eastAsia="es-CO"/>
        </w:rPr>
        <w:t>contribute to increased crop productivity</w:t>
      </w:r>
      <w:r w:rsidR="002B58CC">
        <w:rPr>
          <w:rFonts w:eastAsia="Times New Roman" w:cs="Times New Roman"/>
          <w:lang w:eastAsia="es-CO"/>
        </w:rPr>
        <w:t>.</w:t>
      </w:r>
      <w:r>
        <w:rPr>
          <w:rFonts w:eastAsia="Times New Roman" w:cs="Times New Roman"/>
          <w:lang w:eastAsia="es-CO"/>
        </w:rPr>
        <w:t xml:space="preserve"> </w:t>
      </w:r>
      <w:r w:rsidR="002B58CC">
        <w:rPr>
          <w:rFonts w:eastAsia="Times New Roman" w:cs="Times New Roman"/>
          <w:lang w:eastAsia="es-CO"/>
        </w:rPr>
        <w:t>D</w:t>
      </w:r>
      <w:r>
        <w:rPr>
          <w:rFonts w:eastAsia="Times New Roman" w:cs="Times New Roman"/>
          <w:lang w:eastAsia="es-CO"/>
        </w:rPr>
        <w:t>espite</w:t>
      </w:r>
      <w:r w:rsidRPr="00AE0212">
        <w:rPr>
          <w:rFonts w:eastAsia="Times New Roman" w:cs="Times New Roman"/>
          <w:lang w:eastAsia="es-CO"/>
        </w:rPr>
        <w:t xml:space="preserve"> recognition of </w:t>
      </w:r>
      <w:r>
        <w:rPr>
          <w:rFonts w:eastAsia="Times New Roman" w:cs="Times New Roman"/>
          <w:lang w:eastAsia="es-CO"/>
        </w:rPr>
        <w:t>th</w:t>
      </w:r>
      <w:r w:rsidR="00AD7B46">
        <w:rPr>
          <w:rFonts w:eastAsia="Times New Roman" w:cs="Times New Roman"/>
          <w:lang w:eastAsia="es-CO"/>
        </w:rPr>
        <w:t>is</w:t>
      </w:r>
      <w:r>
        <w:rPr>
          <w:rFonts w:eastAsia="Times New Roman" w:cs="Times New Roman"/>
          <w:lang w:eastAsia="es-CO"/>
        </w:rPr>
        <w:t xml:space="preserve"> microbial </w:t>
      </w:r>
      <w:r w:rsidRPr="00AE0212">
        <w:rPr>
          <w:rFonts w:eastAsia="Times New Roman" w:cs="Times New Roman"/>
          <w:lang w:eastAsia="es-CO"/>
        </w:rPr>
        <w:t>underpinning, plant cultivation strategies remain</w:t>
      </w:r>
      <w:r>
        <w:rPr>
          <w:rFonts w:eastAsia="Times New Roman" w:cs="Times New Roman"/>
          <w:lang w:eastAsia="es-CO"/>
        </w:rPr>
        <w:t xml:space="preserve"> </w:t>
      </w:r>
      <w:r w:rsidRPr="00AE0212">
        <w:rPr>
          <w:rFonts w:eastAsia="Times New Roman" w:cs="Times New Roman"/>
          <w:lang w:eastAsia="es-CO"/>
        </w:rPr>
        <w:t xml:space="preserve">focused on plant </w:t>
      </w:r>
      <w:r w:rsidR="00EF772B">
        <w:rPr>
          <w:rFonts w:eastAsia="Times New Roman" w:cs="Times New Roman"/>
          <w:lang w:eastAsia="es-CO"/>
        </w:rPr>
        <w:t>physiology to determine crop health</w:t>
      </w:r>
      <w:r w:rsidRPr="00AE0212">
        <w:rPr>
          <w:rFonts w:eastAsia="Times New Roman" w:cs="Times New Roman"/>
          <w:lang w:eastAsia="es-CO"/>
        </w:rPr>
        <w:t>. The success of plant</w:t>
      </w:r>
      <w:r>
        <w:rPr>
          <w:rFonts w:eastAsia="Times New Roman" w:cs="Times New Roman"/>
          <w:lang w:eastAsia="es-CO"/>
        </w:rPr>
        <w:t xml:space="preserve"> cultivation</w:t>
      </w:r>
      <w:r w:rsidRPr="00AE0212">
        <w:rPr>
          <w:rFonts w:eastAsia="Times New Roman" w:cs="Times New Roman"/>
          <w:lang w:eastAsia="es-CO"/>
        </w:rPr>
        <w:t xml:space="preserve"> in </w:t>
      </w:r>
      <w:r>
        <w:rPr>
          <w:rFonts w:eastAsia="Times New Roman" w:cs="Times New Roman"/>
          <w:lang w:eastAsia="es-CO"/>
        </w:rPr>
        <w:t xml:space="preserve">hydroponics </w:t>
      </w:r>
      <w:r w:rsidRPr="00AE0212">
        <w:rPr>
          <w:rFonts w:eastAsia="Times New Roman" w:cs="Times New Roman"/>
          <w:lang w:eastAsia="es-CO"/>
        </w:rPr>
        <w:t xml:space="preserve">indicates that </w:t>
      </w:r>
      <w:r w:rsidR="00AD7B46" w:rsidRPr="00AE0212">
        <w:rPr>
          <w:rFonts w:eastAsia="Times New Roman" w:cs="Times New Roman"/>
          <w:lang w:eastAsia="es-CO"/>
        </w:rPr>
        <w:t>nutrient uptake</w:t>
      </w:r>
      <w:r w:rsidR="00AD7B46">
        <w:rPr>
          <w:rFonts w:eastAsia="Times New Roman" w:cs="Times New Roman"/>
          <w:lang w:eastAsia="es-CO"/>
        </w:rPr>
        <w:t xml:space="preserve">, abiotic and biotic stress resistance </w:t>
      </w:r>
      <w:r w:rsidR="00561000">
        <w:rPr>
          <w:rFonts w:eastAsia="Times New Roman" w:cs="Times New Roman"/>
          <w:lang w:eastAsia="es-CO"/>
        </w:rPr>
        <w:t>is preserved</w:t>
      </w:r>
      <w:r w:rsidR="00AD7B46">
        <w:rPr>
          <w:rFonts w:eastAsia="Times New Roman" w:cs="Times New Roman"/>
          <w:lang w:eastAsia="es-CO"/>
        </w:rPr>
        <w:t xml:space="preserve"> in the rhizosphere</w:t>
      </w:r>
      <w:r w:rsidR="0096383C">
        <w:rPr>
          <w:rFonts w:eastAsia="Times New Roman" w:cs="Times New Roman"/>
          <w:lang w:eastAsia="es-CO"/>
        </w:rPr>
        <w:t xml:space="preserve"> regardless of the surrounding milieu</w:t>
      </w:r>
      <w:r w:rsidRPr="00AE0212">
        <w:rPr>
          <w:rFonts w:eastAsia="Times New Roman" w:cs="Times New Roman"/>
          <w:lang w:eastAsia="es-CO"/>
        </w:rPr>
        <w:t xml:space="preserve">. </w:t>
      </w:r>
      <w:r w:rsidR="00561000">
        <w:rPr>
          <w:rFonts w:eastAsia="Times New Roman" w:cs="Times New Roman"/>
          <w:lang w:eastAsia="es-CO"/>
        </w:rPr>
        <w:t xml:space="preserve">What has not been explored is how the </w:t>
      </w:r>
      <w:r w:rsidR="00AD7B46">
        <w:rPr>
          <w:rFonts w:eastAsia="Times New Roman" w:cs="Times New Roman"/>
          <w:lang w:eastAsia="es-CO"/>
        </w:rPr>
        <w:t>microbial community</w:t>
      </w:r>
      <w:r w:rsidR="00561000">
        <w:rPr>
          <w:rFonts w:eastAsia="Times New Roman" w:cs="Times New Roman"/>
          <w:lang w:eastAsia="es-CO"/>
        </w:rPr>
        <w:t xml:space="preserve"> adapts to soil-less hydroponic </w:t>
      </w:r>
      <w:r w:rsidR="00691137">
        <w:rPr>
          <w:rFonts w:eastAsia="Times New Roman" w:cs="Times New Roman"/>
          <w:lang w:eastAsia="es-CO"/>
        </w:rPr>
        <w:t>or</w:t>
      </w:r>
      <w:r w:rsidR="00561000">
        <w:rPr>
          <w:rFonts w:eastAsia="Times New Roman" w:cs="Times New Roman"/>
          <w:lang w:eastAsia="es-CO"/>
        </w:rPr>
        <w:t xml:space="preserve"> aquaponic </w:t>
      </w:r>
      <w:r w:rsidR="00691137">
        <w:rPr>
          <w:rFonts w:eastAsia="Times New Roman" w:cs="Times New Roman"/>
          <w:lang w:eastAsia="es-CO"/>
        </w:rPr>
        <w:t>cultivation</w:t>
      </w:r>
      <w:r w:rsidR="00561000">
        <w:rPr>
          <w:rFonts w:eastAsia="Times New Roman" w:cs="Times New Roman"/>
          <w:lang w:eastAsia="es-CO"/>
        </w:rPr>
        <w:t>.</w:t>
      </w:r>
      <w:r w:rsidR="00691137">
        <w:rPr>
          <w:rFonts w:eastAsia="Times New Roman" w:cs="Times New Roman"/>
          <w:lang w:eastAsia="es-CO"/>
        </w:rPr>
        <w:t xml:space="preserve"> Microbial dynamics in aquaponic systems are more complex</w:t>
      </w:r>
      <w:r w:rsidRPr="001E400D">
        <w:rPr>
          <w:rFonts w:eastAsia="Times New Roman" w:cs="Times New Roman"/>
          <w:lang w:eastAsia="es-CO"/>
        </w:rPr>
        <w:t xml:space="preserve"> </w:t>
      </w:r>
      <w:r>
        <w:rPr>
          <w:rFonts w:eastAsia="Times New Roman" w:cs="Times New Roman"/>
          <w:lang w:eastAsia="es-CO"/>
        </w:rPr>
        <w:t xml:space="preserve">than </w:t>
      </w:r>
      <w:r w:rsidR="000F5E5A">
        <w:rPr>
          <w:rFonts w:eastAsia="Times New Roman" w:cs="Times New Roman"/>
          <w:lang w:eastAsia="es-CO"/>
        </w:rPr>
        <w:t>in</w:t>
      </w:r>
      <w:r w:rsidR="00691137">
        <w:rPr>
          <w:rFonts w:eastAsia="Times New Roman" w:cs="Times New Roman"/>
          <w:lang w:eastAsia="es-CO"/>
        </w:rPr>
        <w:t xml:space="preserve"> </w:t>
      </w:r>
      <w:r>
        <w:rPr>
          <w:rFonts w:eastAsia="Times New Roman" w:cs="Times New Roman"/>
          <w:lang w:eastAsia="es-CO"/>
        </w:rPr>
        <w:t>hydroponic</w:t>
      </w:r>
      <w:r w:rsidR="000F5E5A">
        <w:rPr>
          <w:rFonts w:eastAsia="Times New Roman" w:cs="Times New Roman"/>
          <w:lang w:eastAsia="es-CO"/>
        </w:rPr>
        <w:t>s.</w:t>
      </w:r>
      <w:r w:rsidR="00691137">
        <w:rPr>
          <w:rFonts w:eastAsia="Times New Roman" w:cs="Times New Roman"/>
          <w:lang w:eastAsia="es-CO"/>
        </w:rPr>
        <w:t xml:space="preserve"> </w:t>
      </w:r>
      <w:r w:rsidR="000F5E5A">
        <w:rPr>
          <w:rFonts w:eastAsia="Times New Roman" w:cs="Times New Roman"/>
          <w:lang w:eastAsia="es-CO"/>
        </w:rPr>
        <w:t>A</w:t>
      </w:r>
      <w:r w:rsidRPr="00AE0212">
        <w:rPr>
          <w:rFonts w:eastAsia="Times New Roman" w:cs="Times New Roman"/>
          <w:lang w:eastAsia="es-CO"/>
        </w:rPr>
        <w:t xml:space="preserve">dditional communities </w:t>
      </w:r>
      <w:r w:rsidR="000134A8">
        <w:rPr>
          <w:rFonts w:eastAsia="Times New Roman" w:cs="Times New Roman"/>
          <w:lang w:eastAsia="es-CO"/>
        </w:rPr>
        <w:t>enter</w:t>
      </w:r>
      <w:r>
        <w:rPr>
          <w:rFonts w:eastAsia="Times New Roman" w:cs="Times New Roman"/>
          <w:lang w:eastAsia="es-CO"/>
        </w:rPr>
        <w:t xml:space="preserve"> </w:t>
      </w:r>
      <w:r w:rsidR="0096383C">
        <w:rPr>
          <w:rFonts w:eastAsia="Times New Roman" w:cs="Times New Roman"/>
          <w:lang w:eastAsia="es-CO"/>
        </w:rPr>
        <w:t xml:space="preserve">via the </w:t>
      </w:r>
      <w:r>
        <w:rPr>
          <w:rFonts w:eastAsia="Times New Roman" w:cs="Times New Roman"/>
          <w:lang w:eastAsia="es-CO"/>
        </w:rPr>
        <w:t>inflow water</w:t>
      </w:r>
      <w:r w:rsidR="00CA4337">
        <w:rPr>
          <w:rFonts w:eastAsia="Times New Roman" w:cs="Times New Roman"/>
          <w:lang w:eastAsia="es-CO"/>
        </w:rPr>
        <w:t xml:space="preserve">. </w:t>
      </w:r>
      <w:r w:rsidR="000134A8">
        <w:rPr>
          <w:rFonts w:eastAsia="Times New Roman" w:cs="Times New Roman"/>
          <w:lang w:eastAsia="es-CO"/>
        </w:rPr>
        <w:t xml:space="preserve">This influx is shaped by microbial communities in </w:t>
      </w:r>
      <w:r>
        <w:rPr>
          <w:rFonts w:eastAsia="Times New Roman" w:cs="Times New Roman"/>
          <w:lang w:eastAsia="es-CO"/>
        </w:rPr>
        <w:t>the</w:t>
      </w:r>
      <w:r w:rsidR="000134A8">
        <w:rPr>
          <w:rFonts w:eastAsia="Times New Roman" w:cs="Times New Roman"/>
          <w:lang w:eastAsia="es-CO"/>
        </w:rPr>
        <w:t xml:space="preserve"> facility</w:t>
      </w:r>
      <w:r>
        <w:rPr>
          <w:rFonts w:eastAsia="Times New Roman" w:cs="Times New Roman"/>
          <w:lang w:eastAsia="es-CO"/>
        </w:rPr>
        <w:t xml:space="preserve"> intake </w:t>
      </w:r>
      <w:r w:rsidRPr="00AE0212">
        <w:rPr>
          <w:rFonts w:eastAsia="Times New Roman" w:cs="Times New Roman"/>
          <w:lang w:eastAsia="es-CO"/>
        </w:rPr>
        <w:t>water</w:t>
      </w:r>
      <w:r w:rsidR="000134A8">
        <w:rPr>
          <w:rFonts w:eastAsia="Times New Roman" w:cs="Times New Roman"/>
          <w:lang w:eastAsia="es-CO"/>
        </w:rPr>
        <w:t>,</w:t>
      </w:r>
      <w:r>
        <w:rPr>
          <w:rFonts w:eastAsia="Times New Roman" w:cs="Times New Roman"/>
          <w:lang w:eastAsia="es-CO"/>
        </w:rPr>
        <w:t xml:space="preserve"> </w:t>
      </w:r>
      <w:r w:rsidR="000134A8">
        <w:rPr>
          <w:rFonts w:eastAsia="Times New Roman" w:cs="Times New Roman"/>
          <w:lang w:eastAsia="es-CO"/>
        </w:rPr>
        <w:t>recirculating aquaculture system (RAS)</w:t>
      </w:r>
      <w:r w:rsidR="000134A8" w:rsidRPr="00AE0212">
        <w:rPr>
          <w:rFonts w:eastAsia="Times New Roman" w:cs="Times New Roman"/>
          <w:lang w:eastAsia="es-CO"/>
        </w:rPr>
        <w:t xml:space="preserve"> </w:t>
      </w:r>
      <w:r w:rsidR="000134A8">
        <w:rPr>
          <w:rFonts w:eastAsia="Times New Roman" w:cs="Times New Roman"/>
          <w:lang w:eastAsia="es-CO"/>
        </w:rPr>
        <w:t xml:space="preserve">environment including </w:t>
      </w:r>
      <w:r w:rsidRPr="00AE0212">
        <w:rPr>
          <w:rFonts w:eastAsia="Times New Roman" w:cs="Times New Roman"/>
          <w:lang w:eastAsia="es-CO"/>
        </w:rPr>
        <w:t xml:space="preserve">fish </w:t>
      </w:r>
      <w:r w:rsidR="000134A8">
        <w:rPr>
          <w:rFonts w:eastAsia="Times New Roman" w:cs="Times New Roman"/>
          <w:lang w:eastAsia="es-CO"/>
        </w:rPr>
        <w:t>gastrointestinal</w:t>
      </w:r>
      <w:r w:rsidRPr="00AE0212">
        <w:rPr>
          <w:rFonts w:eastAsia="Times New Roman" w:cs="Times New Roman"/>
          <w:lang w:eastAsia="es-CO"/>
        </w:rPr>
        <w:t xml:space="preserve"> tract</w:t>
      </w:r>
      <w:r w:rsidR="0096383C">
        <w:rPr>
          <w:rFonts w:eastAsia="Times New Roman" w:cs="Times New Roman"/>
          <w:lang w:eastAsia="es-CO"/>
        </w:rPr>
        <w:t xml:space="preserve">, </w:t>
      </w:r>
      <w:r w:rsidR="000134A8">
        <w:rPr>
          <w:rFonts w:eastAsia="Times New Roman" w:cs="Times New Roman"/>
          <w:lang w:eastAsia="es-CO"/>
        </w:rPr>
        <w:t>and</w:t>
      </w:r>
      <w:r>
        <w:rPr>
          <w:rFonts w:eastAsia="Times New Roman" w:cs="Times New Roman"/>
          <w:lang w:eastAsia="es-CO"/>
        </w:rPr>
        <w:t xml:space="preserve"> the</w:t>
      </w:r>
      <w:r w:rsidRPr="00AE0212">
        <w:rPr>
          <w:rFonts w:eastAsia="Times New Roman" w:cs="Times New Roman"/>
          <w:lang w:eastAsia="es-CO"/>
        </w:rPr>
        <w:t xml:space="preserve"> </w:t>
      </w:r>
      <w:r w:rsidR="0096383C" w:rsidRPr="00AE0212">
        <w:rPr>
          <w:rFonts w:eastAsia="Times New Roman" w:cs="Times New Roman"/>
          <w:lang w:eastAsia="es-CO"/>
        </w:rPr>
        <w:t>biofilter</w:t>
      </w:r>
      <w:r w:rsidR="0096383C">
        <w:rPr>
          <w:rFonts w:eastAsia="Times New Roman" w:cs="Times New Roman"/>
          <w:lang w:eastAsia="es-CO"/>
        </w:rPr>
        <w:t xml:space="preserve"> </w:t>
      </w:r>
      <w:r>
        <w:rPr>
          <w:rFonts w:eastAsia="Times New Roman" w:cs="Times New Roman"/>
          <w:lang w:eastAsia="es-CO"/>
        </w:rPr>
        <w:t xml:space="preserve">community of the </w:t>
      </w:r>
      <w:r w:rsidRPr="00AE0212">
        <w:rPr>
          <w:rFonts w:eastAsia="Times New Roman" w:cs="Times New Roman"/>
          <w:lang w:eastAsia="es-CO"/>
        </w:rPr>
        <w:t xml:space="preserve">soluble-waste treatment loop.  </w:t>
      </w:r>
    </w:p>
    <w:p w14:paraId="7ED5BE93" w14:textId="0C0AF58B" w:rsidR="00691137" w:rsidRDefault="00114DCB">
      <w:pPr>
        <w:spacing w:line="360" w:lineRule="auto"/>
        <w:jc w:val="both"/>
        <w:rPr>
          <w:rFonts w:eastAsia="Times New Roman" w:cs="Times New Roman"/>
          <w:lang w:eastAsia="es-CO"/>
        </w:rPr>
      </w:pPr>
      <w:r>
        <w:rPr>
          <w:rFonts w:eastAsia="Times New Roman" w:cs="Times New Roman"/>
          <w:lang w:eastAsia="es-CO"/>
        </w:rPr>
        <w:t>This study presents results</w:t>
      </w:r>
      <w:r w:rsidR="00512F7D">
        <w:rPr>
          <w:rFonts w:eastAsia="Times New Roman" w:cs="Times New Roman"/>
          <w:lang w:eastAsia="es-CO"/>
        </w:rPr>
        <w:t xml:space="preserve"> from a series of experiments</w:t>
      </w:r>
      <w:r w:rsidR="00B838E3">
        <w:rPr>
          <w:rFonts w:eastAsia="Times New Roman" w:cs="Times New Roman"/>
          <w:lang w:eastAsia="es-CO"/>
        </w:rPr>
        <w:t xml:space="preserve"> aimed at</w:t>
      </w:r>
      <w:r w:rsidR="00512F7D">
        <w:rPr>
          <w:rFonts w:eastAsia="Times New Roman" w:cs="Times New Roman"/>
          <w:lang w:eastAsia="es-CO"/>
        </w:rPr>
        <w:t xml:space="preserve"> </w:t>
      </w:r>
      <w:r w:rsidR="000134A8">
        <w:rPr>
          <w:rFonts w:eastAsia="Times New Roman" w:cs="Times New Roman"/>
          <w:lang w:eastAsia="es-CO"/>
        </w:rPr>
        <w:t>characterizing</w:t>
      </w:r>
      <w:r w:rsidR="00512F7D">
        <w:rPr>
          <w:rFonts w:eastAsia="Times New Roman" w:cs="Times New Roman"/>
          <w:lang w:eastAsia="es-CO"/>
        </w:rPr>
        <w:t xml:space="preserve"> the</w:t>
      </w:r>
      <w:r w:rsidR="00512F7D" w:rsidRPr="00AE0212">
        <w:rPr>
          <w:rFonts w:eastAsia="Times New Roman" w:cs="Times New Roman"/>
          <w:lang w:eastAsia="es-CO"/>
        </w:rPr>
        <w:t xml:space="preserve"> development </w:t>
      </w:r>
      <w:r w:rsidR="00B838E3">
        <w:rPr>
          <w:rFonts w:eastAsia="Times New Roman" w:cs="Times New Roman"/>
          <w:lang w:eastAsia="es-CO"/>
        </w:rPr>
        <w:t>of the</w:t>
      </w:r>
      <w:r w:rsidR="00512F7D" w:rsidRPr="00AE0212">
        <w:rPr>
          <w:rFonts w:eastAsia="Times New Roman" w:cs="Times New Roman"/>
          <w:lang w:eastAsia="es-CO"/>
        </w:rPr>
        <w:t xml:space="preserve"> </w:t>
      </w:r>
      <w:r w:rsidR="00512F7D">
        <w:rPr>
          <w:rFonts w:eastAsia="Times New Roman" w:cs="Times New Roman"/>
          <w:lang w:eastAsia="es-CO"/>
        </w:rPr>
        <w:t xml:space="preserve">rhizobiome </w:t>
      </w:r>
      <w:r w:rsidR="00512F7D" w:rsidRPr="00AE0212">
        <w:rPr>
          <w:rFonts w:eastAsia="Times New Roman" w:cs="Times New Roman"/>
          <w:lang w:eastAsia="es-CO"/>
        </w:rPr>
        <w:t>during</w:t>
      </w:r>
      <w:r w:rsidR="000134A8">
        <w:rPr>
          <w:rFonts w:eastAsia="Times New Roman" w:cs="Times New Roman"/>
          <w:lang w:eastAsia="es-CO"/>
        </w:rPr>
        <w:t xml:space="preserve"> the</w:t>
      </w:r>
      <w:r w:rsidR="00512F7D" w:rsidRPr="00AE0212">
        <w:rPr>
          <w:rFonts w:eastAsia="Times New Roman" w:cs="Times New Roman"/>
          <w:lang w:eastAsia="es-CO"/>
        </w:rPr>
        <w:t xml:space="preserve"> cultivation of Batavian lettuce (</w:t>
      </w:r>
      <w:r w:rsidR="00512F7D" w:rsidRPr="00AE0212">
        <w:rPr>
          <w:rFonts w:eastAsia="Times New Roman" w:cs="Times New Roman"/>
          <w:i/>
          <w:iCs/>
          <w:lang w:eastAsia="es-CO"/>
        </w:rPr>
        <w:t>Lactuca sativa</w:t>
      </w:r>
      <w:r w:rsidR="00512F7D" w:rsidRPr="00AE0212">
        <w:rPr>
          <w:rFonts w:eastAsia="Times New Roman" w:cs="Times New Roman"/>
          <w:lang w:eastAsia="es-CO"/>
        </w:rPr>
        <w:t>)</w:t>
      </w:r>
      <w:r w:rsidR="00512F7D">
        <w:rPr>
          <w:rFonts w:eastAsia="Times New Roman" w:cs="Times New Roman"/>
          <w:lang w:eastAsia="es-CO"/>
        </w:rPr>
        <w:t xml:space="preserve"> in</w:t>
      </w:r>
      <w:r w:rsidR="00691137">
        <w:rPr>
          <w:rFonts w:eastAsia="Times New Roman" w:cs="Times New Roman"/>
          <w:lang w:eastAsia="es-CO"/>
        </w:rPr>
        <w:t xml:space="preserve"> hydroponic or aquaponic systems coupled to</w:t>
      </w:r>
      <w:r w:rsidR="00512F7D">
        <w:rPr>
          <w:rFonts w:eastAsia="Times New Roman" w:cs="Times New Roman"/>
          <w:lang w:eastAsia="es-CO"/>
        </w:rPr>
        <w:t xml:space="preserve"> </w:t>
      </w:r>
      <w:r w:rsidR="002C6BAD">
        <w:rPr>
          <w:rFonts w:eastAsia="Times New Roman" w:cs="Times New Roman"/>
          <w:lang w:eastAsia="es-CO"/>
        </w:rPr>
        <w:t xml:space="preserve">freshwater </w:t>
      </w:r>
      <w:r w:rsidR="00691137">
        <w:rPr>
          <w:rFonts w:eastAsia="Times New Roman" w:cs="Times New Roman"/>
          <w:lang w:eastAsia="es-CO"/>
        </w:rPr>
        <w:t>RAS</w:t>
      </w:r>
      <w:r w:rsidR="00512F7D">
        <w:rPr>
          <w:rFonts w:eastAsia="Times New Roman" w:cs="Times New Roman"/>
          <w:lang w:eastAsia="es-CO"/>
        </w:rPr>
        <w:t xml:space="preserve"> with </w:t>
      </w:r>
      <w:r w:rsidR="00512F7D" w:rsidRPr="000D2738">
        <w:rPr>
          <w:rFonts w:eastAsia="Times New Roman" w:cs="Times New Roman"/>
          <w:lang w:eastAsia="es-CO"/>
        </w:rPr>
        <w:t>common carp (</w:t>
      </w:r>
      <w:r w:rsidR="00512F7D" w:rsidRPr="000D2738">
        <w:rPr>
          <w:rFonts w:eastAsia="Times New Roman" w:cs="Times New Roman"/>
          <w:i/>
          <w:iCs/>
          <w:lang w:eastAsia="es-CO"/>
        </w:rPr>
        <w:t>Cyprinus carpio</w:t>
      </w:r>
      <w:r w:rsidR="00512F7D" w:rsidRPr="000D2738">
        <w:rPr>
          <w:rFonts w:eastAsia="Times New Roman" w:cs="Times New Roman"/>
          <w:lang w:eastAsia="es-CO"/>
        </w:rPr>
        <w:t xml:space="preserve">) </w:t>
      </w:r>
      <w:r w:rsidR="00512F7D">
        <w:rPr>
          <w:rFonts w:eastAsia="Times New Roman" w:cs="Times New Roman"/>
          <w:lang w:eastAsia="es-CO"/>
        </w:rPr>
        <w:t>or</w:t>
      </w:r>
      <w:r w:rsidR="00512F7D" w:rsidRPr="000D2738">
        <w:rPr>
          <w:rFonts w:eastAsia="Times New Roman" w:cs="Times New Roman"/>
          <w:lang w:eastAsia="es-CO"/>
        </w:rPr>
        <w:t xml:space="preserve"> Nile tilapia (</w:t>
      </w:r>
      <w:r w:rsidR="00512F7D" w:rsidRPr="000D2738">
        <w:rPr>
          <w:rFonts w:eastAsia="Times New Roman" w:cs="Times New Roman"/>
          <w:i/>
          <w:iCs/>
          <w:lang w:eastAsia="es-CO"/>
        </w:rPr>
        <w:t>Oreochromis niloticus</w:t>
      </w:r>
      <w:r w:rsidR="00512F7D" w:rsidRPr="000D2738">
        <w:rPr>
          <w:rFonts w:eastAsia="Times New Roman" w:cs="Times New Roman"/>
          <w:lang w:eastAsia="es-CO"/>
        </w:rPr>
        <w:t>)</w:t>
      </w:r>
      <w:r w:rsidR="00512F7D">
        <w:rPr>
          <w:rFonts w:eastAsia="Times New Roman" w:cs="Times New Roman"/>
          <w:lang w:eastAsia="es-CO"/>
        </w:rPr>
        <w:t xml:space="preserve">. In the first </w:t>
      </w:r>
      <w:r w:rsidR="00B838E3">
        <w:rPr>
          <w:rFonts w:eastAsia="Times New Roman" w:cs="Times New Roman"/>
          <w:lang w:eastAsia="es-CO"/>
        </w:rPr>
        <w:t xml:space="preserve">set of </w:t>
      </w:r>
      <w:r w:rsidR="00512F7D">
        <w:rPr>
          <w:rFonts w:eastAsia="Times New Roman" w:cs="Times New Roman"/>
          <w:lang w:eastAsia="es-CO"/>
        </w:rPr>
        <w:t>experiment</w:t>
      </w:r>
      <w:r w:rsidR="00B838E3">
        <w:rPr>
          <w:rFonts w:eastAsia="Times New Roman" w:cs="Times New Roman"/>
          <w:lang w:eastAsia="es-CO"/>
        </w:rPr>
        <w:t>s</w:t>
      </w:r>
      <w:r w:rsidR="00512F7D">
        <w:rPr>
          <w:rFonts w:eastAsia="Times New Roman" w:cs="Times New Roman"/>
          <w:lang w:eastAsia="es-CO"/>
        </w:rPr>
        <w:t>, we</w:t>
      </w:r>
      <w:r w:rsidR="00512F7D" w:rsidRPr="00AE0212">
        <w:rPr>
          <w:rFonts w:eastAsia="Times New Roman" w:cs="Times New Roman"/>
          <w:lang w:eastAsia="es-CO"/>
        </w:rPr>
        <w:t xml:space="preserve"> employed standard water purification techniques (UV, </w:t>
      </w:r>
      <w:r w:rsidR="00512F7D">
        <w:rPr>
          <w:rFonts w:eastAsia="Times New Roman" w:cs="Times New Roman"/>
          <w:lang w:eastAsia="es-CO"/>
        </w:rPr>
        <w:t xml:space="preserve">ozone, </w:t>
      </w:r>
      <w:r w:rsidR="00512F7D" w:rsidRPr="00AE0212">
        <w:rPr>
          <w:rFonts w:eastAsia="Times New Roman" w:cs="Times New Roman"/>
          <w:lang w:eastAsia="es-CO"/>
        </w:rPr>
        <w:t>H</w:t>
      </w:r>
      <w:r w:rsidR="00512F7D" w:rsidRPr="00AE0212">
        <w:rPr>
          <w:rFonts w:eastAsia="Times New Roman" w:cs="Times New Roman"/>
          <w:vertAlign w:val="subscript"/>
          <w:lang w:eastAsia="es-CO"/>
        </w:rPr>
        <w:t>2</w:t>
      </w:r>
      <w:r w:rsidR="00512F7D" w:rsidRPr="00AE0212">
        <w:rPr>
          <w:rFonts w:eastAsia="Times New Roman" w:cs="Times New Roman"/>
          <w:lang w:eastAsia="es-CO"/>
        </w:rPr>
        <w:t>O</w:t>
      </w:r>
      <w:r w:rsidR="00512F7D" w:rsidRPr="00AE0212">
        <w:rPr>
          <w:rFonts w:eastAsia="Times New Roman" w:cs="Times New Roman"/>
          <w:vertAlign w:val="subscript"/>
          <w:lang w:eastAsia="es-CO"/>
        </w:rPr>
        <w:t>2</w:t>
      </w:r>
      <w:r w:rsidR="00512F7D" w:rsidRPr="00AE0212">
        <w:rPr>
          <w:rFonts w:eastAsia="Times New Roman" w:cs="Times New Roman"/>
          <w:lang w:eastAsia="es-CO"/>
        </w:rPr>
        <w:t>) to impede microbial proliferation in hydroponic beds</w:t>
      </w:r>
      <w:r w:rsidR="002C6BAD">
        <w:rPr>
          <w:rFonts w:eastAsia="Times New Roman" w:cs="Times New Roman"/>
          <w:lang w:eastAsia="es-CO"/>
        </w:rPr>
        <w:t xml:space="preserve">. This provided a macroscopic view of how sterilization processes impact </w:t>
      </w:r>
      <w:r w:rsidR="00A15368">
        <w:rPr>
          <w:rFonts w:eastAsia="Times New Roman" w:cs="Times New Roman"/>
          <w:lang w:eastAsia="es-CO"/>
        </w:rPr>
        <w:t xml:space="preserve">rhizosphere and </w:t>
      </w:r>
      <w:r w:rsidR="00ED74F6">
        <w:rPr>
          <w:rFonts w:eastAsia="Times New Roman" w:cs="Times New Roman"/>
          <w:lang w:eastAsia="es-CO"/>
        </w:rPr>
        <w:t xml:space="preserve">plant </w:t>
      </w:r>
      <w:r w:rsidR="00A15368">
        <w:rPr>
          <w:rFonts w:eastAsia="Times New Roman" w:cs="Times New Roman"/>
          <w:lang w:eastAsia="es-CO"/>
        </w:rPr>
        <w:t>health</w:t>
      </w:r>
      <w:r w:rsidR="00512F7D" w:rsidRPr="00AE0212">
        <w:rPr>
          <w:rFonts w:eastAsia="Times New Roman" w:cs="Times New Roman"/>
          <w:lang w:eastAsia="es-CO"/>
        </w:rPr>
        <w:t>.</w:t>
      </w:r>
      <w:r w:rsidR="00512F7D">
        <w:rPr>
          <w:rFonts w:eastAsia="Times New Roman" w:cs="Times New Roman"/>
          <w:lang w:eastAsia="es-CO"/>
        </w:rPr>
        <w:t xml:space="preserve"> </w:t>
      </w:r>
    </w:p>
    <w:p w14:paraId="4A436D48" w14:textId="7B7396A1" w:rsidR="00512F7D" w:rsidRPr="00AE0212" w:rsidRDefault="00E4423A">
      <w:pPr>
        <w:spacing w:line="360" w:lineRule="auto"/>
        <w:jc w:val="both"/>
        <w:rPr>
          <w:rFonts w:eastAsia="Times New Roman" w:cs="Times New Roman"/>
          <w:lang w:eastAsia="es-CO"/>
        </w:rPr>
      </w:pPr>
      <w:r>
        <w:rPr>
          <w:rFonts w:eastAsia="Times New Roman" w:cs="Times New Roman"/>
          <w:lang w:eastAsia="es-CO"/>
        </w:rPr>
        <w:lastRenderedPageBreak/>
        <w:t>I</w:t>
      </w:r>
      <w:r w:rsidR="00CA4337">
        <w:rPr>
          <w:rFonts w:eastAsia="Times New Roman" w:cs="Times New Roman"/>
          <w:lang w:eastAsia="es-CO"/>
        </w:rPr>
        <w:t>n the</w:t>
      </w:r>
      <w:r w:rsidR="00512F7D">
        <w:rPr>
          <w:rFonts w:eastAsia="Times New Roman" w:cs="Times New Roman"/>
          <w:lang w:eastAsia="es-CO"/>
        </w:rPr>
        <w:t xml:space="preserve"> second </w:t>
      </w:r>
      <w:r w:rsidR="00CA4337">
        <w:rPr>
          <w:rFonts w:eastAsia="Times New Roman" w:cs="Times New Roman"/>
          <w:lang w:eastAsia="es-CO"/>
        </w:rPr>
        <w:t xml:space="preserve">set of </w:t>
      </w:r>
      <w:r w:rsidR="00512F7D">
        <w:rPr>
          <w:rFonts w:eastAsia="Times New Roman" w:cs="Times New Roman"/>
          <w:lang w:eastAsia="es-CO"/>
        </w:rPr>
        <w:t>experiment</w:t>
      </w:r>
      <w:r w:rsidR="00CA4337">
        <w:rPr>
          <w:rFonts w:eastAsia="Times New Roman" w:cs="Times New Roman"/>
          <w:lang w:eastAsia="es-CO"/>
        </w:rPr>
        <w:t>s we</w:t>
      </w:r>
      <w:r w:rsidR="00512F7D">
        <w:rPr>
          <w:rFonts w:eastAsia="Times New Roman" w:cs="Times New Roman"/>
          <w:lang w:eastAsia="es-CO"/>
        </w:rPr>
        <w:t xml:space="preserve"> </w:t>
      </w:r>
      <w:r w:rsidR="00EB4D06">
        <w:rPr>
          <w:rFonts w:eastAsia="Times New Roman" w:cs="Times New Roman"/>
          <w:lang w:eastAsia="es-CO"/>
        </w:rPr>
        <w:t>investigated the dynamics of</w:t>
      </w:r>
      <w:r w:rsidR="00512F7D">
        <w:rPr>
          <w:rFonts w:eastAsia="Times New Roman" w:cs="Times New Roman"/>
          <w:lang w:eastAsia="es-CO"/>
        </w:rPr>
        <w:t xml:space="preserve"> rhizosphere </w:t>
      </w:r>
      <w:r w:rsidR="00691137">
        <w:rPr>
          <w:rFonts w:eastAsia="Times New Roman" w:cs="Times New Roman"/>
          <w:lang w:eastAsia="es-CO"/>
        </w:rPr>
        <w:t xml:space="preserve">colonization </w:t>
      </w:r>
      <w:r w:rsidR="00EB4D06">
        <w:rPr>
          <w:rFonts w:eastAsia="Times New Roman" w:cs="Times New Roman"/>
          <w:lang w:eastAsia="es-CO"/>
        </w:rPr>
        <w:t>by</w:t>
      </w:r>
      <w:r w:rsidR="00691137">
        <w:rPr>
          <w:rFonts w:eastAsia="Times New Roman" w:cs="Times New Roman"/>
          <w:lang w:eastAsia="es-CO"/>
        </w:rPr>
        <w:t xml:space="preserve"> foreign microbial communities</w:t>
      </w:r>
      <w:r w:rsidR="00EB4D06">
        <w:rPr>
          <w:rFonts w:eastAsia="Times New Roman" w:cs="Times New Roman"/>
          <w:lang w:eastAsia="es-CO"/>
        </w:rPr>
        <w:t xml:space="preserve"> </w:t>
      </w:r>
      <w:r w:rsidR="00CA4337">
        <w:rPr>
          <w:rFonts w:eastAsia="Times New Roman" w:cs="Times New Roman"/>
          <w:lang w:eastAsia="es-CO"/>
        </w:rPr>
        <w:t>such as</w:t>
      </w:r>
      <w:r w:rsidR="00691137">
        <w:rPr>
          <w:rFonts w:eastAsia="Times New Roman" w:cs="Times New Roman"/>
          <w:lang w:eastAsia="es-CO"/>
        </w:rPr>
        <w:t xml:space="preserve"> </w:t>
      </w:r>
      <w:r w:rsidR="00EB4D06">
        <w:rPr>
          <w:rFonts w:eastAsia="Times New Roman" w:cs="Times New Roman"/>
          <w:lang w:eastAsia="es-CO"/>
        </w:rPr>
        <w:t xml:space="preserve">the </w:t>
      </w:r>
      <w:r w:rsidR="00691137">
        <w:rPr>
          <w:rFonts w:eastAsia="Times New Roman" w:cs="Times New Roman"/>
          <w:lang w:eastAsia="es-CO"/>
        </w:rPr>
        <w:t xml:space="preserve">upstream RAS microbiome, </w:t>
      </w:r>
      <w:r w:rsidR="00C233F4">
        <w:rPr>
          <w:rFonts w:eastAsia="Times New Roman" w:cs="Times New Roman"/>
          <w:lang w:eastAsia="es-CO"/>
        </w:rPr>
        <w:t xml:space="preserve">a </w:t>
      </w:r>
      <w:r w:rsidR="00691137">
        <w:rPr>
          <w:rFonts w:eastAsia="Times New Roman" w:cs="Times New Roman"/>
          <w:lang w:eastAsia="es-CO"/>
        </w:rPr>
        <w:t>soil rhizosphere community,</w:t>
      </w:r>
      <w:r w:rsidR="00CA4337">
        <w:rPr>
          <w:rFonts w:eastAsia="Times New Roman" w:cs="Times New Roman"/>
          <w:lang w:eastAsia="es-CO"/>
        </w:rPr>
        <w:t xml:space="preserve"> and</w:t>
      </w:r>
      <w:r w:rsidR="00691137">
        <w:rPr>
          <w:rFonts w:eastAsia="Times New Roman" w:cs="Times New Roman"/>
          <w:lang w:eastAsia="es-CO"/>
        </w:rPr>
        <w:t xml:space="preserve"> probiotic supplementation. These were compared to treatments supplied with sterilized nutrient solution. </w:t>
      </w:r>
      <w:r w:rsidR="00512F7D">
        <w:rPr>
          <w:rFonts w:eastAsia="Times New Roman" w:cs="Times New Roman"/>
          <w:lang w:eastAsia="es-CO"/>
        </w:rPr>
        <w:t>The similarity of taxonomic profiles across all treatments indicate</w:t>
      </w:r>
      <w:r w:rsidR="00691137">
        <w:rPr>
          <w:rFonts w:eastAsia="Times New Roman" w:cs="Times New Roman"/>
          <w:lang w:eastAsia="es-CO"/>
        </w:rPr>
        <w:t>d</w:t>
      </w:r>
      <w:r w:rsidR="00512F7D">
        <w:rPr>
          <w:rFonts w:eastAsia="Times New Roman" w:cs="Times New Roman"/>
          <w:lang w:eastAsia="es-CO"/>
        </w:rPr>
        <w:t xml:space="preserve"> that the </w:t>
      </w:r>
      <w:r w:rsidR="00512F7D" w:rsidRPr="00AE0212">
        <w:rPr>
          <w:rFonts w:eastAsia="Times New Roman" w:cs="Times New Roman"/>
          <w:lang w:eastAsia="es-CO"/>
        </w:rPr>
        <w:t>plant</w:t>
      </w:r>
      <w:r w:rsidR="00512F7D">
        <w:rPr>
          <w:rFonts w:eastAsia="Times New Roman" w:cs="Times New Roman"/>
          <w:lang w:eastAsia="es-CO"/>
        </w:rPr>
        <w:t xml:space="preserve"> roots </w:t>
      </w:r>
      <w:r w:rsidR="00512F7D" w:rsidRPr="00AE0212">
        <w:rPr>
          <w:rFonts w:eastAsia="Times New Roman" w:cs="Times New Roman"/>
          <w:lang w:eastAsia="es-CO"/>
        </w:rPr>
        <w:t>strongly dictat</w:t>
      </w:r>
      <w:r w:rsidR="00786E03">
        <w:rPr>
          <w:rFonts w:eastAsia="Times New Roman" w:cs="Times New Roman"/>
          <w:lang w:eastAsia="es-CO"/>
        </w:rPr>
        <w:t>e</w:t>
      </w:r>
      <w:r w:rsidR="00512F7D" w:rsidRPr="00AE0212">
        <w:rPr>
          <w:rFonts w:eastAsia="Times New Roman" w:cs="Times New Roman"/>
          <w:lang w:eastAsia="es-CO"/>
        </w:rPr>
        <w:t xml:space="preserve"> </w:t>
      </w:r>
      <w:r w:rsidR="00512F7D">
        <w:rPr>
          <w:rFonts w:eastAsia="Times New Roman" w:cs="Times New Roman"/>
          <w:lang w:eastAsia="es-CO"/>
        </w:rPr>
        <w:t>the rhizo</w:t>
      </w:r>
      <w:r w:rsidR="00512F7D" w:rsidRPr="00AE0212">
        <w:rPr>
          <w:rFonts w:eastAsia="Times New Roman" w:cs="Times New Roman"/>
          <w:lang w:eastAsia="es-CO"/>
        </w:rPr>
        <w:t>biome</w:t>
      </w:r>
      <w:r w:rsidR="00512F7D">
        <w:rPr>
          <w:rFonts w:eastAsia="Times New Roman" w:cs="Times New Roman"/>
          <w:lang w:eastAsia="es-CO"/>
        </w:rPr>
        <w:t xml:space="preserve"> regardless of other environmental pressures or microbial influences</w:t>
      </w:r>
      <w:r w:rsidR="00512F7D" w:rsidRPr="00AE0212">
        <w:rPr>
          <w:rFonts w:eastAsia="Times New Roman" w:cs="Times New Roman"/>
          <w:lang w:eastAsia="es-CO"/>
        </w:rPr>
        <w:t>.</w:t>
      </w:r>
      <w:r w:rsidR="00CA07A5">
        <w:rPr>
          <w:rFonts w:eastAsia="Times New Roman" w:cs="Times New Roman"/>
          <w:lang w:eastAsia="es-CO"/>
        </w:rPr>
        <w:t xml:space="preserve"> U</w:t>
      </w:r>
      <w:r>
        <w:rPr>
          <w:rFonts w:eastAsia="Times New Roman" w:cs="Times New Roman"/>
          <w:lang w:eastAsia="es-CO"/>
        </w:rPr>
        <w:t xml:space="preserve">pstream </w:t>
      </w:r>
      <w:r w:rsidR="00CA4337">
        <w:rPr>
          <w:rFonts w:eastAsia="Times New Roman" w:cs="Times New Roman"/>
          <w:lang w:eastAsia="es-CO"/>
        </w:rPr>
        <w:t xml:space="preserve">nitrifying </w:t>
      </w:r>
      <w:r w:rsidR="00691137">
        <w:rPr>
          <w:rFonts w:eastAsia="Times New Roman" w:cs="Times New Roman"/>
          <w:lang w:eastAsia="es-CO"/>
        </w:rPr>
        <w:t>micro</w:t>
      </w:r>
      <w:r>
        <w:rPr>
          <w:rFonts w:eastAsia="Times New Roman" w:cs="Times New Roman"/>
          <w:lang w:eastAsia="es-CO"/>
        </w:rPr>
        <w:t>bial communities</w:t>
      </w:r>
      <w:r w:rsidR="00691137">
        <w:rPr>
          <w:rFonts w:eastAsia="Times New Roman" w:cs="Times New Roman"/>
          <w:lang w:eastAsia="es-CO"/>
        </w:rPr>
        <w:t xml:space="preserve"> were not reflected in the rhizobiome – indicating that nitrifying organisms from the biofilter </w:t>
      </w:r>
      <w:r w:rsidR="00CA4337">
        <w:rPr>
          <w:rFonts w:eastAsia="Times New Roman" w:cs="Times New Roman"/>
          <w:lang w:eastAsia="es-CO"/>
        </w:rPr>
        <w:t xml:space="preserve">in the RAS </w:t>
      </w:r>
      <w:r w:rsidR="00691137">
        <w:rPr>
          <w:rFonts w:eastAsia="Times New Roman" w:cs="Times New Roman"/>
          <w:lang w:eastAsia="es-CO"/>
        </w:rPr>
        <w:t>do not carry over to the rhizosphere but rather are functionally replaced by rhizosphere-specific nitrifiers. N</w:t>
      </w:r>
      <w:r w:rsidR="003F1755">
        <w:rPr>
          <w:rFonts w:eastAsia="Times New Roman" w:cs="Times New Roman"/>
          <w:lang w:eastAsia="es-CO"/>
        </w:rPr>
        <w:t>onindigenous communities</w:t>
      </w:r>
      <w:r w:rsidR="00512F7D" w:rsidRPr="00AE0212">
        <w:rPr>
          <w:rFonts w:eastAsia="Times New Roman" w:cs="Times New Roman"/>
          <w:lang w:eastAsia="es-CO"/>
        </w:rPr>
        <w:t xml:space="preserve"> </w:t>
      </w:r>
      <w:r w:rsidR="00691137">
        <w:rPr>
          <w:rFonts w:eastAsia="Times New Roman" w:cs="Times New Roman"/>
          <w:lang w:eastAsia="es-CO"/>
        </w:rPr>
        <w:t>in proximity to plants are not</w:t>
      </w:r>
      <w:r w:rsidR="00B838E3">
        <w:rPr>
          <w:rFonts w:eastAsia="Times New Roman" w:cs="Times New Roman"/>
          <w:lang w:eastAsia="es-CO"/>
        </w:rPr>
        <w:t xml:space="preserve"> </w:t>
      </w:r>
      <w:r w:rsidR="003F1755">
        <w:rPr>
          <w:rFonts w:eastAsia="Times New Roman" w:cs="Times New Roman"/>
          <w:lang w:eastAsia="es-CO"/>
        </w:rPr>
        <w:t xml:space="preserve">capable of displacing </w:t>
      </w:r>
      <w:r w:rsidR="00C233F4">
        <w:rPr>
          <w:rFonts w:eastAsia="Times New Roman" w:cs="Times New Roman"/>
          <w:lang w:eastAsia="es-CO"/>
        </w:rPr>
        <w:t xml:space="preserve">the pre-existing </w:t>
      </w:r>
      <w:r w:rsidR="003F1755">
        <w:rPr>
          <w:rFonts w:eastAsia="Times New Roman" w:cs="Times New Roman"/>
          <w:lang w:eastAsia="es-CO"/>
        </w:rPr>
        <w:t>rhizobiome</w:t>
      </w:r>
      <w:r w:rsidR="00691137">
        <w:rPr>
          <w:rFonts w:eastAsia="Times New Roman" w:cs="Times New Roman"/>
          <w:lang w:eastAsia="es-CO"/>
        </w:rPr>
        <w:t xml:space="preserve"> in hydroponic nor aquaponic systems</w:t>
      </w:r>
      <w:r w:rsidR="003F1755">
        <w:rPr>
          <w:rFonts w:eastAsia="Times New Roman" w:cs="Times New Roman"/>
          <w:lang w:eastAsia="es-CO"/>
        </w:rPr>
        <w:t xml:space="preserve">.  </w:t>
      </w:r>
      <w:r w:rsidR="00512F7D" w:rsidRPr="00AE0212">
        <w:rPr>
          <w:rFonts w:eastAsia="Times New Roman" w:cs="Times New Roman"/>
          <w:lang w:eastAsia="es-CO"/>
        </w:rPr>
        <w:t xml:space="preserve"> </w:t>
      </w:r>
    </w:p>
    <w:p w14:paraId="57F6A29A" w14:textId="267CC62D" w:rsidR="00EA3D3C" w:rsidRPr="00AE0212" w:rsidRDefault="00EA3D3C">
      <w:pPr>
        <w:pStyle w:val="Heading1"/>
        <w:spacing w:line="360" w:lineRule="auto"/>
        <w:jc w:val="both"/>
      </w:pPr>
      <w:r w:rsidRPr="00AE0212">
        <w:t>Introduction</w:t>
      </w:r>
    </w:p>
    <w:p w14:paraId="52B053E3" w14:textId="0D3DC9E8" w:rsidR="00286E04" w:rsidRDefault="00CD1071">
      <w:pPr>
        <w:spacing w:line="360" w:lineRule="auto"/>
        <w:jc w:val="both"/>
        <w:rPr>
          <w:rFonts w:cs="Times New Roman"/>
        </w:rPr>
      </w:pPr>
      <w:r>
        <w:rPr>
          <w:rFonts w:cs="Times New Roman"/>
        </w:rPr>
        <w:t>The</w:t>
      </w:r>
      <w:r w:rsidR="002B29AE">
        <w:rPr>
          <w:rFonts w:cs="Times New Roman"/>
        </w:rPr>
        <w:t xml:space="preserve"> region in and around plant roots, commonly referred to as the</w:t>
      </w:r>
      <w:r>
        <w:rPr>
          <w:rFonts w:cs="Times New Roman"/>
        </w:rPr>
        <w:t xml:space="preserve"> rhizosphere</w:t>
      </w:r>
      <w:r w:rsidR="002B29AE">
        <w:rPr>
          <w:rFonts w:cs="Times New Roman"/>
        </w:rPr>
        <w:t>,</w:t>
      </w:r>
      <w:r>
        <w:rPr>
          <w:rFonts w:cs="Times New Roman"/>
        </w:rPr>
        <w:t xml:space="preserve"> is </w:t>
      </w:r>
      <w:r w:rsidR="00E4423A">
        <w:rPr>
          <w:rFonts w:cs="Times New Roman"/>
        </w:rPr>
        <w:t>a site of</w:t>
      </w:r>
      <w:r>
        <w:rPr>
          <w:rFonts w:cs="Times New Roman"/>
        </w:rPr>
        <w:t xml:space="preserve"> nutrient and electron </w:t>
      </w:r>
      <w:r w:rsidR="00E4423A">
        <w:rPr>
          <w:rFonts w:cs="Times New Roman"/>
        </w:rPr>
        <w:t xml:space="preserve">exchange involving all kingdoms </w:t>
      </w:r>
      <w:r>
        <w:rPr>
          <w:rFonts w:cs="Times New Roman"/>
        </w:rPr>
        <w:fldChar w:fldCharType="begin">
          <w:fldData xml:space="preserve">PEVuZE5vdGU+PENpdGU+PEF1dGhvcj5HYXJjaWE8L0F1dGhvcj48WWVhcj4yMDE4PC9ZZWFyPjxS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</w:fldData>
        </w:fldChar>
      </w:r>
      <w:r w:rsidR="00B1584E">
        <w:rPr>
          <w:rFonts w:cs="Times New Roman"/>
        </w:rPr>
        <w:instrText xml:space="preserve"> ADDIN EN.CITE </w:instrText>
      </w:r>
      <w:r w:rsidR="00B1584E">
        <w:rPr>
          <w:rFonts w:cs="Times New Roman"/>
        </w:rPr>
        <w:fldChar w:fldCharType="begin">
          <w:fldData xml:space="preserve">PEVuZE5vdGU+PENpdGU+PEF1dGhvcj5HYXJjaWE8L0F1dGhvcj48WWVhcj4yMDE4PC9ZZWFyPjxS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</w:fldData>
        </w:fldChar>
      </w:r>
      <w:r w:rsidR="00B1584E">
        <w:rPr>
          <w:rFonts w:cs="Times New Roman"/>
        </w:rPr>
        <w:instrText xml:space="preserve"> ADDIN EN.CITE.DATA </w:instrText>
      </w:r>
      <w:r w:rsidR="00B1584E">
        <w:rPr>
          <w:rFonts w:cs="Times New Roman"/>
        </w:rPr>
      </w:r>
      <w:r w:rsidR="00B1584E">
        <w:rPr>
          <w:rFonts w:cs="Times New Roman"/>
        </w:rPr>
        <w:fldChar w:fldCharType="end"/>
      </w:r>
      <w:r>
        <w:rPr>
          <w:rFonts w:cs="Times New Roman"/>
        </w:rPr>
      </w:r>
      <w:r>
        <w:rPr>
          <w:rFonts w:cs="Times New Roman"/>
        </w:rPr>
        <w:fldChar w:fldCharType="separate"/>
      </w:r>
      <w:r w:rsidR="00B1584E">
        <w:rPr>
          <w:rFonts w:cs="Times New Roman"/>
          <w:noProof/>
        </w:rPr>
        <w:t>(1-6)</w:t>
      </w:r>
      <w:r>
        <w:rPr>
          <w:rFonts w:cs="Times New Roman"/>
        </w:rPr>
        <w:fldChar w:fldCharType="end"/>
      </w:r>
      <w:r>
        <w:rPr>
          <w:rFonts w:cs="Times New Roman"/>
        </w:rPr>
        <w:t xml:space="preserve">. </w:t>
      </w:r>
      <w:r w:rsidR="00D25E56">
        <w:rPr>
          <w:rFonts w:cs="Times New Roman"/>
        </w:rPr>
        <w:t>The microbial component of the rhizosphere is referred to as the rhizobiome</w:t>
      </w:r>
      <w:r w:rsidR="00BC75CA">
        <w:rPr>
          <w:rFonts w:cs="Times New Roman"/>
        </w:rPr>
        <w:t>.</w:t>
      </w:r>
      <w:r w:rsidR="005272F5">
        <w:rPr>
          <w:rFonts w:cs="Times New Roman"/>
        </w:rPr>
        <w:t xml:space="preserve"> </w:t>
      </w:r>
      <w:r w:rsidR="00BC75CA">
        <w:rPr>
          <w:rFonts w:cs="Times New Roman"/>
        </w:rPr>
        <w:t>It</w:t>
      </w:r>
      <w:r w:rsidR="00786E03">
        <w:rPr>
          <w:rFonts w:cs="Times New Roman"/>
        </w:rPr>
        <w:t xml:space="preserve"> is</w:t>
      </w:r>
      <w:r w:rsidR="00D25E56">
        <w:rPr>
          <w:rFonts w:cs="Times New Roman"/>
        </w:rPr>
        <w:t xml:space="preserve"> composed of a core component </w:t>
      </w:r>
      <w:r w:rsidR="00BC75CA">
        <w:rPr>
          <w:rFonts w:cs="Times New Roman"/>
        </w:rPr>
        <w:t>fulfilling</w:t>
      </w:r>
      <w:r w:rsidR="00D25E56">
        <w:rPr>
          <w:rFonts w:cs="Times New Roman"/>
        </w:rPr>
        <w:t xml:space="preserve"> essential duties required by the plant at that </w:t>
      </w:r>
      <w:r w:rsidR="00BC75CA">
        <w:rPr>
          <w:rFonts w:cs="Times New Roman"/>
        </w:rPr>
        <w:t>instant</w:t>
      </w:r>
      <w:r w:rsidR="00D25E56">
        <w:rPr>
          <w:rFonts w:cs="Times New Roman"/>
        </w:rPr>
        <w:t>, and a satellite component consisting of strains present at low abundances</w:t>
      </w:r>
      <w:r w:rsidR="00486A59">
        <w:rPr>
          <w:rFonts w:cs="Times New Roman"/>
        </w:rPr>
        <w:t xml:space="preserve"> </w:t>
      </w:r>
      <w:r w:rsidR="00486A59">
        <w:rPr>
          <w:rFonts w:cs="Times New Roman"/>
        </w:rPr>
        <w:fldChar w:fldCharType="begin"/>
      </w:r>
      <w:r w:rsidR="00486A59">
        <w:rPr>
          <w:rFonts w:cs="Times New Roman"/>
        </w:rPr>
        <w:instrText xml:space="preserve"> ADDIN EN.CITE &lt;EndNote&gt;&lt;Cite&gt;&lt;Author&gt;Compant&lt;/Author&gt;&lt;Year&gt;2019&lt;/Year&gt;&lt;RecNum&gt;597&lt;/RecNum&gt;&lt;DisplayText&gt;(7)&lt;/DisplayText&gt;&lt;record&gt;&lt;rec-number&gt;597&lt;/rec-number&gt;&lt;foreign-keys&gt;&lt;key app="EN" db-id="sa50wxwr80sxx2essv7xvf9yxtp9v2s9pr29" timestamp="1587963263"&gt;597&lt;/key&gt;&lt;/foreign-keys&gt;&lt;ref-type name="Journal Article"&gt;17&lt;/ref-type&gt;&lt;contributors&gt;&lt;authors&gt;&lt;author&gt;Compant, Stéphane&lt;/author&gt;&lt;author&gt;Samad, Abdul&lt;/author&gt;&lt;author&gt;Faist, Hanna&lt;/author&gt;&lt;author&gt;Sessitsch, Angela&lt;/author&gt;&lt;/authors&gt;&lt;/contributors&gt;&lt;titles&gt;&lt;title&gt;A review on the plant microbiome: ecology, functions and emerging trends in microbial application&lt;/title&gt;&lt;secondary-title&gt;Journal of advanced research&lt;/secondary-title&gt;&lt;/titles&gt;&lt;periodical&gt;&lt;full-title&gt;Journal of advanced research&lt;/full-title&gt;&lt;/periodical&gt;&lt;dates&gt;&lt;year&gt;2019&lt;/year&gt;&lt;/dates&gt;&lt;isbn&gt;2090-1232&lt;/isbn&gt;&lt;urls&gt;&lt;/urls&gt;&lt;/record&gt;&lt;/Cite&gt;&lt;/EndNote&gt;</w:instrText>
      </w:r>
      <w:r w:rsidR="00486A59">
        <w:rPr>
          <w:rFonts w:cs="Times New Roman"/>
        </w:rPr>
        <w:fldChar w:fldCharType="separate"/>
      </w:r>
      <w:r w:rsidR="00486A59">
        <w:rPr>
          <w:rFonts w:cs="Times New Roman"/>
          <w:noProof/>
        </w:rPr>
        <w:t>(7)</w:t>
      </w:r>
      <w:r w:rsidR="00486A59">
        <w:rPr>
          <w:rFonts w:cs="Times New Roman"/>
        </w:rPr>
        <w:fldChar w:fldCharType="end"/>
      </w:r>
      <w:r w:rsidR="00D25E56">
        <w:rPr>
          <w:rFonts w:cs="Times New Roman"/>
        </w:rPr>
        <w:t xml:space="preserve">. The core community is stable across all plants and environments, </w:t>
      </w:r>
      <w:r w:rsidR="00DB57F1">
        <w:rPr>
          <w:rFonts w:cs="Times New Roman"/>
        </w:rPr>
        <w:t>consisting of</w:t>
      </w:r>
      <w:r w:rsidR="00D25E56">
        <w:rPr>
          <w:rFonts w:cs="Times New Roman"/>
        </w:rPr>
        <w:t xml:space="preserve"> taxa that are drawn to the root environment in contrast to bulk soil </w:t>
      </w:r>
      <w:r w:rsidR="00D25E56">
        <w:rPr>
          <w:rFonts w:cs="Times New Roman"/>
        </w:rPr>
        <w:fldChar w:fldCharType="begin"/>
      </w:r>
      <w:r w:rsidR="00486A59">
        <w:rPr>
          <w:rFonts w:cs="Times New Roman"/>
        </w:rPr>
        <w:instrText xml:space="preserve"> ADDIN EN.CITE &lt;EndNote&gt;&lt;Cite&gt;&lt;Author&gt;Yeoh&lt;/Author&gt;&lt;Year&gt;2017&lt;/Year&gt;&lt;RecNum&gt;506&lt;/RecNum&gt;&lt;DisplayText&gt;(8)&lt;/DisplayText&gt;&lt;record&gt;&lt;rec-number&gt;506&lt;/rec-number&gt;&lt;foreign-keys&gt;&lt;key app="EN" db-id="sa50wxwr80sxx2essv7xvf9yxtp9v2s9pr29" timestamp="1586916637"&gt;506&lt;/key&gt;&lt;/foreign-keys&gt;&lt;ref-type name="Journal Article"&gt;17&lt;/ref-type&gt;&lt;contributors&gt;&lt;authors&gt;&lt;author&gt;Yeoh, Yun Kit&lt;/author&gt;&lt;author&gt;Dennis, Paul G&lt;/author&gt;&lt;author&gt;Paungfoo-Lonhienne, Chanyarat&lt;/author&gt;&lt;author&gt;Weber, Lui&lt;/author&gt;&lt;author&gt;Brackin, Richard&lt;/author&gt;&lt;author&gt;Ragan, Mark A&lt;/author&gt;&lt;author&gt;Schmidt, Susanne&lt;/author&gt;&lt;author&gt;Hugenholtz, Philip&lt;/author&gt;&lt;/authors&gt;&lt;/contributors&gt;&lt;titles&gt;&lt;title&gt;Evolutionary conservation of a core root microbiome across plant phyla along a tropical soil chronosequence&lt;/title&gt;&lt;secondary-title&gt;Nature communications&lt;/secondary-title&gt;&lt;/titles&gt;&lt;periodical&gt;&lt;full-title&gt;Nature communications&lt;/full-title&gt;&lt;/periodical&gt;&lt;pages&gt;1-9&lt;/pages&gt;&lt;volume&gt;8&lt;/volume&gt;&lt;number&gt;1&lt;/number&gt;&lt;dates&gt;&lt;year&gt;2017&lt;/year&gt;&lt;/dates&gt;&lt;isbn&gt;2041-1723&lt;/isbn&gt;&lt;urls&gt;&lt;/urls&gt;&lt;/record&gt;&lt;/Cite&gt;&lt;/EndNote&gt;</w:instrText>
      </w:r>
      <w:r w:rsidR="00D25E56">
        <w:rPr>
          <w:rFonts w:cs="Times New Roman"/>
        </w:rPr>
        <w:fldChar w:fldCharType="separate"/>
      </w:r>
      <w:r w:rsidR="00486A59">
        <w:rPr>
          <w:rFonts w:cs="Times New Roman"/>
          <w:noProof/>
        </w:rPr>
        <w:t>(8)</w:t>
      </w:r>
      <w:r w:rsidR="00D25E56">
        <w:rPr>
          <w:rFonts w:cs="Times New Roman"/>
        </w:rPr>
        <w:fldChar w:fldCharType="end"/>
      </w:r>
      <w:r w:rsidR="00D25E56">
        <w:rPr>
          <w:rFonts w:cs="Times New Roman"/>
        </w:rPr>
        <w:t xml:space="preserve">. Recently, a consensus has been reached that plants exert a greater pressure in dictating their rhizobiome than </w:t>
      </w:r>
      <w:r w:rsidR="00240B24">
        <w:rPr>
          <w:rFonts w:cs="Times New Roman"/>
        </w:rPr>
        <w:t xml:space="preserve">do the </w:t>
      </w:r>
      <w:r w:rsidR="00D25E56">
        <w:rPr>
          <w:rFonts w:cs="Times New Roman"/>
        </w:rPr>
        <w:t xml:space="preserve">microorganisms in choosing their hosts </w:t>
      </w:r>
      <w:r w:rsidR="00D25E56">
        <w:rPr>
          <w:rFonts w:cs="Times New Roman"/>
        </w:rPr>
        <w:fldChar w:fldCharType="begin">
          <w:fldData xml:space="preserve">PEVuZE5vdGU+PENpdGU+PEF1dGhvcj5Db21wYW50PC9BdXRob3I+PFllYXI+MjAxOTwvWWVhcj48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</w:fldData>
        </w:fldChar>
      </w:r>
      <w:r w:rsidR="00486A59">
        <w:rPr>
          <w:rFonts w:cs="Times New Roman"/>
        </w:rPr>
        <w:instrText xml:space="preserve"> ADDIN EN.CITE </w:instrText>
      </w:r>
      <w:r w:rsidR="00486A59">
        <w:rPr>
          <w:rFonts w:cs="Times New Roman"/>
        </w:rPr>
        <w:fldChar w:fldCharType="begin">
          <w:fldData xml:space="preserve">PEVuZE5vdGU+PENpdGU+PEF1dGhvcj5Db21wYW50PC9BdXRob3I+PFllYXI+MjAxOTwvWWVhcj48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</w:fldData>
        </w:fldChar>
      </w:r>
      <w:r w:rsidR="00486A59">
        <w:rPr>
          <w:rFonts w:cs="Times New Roman"/>
        </w:rPr>
        <w:instrText xml:space="preserve"> ADDIN EN.CITE.DATA </w:instrText>
      </w:r>
      <w:r w:rsidR="00486A59">
        <w:rPr>
          <w:rFonts w:cs="Times New Roman"/>
        </w:rPr>
      </w:r>
      <w:r w:rsidR="00486A59">
        <w:rPr>
          <w:rFonts w:cs="Times New Roman"/>
        </w:rPr>
        <w:fldChar w:fldCharType="end"/>
      </w:r>
      <w:r w:rsidR="00D25E56">
        <w:rPr>
          <w:rFonts w:cs="Times New Roman"/>
        </w:rPr>
      </w:r>
      <w:r w:rsidR="00D25E56">
        <w:rPr>
          <w:rFonts w:cs="Times New Roman"/>
        </w:rPr>
        <w:fldChar w:fldCharType="separate"/>
      </w:r>
      <w:r w:rsidR="00486A59">
        <w:rPr>
          <w:rFonts w:cs="Times New Roman"/>
          <w:noProof/>
        </w:rPr>
        <w:t>(7, 9, 10)</w:t>
      </w:r>
      <w:r w:rsidR="00D25E56">
        <w:rPr>
          <w:rFonts w:cs="Times New Roman"/>
        </w:rPr>
        <w:fldChar w:fldCharType="end"/>
      </w:r>
      <w:r w:rsidR="00D25E56">
        <w:rPr>
          <w:rFonts w:cs="Times New Roman"/>
        </w:rPr>
        <w:t xml:space="preserve">. </w:t>
      </w:r>
      <w:r w:rsidR="00240B24">
        <w:rPr>
          <w:rFonts w:cs="Times New Roman"/>
        </w:rPr>
        <w:t xml:space="preserve">The </w:t>
      </w:r>
      <w:r w:rsidR="00654F1C">
        <w:rPr>
          <w:rFonts w:cs="Times New Roman"/>
        </w:rPr>
        <w:t xml:space="preserve">rhizosphere </w:t>
      </w:r>
      <w:r w:rsidR="00240B24">
        <w:rPr>
          <w:rFonts w:cs="Times New Roman"/>
        </w:rPr>
        <w:t>is an essential vector through which</w:t>
      </w:r>
      <w:r w:rsidR="00654F1C">
        <w:rPr>
          <w:rFonts w:cs="Times New Roman"/>
        </w:rPr>
        <w:t xml:space="preserve"> </w:t>
      </w:r>
      <w:r w:rsidR="00BF1251">
        <w:rPr>
          <w:rFonts w:cs="Times New Roman"/>
        </w:rPr>
        <w:t xml:space="preserve">nutrient </w:t>
      </w:r>
      <w:r w:rsidR="00654F1C">
        <w:rPr>
          <w:rFonts w:cs="Times New Roman"/>
        </w:rPr>
        <w:t xml:space="preserve">uptake needs </w:t>
      </w:r>
      <w:r w:rsidR="00654F1C">
        <w:rPr>
          <w:rFonts w:cs="Times New Roman"/>
        </w:rPr>
        <w:fldChar w:fldCharType="begin">
          <w:fldData xml:space="preserve">PEVuZE5vdGU+PENpdGU+PEF1dGhvcj5ZYW5nPC9BdXRob3I+PFllYXI+MjAwMDwvWWVhcj48UmVj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</w:fldData>
        </w:fldChar>
      </w:r>
      <w:r w:rsidR="00654F1C">
        <w:rPr>
          <w:rFonts w:cs="Times New Roman"/>
        </w:rPr>
        <w:instrText xml:space="preserve"> ADDIN EN.CITE </w:instrText>
      </w:r>
      <w:r w:rsidR="00654F1C">
        <w:rPr>
          <w:rFonts w:cs="Times New Roman"/>
        </w:rPr>
        <w:fldChar w:fldCharType="begin">
          <w:fldData xml:space="preserve">PEVuZE5vdGU+PENpdGU+PEF1dGhvcj5ZYW5nPC9BdXRob3I+PFllYXI+MjAwMDwvWWVhcj48UmVj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</w:fldData>
        </w:fldChar>
      </w:r>
      <w:r w:rsidR="00654F1C">
        <w:rPr>
          <w:rFonts w:cs="Times New Roman"/>
        </w:rPr>
        <w:instrText xml:space="preserve"> ADDIN EN.CITE.DATA </w:instrText>
      </w:r>
      <w:r w:rsidR="00654F1C">
        <w:rPr>
          <w:rFonts w:cs="Times New Roman"/>
        </w:rPr>
      </w:r>
      <w:r w:rsidR="00654F1C">
        <w:rPr>
          <w:rFonts w:cs="Times New Roman"/>
        </w:rPr>
        <w:fldChar w:fldCharType="end"/>
      </w:r>
      <w:r w:rsidR="00654F1C">
        <w:rPr>
          <w:rFonts w:cs="Times New Roman"/>
        </w:rPr>
      </w:r>
      <w:r w:rsidR="00654F1C">
        <w:rPr>
          <w:rFonts w:cs="Times New Roman"/>
        </w:rPr>
        <w:fldChar w:fldCharType="separate"/>
      </w:r>
      <w:r w:rsidR="00654F1C">
        <w:rPr>
          <w:rFonts w:cs="Times New Roman"/>
          <w:noProof/>
        </w:rPr>
        <w:t>(1, 11-13)</w:t>
      </w:r>
      <w:r w:rsidR="00654F1C">
        <w:rPr>
          <w:rFonts w:cs="Times New Roman"/>
        </w:rPr>
        <w:fldChar w:fldCharType="end"/>
      </w:r>
      <w:r w:rsidR="00BF1251">
        <w:rPr>
          <w:rFonts w:cs="Times New Roman"/>
        </w:rPr>
        <w:t xml:space="preserve">, </w:t>
      </w:r>
      <w:r w:rsidR="00654F1C">
        <w:rPr>
          <w:rFonts w:cs="Times New Roman"/>
        </w:rPr>
        <w:t xml:space="preserve">abiotic stress resistance </w:t>
      </w:r>
      <w:r w:rsidR="00654F1C">
        <w:rPr>
          <w:rFonts w:cs="Times New Roman"/>
        </w:rPr>
        <w:fldChar w:fldCharType="begin">
          <w:fldData xml:space="preserve">PEVuZE5vdGU+PENpdGU+PEF1dGhvcj5TYXNzZTwvQXV0aG9yPjxZZWFyPjIwMTg8L1llYXI+PFJl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</w:fldData>
        </w:fldChar>
      </w:r>
      <w:r w:rsidR="00654F1C">
        <w:rPr>
          <w:rFonts w:cs="Times New Roman"/>
        </w:rPr>
        <w:instrText xml:space="preserve"> ADDIN EN.CITE </w:instrText>
      </w:r>
      <w:r w:rsidR="00654F1C">
        <w:rPr>
          <w:rFonts w:cs="Times New Roman"/>
        </w:rPr>
        <w:fldChar w:fldCharType="begin">
          <w:fldData xml:space="preserve">PEVuZE5vdGU+PENpdGU+PEF1dGhvcj5TYXNzZTwvQXV0aG9yPjxZZWFyPjIwMTg8L1llYXI+PFJl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</w:fldData>
        </w:fldChar>
      </w:r>
      <w:r w:rsidR="00654F1C">
        <w:rPr>
          <w:rFonts w:cs="Times New Roman"/>
        </w:rPr>
        <w:instrText xml:space="preserve"> ADDIN EN.CITE.DATA </w:instrText>
      </w:r>
      <w:r w:rsidR="00654F1C">
        <w:rPr>
          <w:rFonts w:cs="Times New Roman"/>
        </w:rPr>
      </w:r>
      <w:r w:rsidR="00654F1C">
        <w:rPr>
          <w:rFonts w:cs="Times New Roman"/>
        </w:rPr>
        <w:fldChar w:fldCharType="end"/>
      </w:r>
      <w:r w:rsidR="00654F1C">
        <w:rPr>
          <w:rFonts w:cs="Times New Roman"/>
        </w:rPr>
      </w:r>
      <w:r w:rsidR="00654F1C">
        <w:rPr>
          <w:rFonts w:cs="Times New Roman"/>
        </w:rPr>
        <w:fldChar w:fldCharType="separate"/>
      </w:r>
      <w:r w:rsidR="00654F1C">
        <w:rPr>
          <w:rFonts w:cs="Times New Roman"/>
          <w:noProof/>
        </w:rPr>
        <w:t>(10, 14, 15)</w:t>
      </w:r>
      <w:r w:rsidR="00654F1C">
        <w:rPr>
          <w:rFonts w:cs="Times New Roman"/>
        </w:rPr>
        <w:fldChar w:fldCharType="end"/>
      </w:r>
      <w:r w:rsidR="00BF1251">
        <w:rPr>
          <w:rFonts w:cs="Times New Roman"/>
        </w:rPr>
        <w:t>, and host defense</w:t>
      </w:r>
      <w:r w:rsidR="00240B24">
        <w:rPr>
          <w:rFonts w:cs="Times New Roman"/>
        </w:rPr>
        <w:t xml:space="preserve"> are managed</w:t>
      </w:r>
      <w:r w:rsidR="00BF1251">
        <w:rPr>
          <w:rFonts w:cs="Times New Roman"/>
        </w:rPr>
        <w:t xml:space="preserve"> </w:t>
      </w:r>
      <w:r w:rsidR="00BF1251">
        <w:rPr>
          <w:rFonts w:cs="Times New Roman"/>
        </w:rPr>
        <w:fldChar w:fldCharType="begin">
          <w:fldData xml:space="preserve">PEVuZE5vdGU+PENpdGU+PEF1dGhvcj5FbGhhZHk8L0F1dGhvcj48WWVhcj4yMDE4PC9ZZWFyPjxS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</w:fldData>
        </w:fldChar>
      </w:r>
      <w:r w:rsidR="00654F1C">
        <w:rPr>
          <w:rFonts w:cs="Times New Roman"/>
        </w:rPr>
        <w:instrText xml:space="preserve"> ADDIN EN.CITE </w:instrText>
      </w:r>
      <w:r w:rsidR="00654F1C">
        <w:rPr>
          <w:rFonts w:cs="Times New Roman"/>
        </w:rPr>
        <w:fldChar w:fldCharType="begin">
          <w:fldData xml:space="preserve">PEVuZE5vdGU+PENpdGU+PEF1dGhvcj5FbGhhZHk8L0F1dGhvcj48WWVhcj4yMDE4PC9ZZWFyPjxS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</w:fldData>
        </w:fldChar>
      </w:r>
      <w:r w:rsidR="00654F1C">
        <w:rPr>
          <w:rFonts w:cs="Times New Roman"/>
        </w:rPr>
        <w:instrText xml:space="preserve"> ADDIN EN.CITE.DATA </w:instrText>
      </w:r>
      <w:r w:rsidR="00654F1C">
        <w:rPr>
          <w:rFonts w:cs="Times New Roman"/>
        </w:rPr>
      </w:r>
      <w:r w:rsidR="00654F1C">
        <w:rPr>
          <w:rFonts w:cs="Times New Roman"/>
        </w:rPr>
        <w:fldChar w:fldCharType="end"/>
      </w:r>
      <w:r w:rsidR="00BF1251">
        <w:rPr>
          <w:rFonts w:cs="Times New Roman"/>
        </w:rPr>
      </w:r>
      <w:r w:rsidR="00BF1251">
        <w:rPr>
          <w:rFonts w:cs="Times New Roman"/>
        </w:rPr>
        <w:fldChar w:fldCharType="separate"/>
      </w:r>
      <w:r w:rsidR="00654F1C">
        <w:rPr>
          <w:rFonts w:cs="Times New Roman"/>
          <w:noProof/>
        </w:rPr>
        <w:t>(16-18)</w:t>
      </w:r>
      <w:r w:rsidR="00BF1251">
        <w:rPr>
          <w:rFonts w:cs="Times New Roman"/>
        </w:rPr>
        <w:fldChar w:fldCharType="end"/>
      </w:r>
      <w:r w:rsidR="00BF1251">
        <w:rPr>
          <w:rFonts w:cs="Times New Roman"/>
        </w:rPr>
        <w:t xml:space="preserve">. </w:t>
      </w:r>
      <w:r w:rsidR="00654F1C">
        <w:rPr>
          <w:rFonts w:cs="Times New Roman"/>
        </w:rPr>
        <w:t xml:space="preserve">Conceptually, the rhizobiome functions similarly to the animal gut microbiota as an interface with the outside world. </w:t>
      </w:r>
      <w:r w:rsidR="00D25E56">
        <w:rPr>
          <w:rFonts w:cs="Times New Roman"/>
        </w:rPr>
        <w:t xml:space="preserve">The microbial community may directly influence biosynthesis processes in the plant </w:t>
      </w:r>
      <w:r w:rsidR="00D25E56">
        <w:rPr>
          <w:rFonts w:cs="Times New Roman"/>
        </w:rPr>
        <w:fldChar w:fldCharType="begin">
          <w:fldData xml:space="preserve">PEVuZE5vdGU+PENpdGU+PEF1dGhvcj5EZWwgR2l1ZGljZTwvQXV0aG9yPjxZZWFyPjIwMDg8L1ll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</w:fldData>
        </w:fldChar>
      </w:r>
      <w:r w:rsidR="00B1584E">
        <w:rPr>
          <w:rFonts w:cs="Times New Roman"/>
        </w:rPr>
        <w:instrText xml:space="preserve"> ADDIN EN.CITE </w:instrText>
      </w:r>
      <w:r w:rsidR="00B1584E">
        <w:rPr>
          <w:rFonts w:cs="Times New Roman"/>
        </w:rPr>
        <w:fldChar w:fldCharType="begin">
          <w:fldData xml:space="preserve">PEVuZE5vdGU+PENpdGU+PEF1dGhvcj5EZWwgR2l1ZGljZTwvQXV0aG9yPjxZZWFyPjIwMDg8L1ll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</w:fldData>
        </w:fldChar>
      </w:r>
      <w:r w:rsidR="00B1584E">
        <w:rPr>
          <w:rFonts w:cs="Times New Roman"/>
        </w:rPr>
        <w:instrText xml:space="preserve"> ADDIN EN.CITE.DATA </w:instrText>
      </w:r>
      <w:r w:rsidR="00B1584E">
        <w:rPr>
          <w:rFonts w:cs="Times New Roman"/>
        </w:rPr>
      </w:r>
      <w:r w:rsidR="00B1584E">
        <w:rPr>
          <w:rFonts w:cs="Times New Roman"/>
        </w:rPr>
        <w:fldChar w:fldCharType="end"/>
      </w:r>
      <w:r w:rsidR="00D25E56">
        <w:rPr>
          <w:rFonts w:cs="Times New Roman"/>
        </w:rPr>
      </w:r>
      <w:r w:rsidR="00D25E56">
        <w:rPr>
          <w:rFonts w:cs="Times New Roman"/>
        </w:rPr>
        <w:fldChar w:fldCharType="separate"/>
      </w:r>
      <w:r w:rsidR="00B1584E">
        <w:rPr>
          <w:rFonts w:cs="Times New Roman"/>
          <w:noProof/>
        </w:rPr>
        <w:t>(19, 20)</w:t>
      </w:r>
      <w:r w:rsidR="00D25E56">
        <w:rPr>
          <w:rFonts w:cs="Times New Roman"/>
        </w:rPr>
        <w:fldChar w:fldCharType="end"/>
      </w:r>
      <w:r w:rsidR="00D25E56">
        <w:rPr>
          <w:rFonts w:cs="Times New Roman"/>
        </w:rPr>
        <w:t>.</w:t>
      </w:r>
      <w:r w:rsidR="007208E6">
        <w:rPr>
          <w:rFonts w:cs="Times New Roman"/>
        </w:rPr>
        <w:t xml:space="preserve"> </w:t>
      </w:r>
      <w:r w:rsidR="00BF1251">
        <w:rPr>
          <w:rFonts w:cs="Times New Roman"/>
        </w:rPr>
        <w:t xml:space="preserve">As only 7% of bulk soil microorganisms are </w:t>
      </w:r>
      <w:r w:rsidR="00D93411">
        <w:rPr>
          <w:rFonts w:cs="Times New Roman"/>
        </w:rPr>
        <w:t>enriched</w:t>
      </w:r>
      <w:r w:rsidR="00BF1251">
        <w:rPr>
          <w:rFonts w:cs="Times New Roman"/>
        </w:rPr>
        <w:t xml:space="preserve"> in rhizosphere environments </w:t>
      </w:r>
      <w:r w:rsidR="00BF1251">
        <w:rPr>
          <w:rFonts w:cs="Times New Roman"/>
        </w:rPr>
        <w:fldChar w:fldCharType="begin"/>
      </w:r>
      <w:r w:rsidR="00B1584E">
        <w:rPr>
          <w:rFonts w:cs="Times New Roman"/>
        </w:rPr>
        <w:instrText xml:space="preserve"> ADDIN EN.CITE &lt;EndNote&gt;&lt;Cite&gt;&lt;Author&gt;DeAngelis&lt;/Author&gt;&lt;Year&gt;2009&lt;/Year&gt;&lt;RecNum&gt;515&lt;/RecNum&gt;&lt;DisplayText&gt;(21)&lt;/DisplayText&gt;&lt;record&gt;&lt;rec-number&gt;515&lt;/rec-number&gt;&lt;foreign-keys&gt;&lt;key app="EN" db-id="sa50wxwr80sxx2essv7xvf9yxtp9v2s9pr29" timestamp="1586919343"&gt;515&lt;/key&gt;&lt;/foreign-keys&gt;&lt;ref-type name="Journal Article"&gt;17&lt;/ref-type&gt;&lt;contributors&gt;&lt;authors&gt;&lt;author&gt;DeAngelis, Kristen M&lt;/author&gt;&lt;author&gt;Brodie, Eoin L&lt;/author&gt;&lt;author&gt;DeSantis, Todd Z&lt;/author&gt;&lt;author&gt;Andersen, Gary L&lt;/author&gt;&lt;author&gt;Lindow, Steven E&lt;/author&gt;&lt;author&gt;Firestone, Mary K&lt;/author&gt;&lt;/authors&gt;&lt;/contributors&gt;&lt;titles&gt;&lt;title&gt;Selective progressive response of soil microbial community to wild oat roots&lt;/title&gt;&lt;secondary-title&gt;The ISME journal&lt;/secondary-title&gt;&lt;/titles&gt;&lt;periodical&gt;&lt;full-title&gt;The ISME journal&lt;/full-title&gt;&lt;/periodical&gt;&lt;pages&gt;168-178&lt;/pages&gt;&lt;volume&gt;3&lt;/volume&gt;&lt;number&gt;2&lt;/number&gt;&lt;dates&gt;&lt;year&gt;2009&lt;/year&gt;&lt;/dates&gt;&lt;isbn&gt;1751-7370&lt;/isbn&gt;&lt;urls&gt;&lt;/urls&gt;&lt;/record&gt;&lt;/Cite&gt;&lt;/EndNote&gt;</w:instrText>
      </w:r>
      <w:r w:rsidR="00BF1251">
        <w:rPr>
          <w:rFonts w:cs="Times New Roman"/>
        </w:rPr>
        <w:fldChar w:fldCharType="separate"/>
      </w:r>
      <w:r w:rsidR="00B1584E">
        <w:rPr>
          <w:rFonts w:cs="Times New Roman"/>
          <w:noProof/>
        </w:rPr>
        <w:t>(21)</w:t>
      </w:r>
      <w:r w:rsidR="00BF1251">
        <w:rPr>
          <w:rFonts w:cs="Times New Roman"/>
        </w:rPr>
        <w:fldChar w:fldCharType="end"/>
      </w:r>
      <w:r w:rsidR="00BF1251">
        <w:rPr>
          <w:rFonts w:cs="Times New Roman"/>
        </w:rPr>
        <w:t xml:space="preserve">, the relatively carbon-rich environment of the rhizosphere appears to create a precursory selection pressure. </w:t>
      </w:r>
      <w:r w:rsidR="00D93411">
        <w:rPr>
          <w:rFonts w:cs="Times New Roman"/>
        </w:rPr>
        <w:t>Albeit less diverse</w:t>
      </w:r>
      <w:r w:rsidR="00BF1251">
        <w:rPr>
          <w:rFonts w:cs="Times New Roman"/>
        </w:rPr>
        <w:t xml:space="preserve">, the relatively stable flow of 10-250 mg/g organic acids from the plant into the rhizosphere creates a microbial environment two orders of magnitude more abundant than surrounding soil </w:t>
      </w:r>
      <w:r w:rsidR="00BF1251">
        <w:rPr>
          <w:rFonts w:cs="Times New Roman"/>
        </w:rPr>
        <w:fldChar w:fldCharType="begin"/>
      </w:r>
      <w:r w:rsidR="00B1584E">
        <w:rPr>
          <w:rFonts w:cs="Times New Roman"/>
        </w:rPr>
        <w:instrText xml:space="preserve"> ADDIN EN.CITE &lt;EndNote&gt;&lt;Cite&gt;&lt;Author&gt;Lynch&lt;/Author&gt;&lt;Year&gt;2001&lt;/Year&gt;&lt;RecNum&gt;335&lt;/RecNum&gt;&lt;DisplayText&gt;(22)&lt;/DisplayText&gt;&lt;record&gt;&lt;rec-number&gt;335&lt;/rec-number&gt;&lt;foreign-keys&gt;&lt;key app="EN" db-id="sa50wxwr80sxx2essv7xvf9yxtp9v2s9pr29" timestamp="1573504404"&gt;335&lt;/key&gt;&lt;/foreign-keys&gt;&lt;ref-type name="Journal Article"&gt;17&lt;/ref-type&gt;&lt;contributors&gt;&lt;authors&gt;&lt;author&gt;Lynch, James M&lt;/author&gt;&lt;author&gt;de Leij, Frans&lt;/author&gt;&lt;/authors&gt;&lt;/contributors&gt;&lt;titles&gt;&lt;title&gt;Rhizosphere&lt;/title&gt;&lt;secondary-title&gt;e LS&lt;/secondary-title&gt;&lt;/titles&gt;&lt;periodical&gt;&lt;full-title&gt;e LS&lt;/full-title&gt;&lt;/periodical&gt;&lt;dates&gt;&lt;year&gt;2001&lt;/year&gt;&lt;/dates&gt;&lt;urls&gt;&lt;/urls&gt;&lt;/record&gt;&lt;/Cite&gt;&lt;/EndNote&gt;</w:instrText>
      </w:r>
      <w:r w:rsidR="00BF1251">
        <w:rPr>
          <w:rFonts w:cs="Times New Roman"/>
        </w:rPr>
        <w:fldChar w:fldCharType="separate"/>
      </w:r>
      <w:r w:rsidR="00B1584E">
        <w:rPr>
          <w:rFonts w:cs="Times New Roman"/>
          <w:noProof/>
        </w:rPr>
        <w:t>(22)</w:t>
      </w:r>
      <w:r w:rsidR="00BF1251">
        <w:rPr>
          <w:rFonts w:cs="Times New Roman"/>
        </w:rPr>
        <w:fldChar w:fldCharType="end"/>
      </w:r>
      <w:r w:rsidR="00BF1251">
        <w:rPr>
          <w:rFonts w:cs="Times New Roman"/>
        </w:rPr>
        <w:t xml:space="preserve">. </w:t>
      </w:r>
      <w:r w:rsidR="0006507E">
        <w:rPr>
          <w:rFonts w:cs="Times New Roman"/>
        </w:rPr>
        <w:t>Apart from organic acids, t</w:t>
      </w:r>
      <w:r w:rsidR="00BF1251">
        <w:rPr>
          <w:rFonts w:cs="Times New Roman"/>
        </w:rPr>
        <w:t>hese root exudates also include amino acids, organic anions</w:t>
      </w:r>
      <w:r w:rsidR="0006507E">
        <w:rPr>
          <w:rFonts w:cs="Times New Roman"/>
        </w:rPr>
        <w:t xml:space="preserve"> and</w:t>
      </w:r>
      <w:r w:rsidR="00BF1251">
        <w:rPr>
          <w:rFonts w:cs="Times New Roman"/>
        </w:rPr>
        <w:t xml:space="preserve"> sugars </w:t>
      </w:r>
      <w:r w:rsidR="00BF1251">
        <w:rPr>
          <w:rFonts w:cs="Times New Roman"/>
        </w:rPr>
        <w:fldChar w:fldCharType="begin">
          <w:fldData xml:space="preserve">PEVuZE5vdGU+PENpdGU+PEF1dGhvcj5LYXdhc2FraTwvQXV0aG9yPjxZZWFyPjIwMTY8L1llYXI+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</w:fldData>
        </w:fldChar>
      </w:r>
      <w:r w:rsidR="00B1584E">
        <w:rPr>
          <w:rFonts w:cs="Times New Roman"/>
        </w:rPr>
        <w:instrText xml:space="preserve"> ADDIN EN.CITE </w:instrText>
      </w:r>
      <w:r w:rsidR="00B1584E">
        <w:rPr>
          <w:rFonts w:cs="Times New Roman"/>
        </w:rPr>
        <w:fldChar w:fldCharType="begin">
          <w:fldData xml:space="preserve">PEVuZE5vdGU+PENpdGU+PEF1dGhvcj5LYXdhc2FraTwvQXV0aG9yPjxZZWFyPjIwMTY8L1llYXI+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</w:fldData>
        </w:fldChar>
      </w:r>
      <w:r w:rsidR="00B1584E">
        <w:rPr>
          <w:rFonts w:cs="Times New Roman"/>
        </w:rPr>
        <w:instrText xml:space="preserve"> ADDIN EN.CITE.DATA </w:instrText>
      </w:r>
      <w:r w:rsidR="00B1584E">
        <w:rPr>
          <w:rFonts w:cs="Times New Roman"/>
        </w:rPr>
      </w:r>
      <w:r w:rsidR="00B1584E">
        <w:rPr>
          <w:rFonts w:cs="Times New Roman"/>
        </w:rPr>
        <w:fldChar w:fldCharType="end"/>
      </w:r>
      <w:r w:rsidR="00BF1251">
        <w:rPr>
          <w:rFonts w:cs="Times New Roman"/>
        </w:rPr>
      </w:r>
      <w:r w:rsidR="00BF1251">
        <w:rPr>
          <w:rFonts w:cs="Times New Roman"/>
        </w:rPr>
        <w:fldChar w:fldCharType="separate"/>
      </w:r>
      <w:r w:rsidR="00B1584E">
        <w:rPr>
          <w:rFonts w:cs="Times New Roman"/>
          <w:noProof/>
        </w:rPr>
        <w:t>(23-26)</w:t>
      </w:r>
      <w:r w:rsidR="00BF1251">
        <w:rPr>
          <w:rFonts w:cs="Times New Roman"/>
        </w:rPr>
        <w:fldChar w:fldCharType="end"/>
      </w:r>
      <w:r w:rsidR="00BF1251">
        <w:rPr>
          <w:rFonts w:cs="Times New Roman"/>
        </w:rPr>
        <w:t>.</w:t>
      </w:r>
      <w:r w:rsidR="00BF1251" w:rsidRPr="00ED74F6">
        <w:rPr>
          <w:rFonts w:eastAsia="Times New Roman" w:cs="Times New Roman"/>
          <w:lang w:eastAsia="es-CO"/>
        </w:rPr>
        <w:t xml:space="preserve"> </w:t>
      </w:r>
      <w:r w:rsidR="00995D34">
        <w:rPr>
          <w:rFonts w:eastAsia="Times New Roman" w:cs="Times New Roman"/>
          <w:lang w:eastAsia="es-CO"/>
        </w:rPr>
        <w:t>T</w:t>
      </w:r>
      <w:r w:rsidR="009403BF">
        <w:rPr>
          <w:rFonts w:cs="Times New Roman"/>
        </w:rPr>
        <w:t>h</w:t>
      </w:r>
      <w:r w:rsidR="00626285">
        <w:rPr>
          <w:rFonts w:cs="Times New Roman"/>
        </w:rPr>
        <w:t>e</w:t>
      </w:r>
      <w:r w:rsidR="009403BF">
        <w:rPr>
          <w:rFonts w:cs="Times New Roman"/>
        </w:rPr>
        <w:t xml:space="preserve"> compl</w:t>
      </w:r>
      <w:r w:rsidR="00B838E3">
        <w:rPr>
          <w:rFonts w:cs="Times New Roman"/>
        </w:rPr>
        <w:t>ex</w:t>
      </w:r>
      <w:r w:rsidR="009403BF">
        <w:rPr>
          <w:rFonts w:cs="Times New Roman"/>
        </w:rPr>
        <w:t xml:space="preserve"> dynamic</w:t>
      </w:r>
      <w:r w:rsidR="00995D34">
        <w:rPr>
          <w:rFonts w:cs="Times New Roman"/>
        </w:rPr>
        <w:t>s</w:t>
      </w:r>
      <w:r w:rsidR="009403BF">
        <w:rPr>
          <w:rFonts w:cs="Times New Roman"/>
        </w:rPr>
        <w:t xml:space="preserve"> surrounding the formation of these communities has </w:t>
      </w:r>
      <w:r w:rsidR="00286E04">
        <w:rPr>
          <w:rFonts w:cs="Times New Roman"/>
        </w:rPr>
        <w:t>given rise to</w:t>
      </w:r>
      <w:r w:rsidR="009403BF">
        <w:rPr>
          <w:rFonts w:cs="Times New Roman"/>
        </w:rPr>
        <w:t xml:space="preserve"> a plethora of </w:t>
      </w:r>
      <w:r w:rsidR="003479E9">
        <w:rPr>
          <w:rFonts w:cs="Times New Roman"/>
        </w:rPr>
        <w:t>metagenomic studies on the rhizosphere</w:t>
      </w:r>
      <w:r w:rsidR="00286E04">
        <w:rPr>
          <w:rFonts w:cs="Times New Roman"/>
        </w:rPr>
        <w:t>,</w:t>
      </w:r>
      <w:r w:rsidR="009403BF">
        <w:rPr>
          <w:rFonts w:cs="Times New Roman"/>
        </w:rPr>
        <w:t xml:space="preserve"> yet</w:t>
      </w:r>
      <w:r w:rsidR="003479E9">
        <w:rPr>
          <w:rFonts w:cs="Times New Roman"/>
        </w:rPr>
        <w:t xml:space="preserve"> applying this knowledge </w:t>
      </w:r>
      <w:r w:rsidR="00D74759">
        <w:rPr>
          <w:rFonts w:cs="Times New Roman"/>
        </w:rPr>
        <w:t>to predict plant health</w:t>
      </w:r>
      <w:r w:rsidR="003479E9">
        <w:rPr>
          <w:rFonts w:cs="Times New Roman"/>
        </w:rPr>
        <w:t xml:space="preserve"> has remained elusive</w:t>
      </w:r>
      <w:r w:rsidR="00360101">
        <w:rPr>
          <w:rFonts w:cs="Times New Roman"/>
        </w:rPr>
        <w:t xml:space="preserve"> </w:t>
      </w:r>
      <w:r w:rsidR="00360101">
        <w:rPr>
          <w:rFonts w:cs="Times New Roman"/>
        </w:rPr>
        <w:fldChar w:fldCharType="begin">
          <w:fldData xml:space="preserve">PEVuZE5vdGU+PENpdGU+PEF1dGhvcj5WYWRzdGVpbjwvQXV0aG9yPjxZZWFyPjIwMTg8L1llYXI+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</w:fldData>
        </w:fldChar>
      </w:r>
      <w:r w:rsidR="00486A59">
        <w:rPr>
          <w:rFonts w:cs="Times New Roman"/>
        </w:rPr>
        <w:instrText xml:space="preserve"> ADDIN EN.CITE </w:instrText>
      </w:r>
      <w:r w:rsidR="00486A59">
        <w:rPr>
          <w:rFonts w:cs="Times New Roman"/>
        </w:rPr>
        <w:fldChar w:fldCharType="begin">
          <w:fldData xml:space="preserve">PEVuZE5vdGU+PENpdGU+PEF1dGhvcj5WYWRzdGVpbjwvQXV0aG9yPjxZZWFyPjIwMTg8L1llYXI+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</w:fldData>
        </w:fldChar>
      </w:r>
      <w:r w:rsidR="00486A59">
        <w:rPr>
          <w:rFonts w:cs="Times New Roman"/>
        </w:rPr>
        <w:instrText xml:space="preserve"> ADDIN EN.CITE.DATA </w:instrText>
      </w:r>
      <w:r w:rsidR="00486A59">
        <w:rPr>
          <w:rFonts w:cs="Times New Roman"/>
        </w:rPr>
      </w:r>
      <w:r w:rsidR="00486A59">
        <w:rPr>
          <w:rFonts w:cs="Times New Roman"/>
        </w:rPr>
        <w:fldChar w:fldCharType="end"/>
      </w:r>
      <w:r w:rsidR="00360101">
        <w:rPr>
          <w:rFonts w:cs="Times New Roman"/>
        </w:rPr>
      </w:r>
      <w:r w:rsidR="00360101">
        <w:rPr>
          <w:rFonts w:cs="Times New Roman"/>
        </w:rPr>
        <w:fldChar w:fldCharType="separate"/>
      </w:r>
      <w:r w:rsidR="00486A59">
        <w:rPr>
          <w:rFonts w:cs="Times New Roman"/>
          <w:noProof/>
        </w:rPr>
        <w:t>(7, 10, 12, 27, 28)</w:t>
      </w:r>
      <w:r w:rsidR="00360101">
        <w:rPr>
          <w:rFonts w:cs="Times New Roman"/>
        </w:rPr>
        <w:fldChar w:fldCharType="end"/>
      </w:r>
      <w:r w:rsidR="003479E9">
        <w:rPr>
          <w:rFonts w:cs="Times New Roman"/>
        </w:rPr>
        <w:t>.</w:t>
      </w:r>
      <w:r w:rsidR="00286E04">
        <w:rPr>
          <w:rFonts w:cs="Times New Roman"/>
        </w:rPr>
        <w:t xml:space="preserve"> </w:t>
      </w:r>
    </w:p>
    <w:p w14:paraId="438557F7" w14:textId="5F72249A" w:rsidR="0006507E" w:rsidRDefault="0006507E">
      <w:pPr>
        <w:spacing w:line="360" w:lineRule="auto"/>
        <w:jc w:val="both"/>
        <w:rPr>
          <w:rFonts w:cs="Times New Roman"/>
        </w:rPr>
      </w:pPr>
      <w:r w:rsidRPr="00977FFB">
        <w:rPr>
          <w:rFonts w:cs="Times New Roman"/>
          <w:highlight w:val="yellow"/>
        </w:rPr>
        <w:t>[Figure 1 here]</w:t>
      </w:r>
    </w:p>
    <w:p w14:paraId="32A5B916" w14:textId="6DE956D6" w:rsidR="00F8308A" w:rsidRDefault="00A31B6D">
      <w:pPr>
        <w:spacing w:line="360" w:lineRule="auto"/>
        <w:jc w:val="both"/>
        <w:rPr>
          <w:rFonts w:cs="Times New Roman"/>
        </w:rPr>
      </w:pPr>
      <w:r>
        <w:rPr>
          <w:rFonts w:cs="Times New Roman"/>
        </w:rPr>
        <w:lastRenderedPageBreak/>
        <w:t>G</w:t>
      </w:r>
      <w:r w:rsidR="004E4C76">
        <w:rPr>
          <w:rFonts w:cs="Times New Roman"/>
        </w:rPr>
        <w:t xml:space="preserve">iven the discrepancy </w:t>
      </w:r>
      <w:r w:rsidR="006F62F2">
        <w:rPr>
          <w:rFonts w:cs="Times New Roman"/>
        </w:rPr>
        <w:t>in rhizosphere diversity across soil-less and soil-based cultivation strategies</w:t>
      </w:r>
      <w:r w:rsidR="009403BF">
        <w:rPr>
          <w:rFonts w:cs="Times New Roman"/>
        </w:rPr>
        <w:t xml:space="preserve"> </w:t>
      </w:r>
      <w:r w:rsidR="00404851">
        <w:rPr>
          <w:rFonts w:cs="Times New Roman"/>
        </w:rPr>
        <w:t>(</w:t>
      </w:r>
      <w:r w:rsidR="008D71A1" w:rsidRPr="008D71A1">
        <w:rPr>
          <w:rFonts w:cs="Times New Roman"/>
          <w:highlight w:val="yellow"/>
        </w:rPr>
        <w:t>figure 1</w:t>
      </w:r>
      <w:r w:rsidR="00404851">
        <w:rPr>
          <w:rFonts w:cs="Times New Roman"/>
        </w:rPr>
        <w:t>),</w:t>
      </w:r>
      <w:r w:rsidR="006F62F2">
        <w:rPr>
          <w:rFonts w:cs="Times New Roman"/>
        </w:rPr>
        <w:t xml:space="preserve"> and given the growing amount of publicly available annotated genomic information (e.g. KEGG, JGI databases), a thorough characterization of the essential core rhizosphere </w:t>
      </w:r>
      <w:r w:rsidR="003479E9">
        <w:rPr>
          <w:rFonts w:cs="Times New Roman"/>
        </w:rPr>
        <w:t>functionality</w:t>
      </w:r>
      <w:r w:rsidR="006F62F2">
        <w:rPr>
          <w:rFonts w:cs="Times New Roman"/>
        </w:rPr>
        <w:t xml:space="preserve"> for plants of agricultural importance is an attainable </w:t>
      </w:r>
      <w:r w:rsidR="00834231">
        <w:rPr>
          <w:rFonts w:cs="Times New Roman"/>
        </w:rPr>
        <w:t>target</w:t>
      </w:r>
      <w:r w:rsidR="006F62F2">
        <w:rPr>
          <w:rFonts w:cs="Times New Roman"/>
        </w:rPr>
        <w:t xml:space="preserve"> for this decade. </w:t>
      </w:r>
      <w:r w:rsidR="000A3204">
        <w:rPr>
          <w:rFonts w:cs="Times New Roman"/>
        </w:rPr>
        <w:t xml:space="preserve">Towards this goal, hydroponics and aquaponics present an attractive environment for this research. </w:t>
      </w:r>
      <w:r w:rsidR="001D5390">
        <w:rPr>
          <w:rFonts w:cs="Times New Roman"/>
        </w:rPr>
        <w:t xml:space="preserve">Soil-less cultivation shrinks the rhizosphere diversity </w:t>
      </w:r>
      <w:r w:rsidR="00843F26">
        <w:rPr>
          <w:rFonts w:cs="Times New Roman"/>
        </w:rPr>
        <w:t>without affecting</w:t>
      </w:r>
      <w:r w:rsidR="001D5390">
        <w:rPr>
          <w:rFonts w:cs="Times New Roman"/>
        </w:rPr>
        <w:t xml:space="preserve"> plant-mediated nutrient uptake </w:t>
      </w:r>
      <w:r w:rsidR="001D5390">
        <w:rPr>
          <w:rFonts w:cs="Times New Roman"/>
        </w:rPr>
        <w:fldChar w:fldCharType="begin">
          <w:fldData xml:space="preserve">PEVuZE5vdGU+PENpdGU+PEF1dGhvcj5LYXdhc2FraTwvQXV0aG9yPjxZZWFyPjIwMTg8L1llYXI+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</w:fldData>
        </w:fldChar>
      </w:r>
      <w:r w:rsidR="00E145DE">
        <w:rPr>
          <w:rFonts w:cs="Times New Roman"/>
        </w:rPr>
        <w:instrText xml:space="preserve"> ADDIN EN.CITE </w:instrText>
      </w:r>
      <w:r w:rsidR="00E145DE">
        <w:rPr>
          <w:rFonts w:cs="Times New Roman"/>
        </w:rPr>
        <w:fldChar w:fldCharType="begin">
          <w:fldData xml:space="preserve">PEVuZE5vdGU+PENpdGU+PEF1dGhvcj5LYXdhc2FraTwvQXV0aG9yPjxZZWFyPjIwMTg8L1llYXI+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</w:fldData>
        </w:fldChar>
      </w:r>
      <w:r w:rsidR="00E145DE">
        <w:rPr>
          <w:rFonts w:cs="Times New Roman"/>
        </w:rPr>
        <w:instrText xml:space="preserve"> ADDIN EN.CITE.DATA </w:instrText>
      </w:r>
      <w:r w:rsidR="00E145DE">
        <w:rPr>
          <w:rFonts w:cs="Times New Roman"/>
        </w:rPr>
      </w:r>
      <w:r w:rsidR="00E145DE">
        <w:rPr>
          <w:rFonts w:cs="Times New Roman"/>
        </w:rPr>
        <w:fldChar w:fldCharType="end"/>
      </w:r>
      <w:r w:rsidR="001D5390">
        <w:rPr>
          <w:rFonts w:cs="Times New Roman"/>
        </w:rPr>
      </w:r>
      <w:r w:rsidR="001D5390">
        <w:rPr>
          <w:rFonts w:cs="Times New Roman"/>
        </w:rPr>
        <w:fldChar w:fldCharType="separate"/>
      </w:r>
      <w:r w:rsidR="00E145DE">
        <w:rPr>
          <w:rFonts w:cs="Times New Roman"/>
          <w:noProof/>
        </w:rPr>
        <w:t>(28, 29)</w:t>
      </w:r>
      <w:r w:rsidR="001D5390">
        <w:rPr>
          <w:rFonts w:cs="Times New Roman"/>
        </w:rPr>
        <w:fldChar w:fldCharType="end"/>
      </w:r>
      <w:r w:rsidR="001D5390">
        <w:rPr>
          <w:rFonts w:cs="Times New Roman"/>
        </w:rPr>
        <w:t>.</w:t>
      </w:r>
      <w:r>
        <w:rPr>
          <w:rFonts w:cs="Times New Roman"/>
        </w:rPr>
        <w:t xml:space="preserve"> P</w:t>
      </w:r>
      <w:r w:rsidR="00233675">
        <w:rPr>
          <w:rFonts w:cs="Times New Roman"/>
        </w:rPr>
        <w:t xml:space="preserve">hysiochemical parameters may </w:t>
      </w:r>
      <w:r w:rsidR="00843F26">
        <w:rPr>
          <w:rFonts w:cs="Times New Roman"/>
        </w:rPr>
        <w:t>be more closely</w:t>
      </w:r>
      <w:r w:rsidR="00233675">
        <w:rPr>
          <w:rFonts w:cs="Times New Roman"/>
        </w:rPr>
        <w:t xml:space="preserve"> monitored</w:t>
      </w:r>
      <w:r w:rsidR="00843F26">
        <w:rPr>
          <w:rFonts w:cs="Times New Roman"/>
        </w:rPr>
        <w:t xml:space="preserve"> as t</w:t>
      </w:r>
      <w:r w:rsidR="000A3204">
        <w:rPr>
          <w:rFonts w:cs="Times New Roman"/>
        </w:rPr>
        <w:t>he</w:t>
      </w:r>
      <w:r w:rsidR="00233675">
        <w:rPr>
          <w:rFonts w:cs="Times New Roman"/>
        </w:rPr>
        <w:t xml:space="preserve"> lack of soil prevents competition from other plants, </w:t>
      </w:r>
      <w:r w:rsidR="0006507E">
        <w:rPr>
          <w:rFonts w:cs="Times New Roman"/>
        </w:rPr>
        <w:t xml:space="preserve">excludes </w:t>
      </w:r>
      <w:r w:rsidR="0074176D">
        <w:rPr>
          <w:rFonts w:cs="Times New Roman"/>
        </w:rPr>
        <w:t xml:space="preserve">nutrient </w:t>
      </w:r>
      <w:r w:rsidR="0006507E">
        <w:rPr>
          <w:rFonts w:cs="Times New Roman"/>
        </w:rPr>
        <w:t xml:space="preserve">transfer processes </w:t>
      </w:r>
      <w:r w:rsidR="00AE17AC">
        <w:rPr>
          <w:rFonts w:cs="Times New Roman"/>
        </w:rPr>
        <w:t xml:space="preserve">specific to the soil </w:t>
      </w:r>
      <w:r w:rsidR="0006507E">
        <w:rPr>
          <w:rFonts w:cs="Times New Roman"/>
        </w:rPr>
        <w:t xml:space="preserve">environment, </w:t>
      </w:r>
      <w:r w:rsidR="00144E70">
        <w:rPr>
          <w:rFonts w:cs="Times New Roman"/>
        </w:rPr>
        <w:t>and</w:t>
      </w:r>
      <w:r w:rsidR="00233675">
        <w:rPr>
          <w:rFonts w:cs="Times New Roman"/>
        </w:rPr>
        <w:t xml:space="preserve"> </w:t>
      </w:r>
      <w:r w:rsidR="00892F8E">
        <w:rPr>
          <w:rFonts w:cs="Times New Roman"/>
        </w:rPr>
        <w:t>greatly reduces the risk of soil-borne disease</w:t>
      </w:r>
      <w:r w:rsidR="00A4378F">
        <w:rPr>
          <w:rFonts w:cs="Times New Roman"/>
        </w:rPr>
        <w:t xml:space="preserve"> </w:t>
      </w:r>
      <w:r w:rsidR="00A4378F">
        <w:rPr>
          <w:rFonts w:cs="Times New Roman"/>
        </w:rPr>
        <w:fldChar w:fldCharType="begin"/>
      </w:r>
      <w:r w:rsidR="00E145DE">
        <w:rPr>
          <w:rFonts w:cs="Times New Roman"/>
        </w:rPr>
        <w:instrText xml:space="preserve"> ADDIN EN.CITE &lt;EndNote&gt;&lt;Cite&gt;&lt;Author&gt;Vallance&lt;/Author&gt;&lt;Year&gt;2011&lt;/Year&gt;&lt;RecNum&gt;571&lt;/RecNum&gt;&lt;DisplayText&gt;(30, 31)&lt;/DisplayText&gt;&lt;record&gt;&lt;rec-number&gt;571&lt;/rec-number&gt;&lt;foreign-keys&gt;&lt;key app="EN" db-id="sa50wxwr80sxx2essv7xvf9yxtp9v2s9pr29" timestamp="1587515937"&gt;571&lt;/key&gt;&lt;/foreign-keys&gt;&lt;ref-type name="Book Section"&gt;5&lt;/ref-type&gt;&lt;contributors&gt;&lt;authors&gt;&lt;author&gt;Vallance, Jessica&lt;/author&gt;&lt;author&gt;Déniel, F&lt;/author&gt;&lt;author&gt;Le Floch, G&lt;/author&gt;&lt;author&gt;Guérin-Dubrana, Lucia&lt;/author&gt;&lt;author&gt;Blancard, Dominique&lt;/author&gt;&lt;author&gt;Rey, Patrice&lt;/author&gt;&lt;/authors&gt;&lt;/contributors&gt;&lt;titles&gt;&lt;title&gt;Pathogenic and beneficial microorganisms in soilless cultures&lt;/title&gt;&lt;secondary-title&gt;Sustainable Agriculture Volume 2&lt;/secondary-title&gt;&lt;/titles&gt;&lt;pages&gt;711-726&lt;/pages&gt;&lt;dates&gt;&lt;year&gt;2011&lt;/year&gt;&lt;/dates&gt;&lt;publisher&gt;Springer&lt;/publisher&gt;&lt;urls&gt;&lt;/urls&gt;&lt;/record&gt;&lt;/Cite&gt;&lt;Cite&gt;&lt;Author&gt;Goto&lt;/Author&gt;&lt;Year&gt;2013&lt;/Year&gt;&lt;RecNum&gt;572&lt;/RecNum&gt;&lt;record&gt;&lt;rec-number&gt;572&lt;/rec-number&gt;&lt;foreign-keys&gt;&lt;key app="EN" db-id="sa50wxwr80sxx2essv7xvf9yxtp9v2s9pr29" timestamp="1587515958"&gt;572&lt;/key&gt;&lt;/foreign-keys&gt;&lt;ref-type name="Book"&gt;6&lt;/ref-type&gt;&lt;contributors&gt;&lt;authors&gt;&lt;author&gt;Goto, E&lt;/author&gt;&lt;author&gt;Kurata, K&lt;/author&gt;&lt;author&gt;Hayashi, M&lt;/author&gt;&lt;author&gt;Sase, S&lt;/author&gt;&lt;/authors&gt;&lt;/contributors&gt;&lt;titles&gt;&lt;title&gt;Plant Production in Closed Ecosystems: The International Symposium on Plant Production in Closed Ecosystems held in Narita, Japan, August 26–29, 1996&lt;/title&gt;&lt;/titles&gt;&lt;dates&gt;&lt;year&gt;2013&lt;/year&gt;&lt;/dates&gt;&lt;publisher&gt;Springer Science &amp;amp; Business Media&lt;/publisher&gt;&lt;isbn&gt;9401588899&lt;/isbn&gt;&lt;urls&gt;&lt;/urls&gt;&lt;/record&gt;&lt;/Cite&gt;&lt;/EndNote&gt;</w:instrText>
      </w:r>
      <w:r w:rsidR="00A4378F">
        <w:rPr>
          <w:rFonts w:cs="Times New Roman"/>
        </w:rPr>
        <w:fldChar w:fldCharType="separate"/>
      </w:r>
      <w:r w:rsidR="00E145DE">
        <w:rPr>
          <w:rFonts w:cs="Times New Roman"/>
          <w:noProof/>
        </w:rPr>
        <w:t>(30, 31)</w:t>
      </w:r>
      <w:r w:rsidR="00A4378F">
        <w:rPr>
          <w:rFonts w:cs="Times New Roman"/>
        </w:rPr>
        <w:fldChar w:fldCharType="end"/>
      </w:r>
      <w:r w:rsidR="00892F8E">
        <w:rPr>
          <w:rFonts w:cs="Times New Roman"/>
        </w:rPr>
        <w:t xml:space="preserve">. </w:t>
      </w:r>
      <w:r w:rsidR="0074176D">
        <w:rPr>
          <w:rFonts w:cs="Times New Roman"/>
        </w:rPr>
        <w:t>Nonetheless</w:t>
      </w:r>
      <w:r w:rsidR="00233675">
        <w:rPr>
          <w:rFonts w:cs="Times New Roman"/>
        </w:rPr>
        <w:t xml:space="preserve">, these systems are </w:t>
      </w:r>
      <w:r w:rsidR="006B155F">
        <w:rPr>
          <w:rFonts w:cs="Times New Roman"/>
        </w:rPr>
        <w:t xml:space="preserve">continuously </w:t>
      </w:r>
      <w:r w:rsidR="00233675">
        <w:rPr>
          <w:rFonts w:cs="Times New Roman"/>
        </w:rPr>
        <w:t>exposed to environmental</w:t>
      </w:r>
      <w:r>
        <w:rPr>
          <w:rFonts w:cs="Times New Roman"/>
        </w:rPr>
        <w:t>ly persistent microorganisms</w:t>
      </w:r>
      <w:r w:rsidR="00903930">
        <w:rPr>
          <w:rFonts w:cs="Times New Roman"/>
        </w:rPr>
        <w:t xml:space="preserve"> </w:t>
      </w:r>
      <w:r w:rsidR="00233675">
        <w:rPr>
          <w:rFonts w:cs="Times New Roman"/>
        </w:rPr>
        <w:t>(water- and airborne colonization).</w:t>
      </w:r>
      <w:r w:rsidR="004D5050">
        <w:rPr>
          <w:rFonts w:cs="Times New Roman"/>
        </w:rPr>
        <w:t xml:space="preserve"> </w:t>
      </w:r>
      <w:r w:rsidR="00996776">
        <w:rPr>
          <w:rFonts w:cs="Times New Roman"/>
        </w:rPr>
        <w:t xml:space="preserve">In comparison to axenic plant cultures, these ubiquitous organisms may reduce inoculation biases. </w:t>
      </w:r>
      <w:r w:rsidR="00F8308A">
        <w:rPr>
          <w:rFonts w:eastAsia="Times New Roman" w:cs="Times New Roman"/>
          <w:szCs w:val="24"/>
          <w:lang w:val="en-GB" w:eastAsia="es-CO"/>
        </w:rPr>
        <w:t xml:space="preserve">Whilst evidence from several studies </w:t>
      </w:r>
      <w:r w:rsidR="00CF659B">
        <w:rPr>
          <w:rFonts w:eastAsia="Times New Roman" w:cs="Times New Roman"/>
          <w:szCs w:val="24"/>
          <w:lang w:val="en-GB" w:eastAsia="es-CO"/>
        </w:rPr>
        <w:t xml:space="preserve">has </w:t>
      </w:r>
      <w:r w:rsidR="00F8308A">
        <w:rPr>
          <w:rFonts w:eastAsia="Times New Roman" w:cs="Times New Roman"/>
          <w:szCs w:val="24"/>
          <w:lang w:val="en-GB" w:eastAsia="es-CO"/>
        </w:rPr>
        <w:t xml:space="preserve">indicated improved crop productivity in aquaponic systems </w:t>
      </w:r>
      <w:r w:rsidR="00144E70">
        <w:rPr>
          <w:rFonts w:eastAsia="Times New Roman" w:cs="Times New Roman"/>
          <w:szCs w:val="24"/>
          <w:lang w:val="en-GB" w:eastAsia="es-CO"/>
        </w:rPr>
        <w:t xml:space="preserve">over hydroponic counterparts </w:t>
      </w:r>
      <w:r w:rsidR="00F8308A" w:rsidRPr="00AE0212">
        <w:rPr>
          <w:rFonts w:eastAsia="Times New Roman" w:cs="Times New Roman"/>
          <w:szCs w:val="24"/>
          <w:lang w:val="en-GB" w:eastAsia="es-CO"/>
        </w:rPr>
        <w:fldChar w:fldCharType="begin">
          <w:fldData xml:space="preserve">PEVuZE5vdGU+PENpdGU+PEF1dGhvcj5EZWxhaWRlPC9BdXRob3I+PFllYXI+MjAxNjwvWWVhcj48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</w:fldData>
        </w:fldChar>
      </w:r>
      <w:r w:rsidR="00E145DE">
        <w:rPr>
          <w:rFonts w:eastAsia="Times New Roman" w:cs="Times New Roman"/>
          <w:szCs w:val="24"/>
          <w:lang w:val="en-GB" w:eastAsia="es-CO"/>
        </w:rPr>
        <w:instrText xml:space="preserve"> ADDIN EN.CITE </w:instrText>
      </w:r>
      <w:r w:rsidR="00E145DE">
        <w:rPr>
          <w:rFonts w:eastAsia="Times New Roman" w:cs="Times New Roman"/>
          <w:szCs w:val="24"/>
          <w:lang w:val="en-GB" w:eastAsia="es-CO"/>
        </w:rPr>
        <w:fldChar w:fldCharType="begin">
          <w:fldData xml:space="preserve">PEVuZE5vdGU+PENpdGU+PEF1dGhvcj5EZWxhaWRlPC9BdXRob3I+PFllYXI+MjAxNjwvWWVhcj48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</w:fldData>
        </w:fldChar>
      </w:r>
      <w:r w:rsidR="00E145DE">
        <w:rPr>
          <w:rFonts w:eastAsia="Times New Roman" w:cs="Times New Roman"/>
          <w:szCs w:val="24"/>
          <w:lang w:val="en-GB" w:eastAsia="es-CO"/>
        </w:rPr>
        <w:instrText xml:space="preserve"> ADDIN EN.CITE.DATA </w:instrText>
      </w:r>
      <w:r w:rsidR="00E145DE">
        <w:rPr>
          <w:rFonts w:eastAsia="Times New Roman" w:cs="Times New Roman"/>
          <w:szCs w:val="24"/>
          <w:lang w:val="en-GB" w:eastAsia="es-CO"/>
        </w:rPr>
      </w:r>
      <w:r w:rsidR="00E145DE">
        <w:rPr>
          <w:rFonts w:eastAsia="Times New Roman" w:cs="Times New Roman"/>
          <w:szCs w:val="24"/>
          <w:lang w:val="en-GB" w:eastAsia="es-CO"/>
        </w:rPr>
        <w:fldChar w:fldCharType="end"/>
      </w:r>
      <w:r w:rsidR="00F8308A" w:rsidRPr="00AE0212">
        <w:rPr>
          <w:rFonts w:eastAsia="Times New Roman" w:cs="Times New Roman"/>
          <w:szCs w:val="24"/>
          <w:lang w:val="en-GB" w:eastAsia="es-CO"/>
        </w:rPr>
      </w:r>
      <w:r w:rsidR="00F8308A" w:rsidRPr="00AE0212">
        <w:rPr>
          <w:rFonts w:eastAsia="Times New Roman" w:cs="Times New Roman"/>
          <w:szCs w:val="24"/>
          <w:lang w:val="en-GB" w:eastAsia="es-CO"/>
        </w:rPr>
        <w:fldChar w:fldCharType="separate"/>
      </w:r>
      <w:r w:rsidR="00E145DE">
        <w:rPr>
          <w:rFonts w:eastAsia="Times New Roman" w:cs="Times New Roman"/>
          <w:noProof/>
          <w:szCs w:val="24"/>
          <w:lang w:val="en-GB" w:eastAsia="es-CO"/>
        </w:rPr>
        <w:t>(32-36)</w:t>
      </w:r>
      <w:r w:rsidR="00F8308A" w:rsidRPr="00AE0212">
        <w:rPr>
          <w:rFonts w:eastAsia="Times New Roman" w:cs="Times New Roman"/>
          <w:szCs w:val="24"/>
          <w:lang w:val="en-GB" w:eastAsia="es-CO"/>
        </w:rPr>
        <w:fldChar w:fldCharType="end"/>
      </w:r>
      <w:r w:rsidR="00F8308A">
        <w:rPr>
          <w:rFonts w:eastAsia="Times New Roman" w:cs="Times New Roman"/>
          <w:szCs w:val="24"/>
          <w:lang w:val="en-GB" w:eastAsia="es-CO"/>
        </w:rPr>
        <w:t xml:space="preserve">, a consistent </w:t>
      </w:r>
      <w:r w:rsidR="00D727D1">
        <w:rPr>
          <w:rFonts w:eastAsia="Times New Roman" w:cs="Times New Roman"/>
          <w:szCs w:val="24"/>
          <w:lang w:val="en-GB" w:eastAsia="es-CO"/>
        </w:rPr>
        <w:t>scientific</w:t>
      </w:r>
      <w:r w:rsidR="00F8308A">
        <w:rPr>
          <w:rFonts w:eastAsia="Times New Roman" w:cs="Times New Roman"/>
          <w:szCs w:val="24"/>
          <w:lang w:val="en-GB" w:eastAsia="es-CO"/>
        </w:rPr>
        <w:t xml:space="preserve"> </w:t>
      </w:r>
      <w:r w:rsidR="00144E70">
        <w:rPr>
          <w:rFonts w:eastAsia="Times New Roman" w:cs="Times New Roman"/>
          <w:szCs w:val="24"/>
          <w:lang w:val="en-GB" w:eastAsia="es-CO"/>
        </w:rPr>
        <w:t>explanation is</w:t>
      </w:r>
      <w:r w:rsidR="00F8308A">
        <w:rPr>
          <w:rFonts w:eastAsia="Times New Roman" w:cs="Times New Roman"/>
          <w:szCs w:val="24"/>
          <w:lang w:val="en-GB" w:eastAsia="es-CO"/>
        </w:rPr>
        <w:t xml:space="preserve"> </w:t>
      </w:r>
      <w:r w:rsidR="00007AFC">
        <w:rPr>
          <w:rFonts w:eastAsia="Times New Roman" w:cs="Times New Roman"/>
          <w:szCs w:val="24"/>
          <w:lang w:val="en-GB" w:eastAsia="es-CO"/>
        </w:rPr>
        <w:t xml:space="preserve">still </w:t>
      </w:r>
      <w:r w:rsidR="00F8308A">
        <w:rPr>
          <w:rFonts w:eastAsia="Times New Roman" w:cs="Times New Roman"/>
          <w:szCs w:val="24"/>
          <w:lang w:val="en-GB" w:eastAsia="es-CO"/>
        </w:rPr>
        <w:t xml:space="preserve">lacking. For example, </w:t>
      </w:r>
      <w:r w:rsidR="00F8308A" w:rsidRPr="00AE0212">
        <w:rPr>
          <w:rFonts w:eastAsia="Times New Roman" w:cs="Times New Roman"/>
          <w:szCs w:val="24"/>
          <w:lang w:val="en-GB" w:eastAsia="es-CO"/>
        </w:rPr>
        <w:t xml:space="preserve">recent studies </w:t>
      </w:r>
      <w:r w:rsidR="00F8308A">
        <w:rPr>
          <w:rFonts w:eastAsia="Times New Roman" w:cs="Times New Roman"/>
          <w:szCs w:val="24"/>
          <w:lang w:val="en-GB" w:eastAsia="es-CO"/>
        </w:rPr>
        <w:t>focusing</w:t>
      </w:r>
      <w:r w:rsidR="00F8308A" w:rsidRPr="00AE0212">
        <w:rPr>
          <w:rFonts w:eastAsia="Times New Roman" w:cs="Times New Roman"/>
          <w:szCs w:val="24"/>
          <w:lang w:val="en-GB" w:eastAsia="es-CO"/>
        </w:rPr>
        <w:t xml:space="preserve"> on the diversity of microorganisms in aquaponic systems </w:t>
      </w:r>
      <w:r w:rsidR="00F8308A" w:rsidRPr="00AE0212">
        <w:rPr>
          <w:rFonts w:eastAsia="Times New Roman" w:cs="Times New Roman"/>
          <w:szCs w:val="24"/>
          <w:lang w:val="en-GB" w:eastAsia="es-CO"/>
        </w:rPr>
        <w:fldChar w:fldCharType="begin">
          <w:fldData xml:space="preserve">PEVuZE5vdGU+PENpdGU+PEF1dGhvcj5NdW5ndWlhLUZyYWdvem88L0F1dGhvcj48WWVhcj4yMDE1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</w:fldData>
        </w:fldChar>
      </w:r>
      <w:r w:rsidR="00E145DE">
        <w:rPr>
          <w:rFonts w:eastAsia="Times New Roman" w:cs="Times New Roman"/>
          <w:szCs w:val="24"/>
          <w:lang w:val="en-GB" w:eastAsia="es-CO"/>
        </w:rPr>
        <w:instrText xml:space="preserve"> ADDIN EN.CITE </w:instrText>
      </w:r>
      <w:r w:rsidR="00E145DE">
        <w:rPr>
          <w:rFonts w:eastAsia="Times New Roman" w:cs="Times New Roman"/>
          <w:szCs w:val="24"/>
          <w:lang w:val="en-GB" w:eastAsia="es-CO"/>
        </w:rPr>
        <w:fldChar w:fldCharType="begin">
          <w:fldData xml:space="preserve">PEVuZE5vdGU+PENpdGU+PEF1dGhvcj5NdW5ndWlhLUZyYWdvem88L0F1dGhvcj48WWVhcj4yMDE1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</w:fldData>
        </w:fldChar>
      </w:r>
      <w:r w:rsidR="00E145DE">
        <w:rPr>
          <w:rFonts w:eastAsia="Times New Roman" w:cs="Times New Roman"/>
          <w:szCs w:val="24"/>
          <w:lang w:val="en-GB" w:eastAsia="es-CO"/>
        </w:rPr>
        <w:instrText xml:space="preserve"> ADDIN EN.CITE.DATA </w:instrText>
      </w:r>
      <w:r w:rsidR="00E145DE">
        <w:rPr>
          <w:rFonts w:eastAsia="Times New Roman" w:cs="Times New Roman"/>
          <w:szCs w:val="24"/>
          <w:lang w:val="en-GB" w:eastAsia="es-CO"/>
        </w:rPr>
      </w:r>
      <w:r w:rsidR="00E145DE">
        <w:rPr>
          <w:rFonts w:eastAsia="Times New Roman" w:cs="Times New Roman"/>
          <w:szCs w:val="24"/>
          <w:lang w:val="en-GB" w:eastAsia="es-CO"/>
        </w:rPr>
        <w:fldChar w:fldCharType="end"/>
      </w:r>
      <w:r w:rsidR="00F8308A" w:rsidRPr="00AE0212">
        <w:rPr>
          <w:rFonts w:eastAsia="Times New Roman" w:cs="Times New Roman"/>
          <w:szCs w:val="24"/>
          <w:lang w:val="en-GB" w:eastAsia="es-CO"/>
        </w:rPr>
      </w:r>
      <w:r w:rsidR="00F8308A" w:rsidRPr="00AE0212">
        <w:rPr>
          <w:rFonts w:eastAsia="Times New Roman" w:cs="Times New Roman"/>
          <w:szCs w:val="24"/>
          <w:lang w:val="en-GB" w:eastAsia="es-CO"/>
        </w:rPr>
        <w:fldChar w:fldCharType="separate"/>
      </w:r>
      <w:r w:rsidR="00E145DE">
        <w:rPr>
          <w:rFonts w:eastAsia="Times New Roman" w:cs="Times New Roman"/>
          <w:noProof/>
          <w:szCs w:val="24"/>
          <w:lang w:val="en-GB" w:eastAsia="es-CO"/>
        </w:rPr>
        <w:t>(37-40)</w:t>
      </w:r>
      <w:r w:rsidR="00F8308A" w:rsidRPr="00AE0212">
        <w:rPr>
          <w:rFonts w:eastAsia="Times New Roman" w:cs="Times New Roman"/>
          <w:szCs w:val="24"/>
          <w:lang w:val="en-GB" w:eastAsia="es-CO"/>
        </w:rPr>
        <w:fldChar w:fldCharType="end"/>
      </w:r>
      <w:r w:rsidR="00F8308A">
        <w:rPr>
          <w:rFonts w:eastAsia="Times New Roman" w:cs="Times New Roman"/>
          <w:szCs w:val="24"/>
          <w:lang w:val="en-GB" w:eastAsia="es-CO"/>
        </w:rPr>
        <w:t xml:space="preserve"> have </w:t>
      </w:r>
      <w:r w:rsidR="000A3204">
        <w:rPr>
          <w:rFonts w:eastAsia="Times New Roman" w:cs="Times New Roman"/>
          <w:szCs w:val="24"/>
          <w:lang w:val="en-GB" w:eastAsia="es-CO"/>
        </w:rPr>
        <w:t>given rise</w:t>
      </w:r>
      <w:r w:rsidR="00F8308A">
        <w:rPr>
          <w:rFonts w:eastAsia="Times New Roman" w:cs="Times New Roman"/>
          <w:szCs w:val="24"/>
          <w:lang w:val="en-GB" w:eastAsia="es-CO"/>
        </w:rPr>
        <w:t xml:space="preserve"> to many hypotheses as to how the microbial community may lead to increased plant growth </w:t>
      </w:r>
      <w:r w:rsidR="00B838E3">
        <w:rPr>
          <w:rFonts w:eastAsia="Times New Roman" w:cs="Times New Roman"/>
          <w:szCs w:val="24"/>
          <w:lang w:val="en-GB" w:eastAsia="es-CO"/>
        </w:rPr>
        <w:t xml:space="preserve">rates based on the </w:t>
      </w:r>
      <w:r w:rsidR="00BD424A">
        <w:rPr>
          <w:rFonts w:eastAsia="Times New Roman" w:cs="Times New Roman"/>
          <w:szCs w:val="24"/>
          <w:lang w:val="en-GB" w:eastAsia="es-CO"/>
        </w:rPr>
        <w:t xml:space="preserve">increased </w:t>
      </w:r>
      <w:r w:rsidR="000A3204">
        <w:rPr>
          <w:rFonts w:eastAsia="Times New Roman" w:cs="Times New Roman"/>
          <w:szCs w:val="24"/>
          <w:lang w:val="en-GB" w:eastAsia="es-CO"/>
        </w:rPr>
        <w:t>abundance</w:t>
      </w:r>
      <w:r w:rsidR="00F8308A" w:rsidRPr="00AE0212">
        <w:rPr>
          <w:rFonts w:eastAsia="Times New Roman" w:cs="Times New Roman"/>
          <w:szCs w:val="24"/>
          <w:lang w:val="en-GB" w:eastAsia="es-CO"/>
        </w:rPr>
        <w:t xml:space="preserve"> of chelat</w:t>
      </w:r>
      <w:r w:rsidR="000A3204">
        <w:rPr>
          <w:rFonts w:eastAsia="Times New Roman" w:cs="Times New Roman"/>
          <w:szCs w:val="24"/>
          <w:lang w:val="en-GB" w:eastAsia="es-CO"/>
        </w:rPr>
        <w:t>ing agents</w:t>
      </w:r>
      <w:r w:rsidR="00F8308A" w:rsidRPr="00AE0212">
        <w:rPr>
          <w:rFonts w:eastAsia="Times New Roman" w:cs="Times New Roman"/>
          <w:szCs w:val="24"/>
          <w:lang w:val="en-GB" w:eastAsia="es-CO"/>
        </w:rPr>
        <w:t xml:space="preserve">, cofactors, enzymes, or hormones </w:t>
      </w:r>
      <w:r w:rsidR="000A3204">
        <w:rPr>
          <w:rFonts w:eastAsia="Times New Roman" w:cs="Times New Roman"/>
          <w:szCs w:val="24"/>
          <w:lang w:val="en-GB" w:eastAsia="es-CO"/>
        </w:rPr>
        <w:t>facilitating</w:t>
      </w:r>
      <w:r w:rsidR="00B46537">
        <w:rPr>
          <w:rFonts w:eastAsia="Times New Roman" w:cs="Times New Roman"/>
          <w:szCs w:val="24"/>
          <w:lang w:val="en-GB" w:eastAsia="es-CO"/>
        </w:rPr>
        <w:t xml:space="preserve"> </w:t>
      </w:r>
      <w:r w:rsidR="00F8308A" w:rsidRPr="00AE0212">
        <w:rPr>
          <w:rFonts w:eastAsia="Times New Roman" w:cs="Times New Roman"/>
          <w:szCs w:val="24"/>
          <w:lang w:val="en-GB" w:eastAsia="es-CO"/>
        </w:rPr>
        <w:t>nutrient bioavailabilit</w:t>
      </w:r>
      <w:r w:rsidR="000A3204">
        <w:rPr>
          <w:rFonts w:eastAsia="Times New Roman" w:cs="Times New Roman"/>
          <w:szCs w:val="24"/>
          <w:lang w:val="en-GB" w:eastAsia="es-CO"/>
        </w:rPr>
        <w:t>y</w:t>
      </w:r>
      <w:r w:rsidR="00007AFC">
        <w:rPr>
          <w:rFonts w:eastAsia="Times New Roman" w:cs="Times New Roman"/>
          <w:szCs w:val="24"/>
          <w:lang w:val="en-GB" w:eastAsia="es-CO"/>
        </w:rPr>
        <w:t>, either</w:t>
      </w:r>
      <w:r w:rsidR="000A3204" w:rsidRPr="000A3204">
        <w:rPr>
          <w:rFonts w:eastAsia="Times New Roman" w:cs="Times New Roman"/>
          <w:szCs w:val="24"/>
          <w:lang w:val="en-GB" w:eastAsia="es-CO"/>
        </w:rPr>
        <w:t xml:space="preserve"> </w:t>
      </w:r>
      <w:r w:rsidR="000A3204">
        <w:rPr>
          <w:rFonts w:eastAsia="Times New Roman" w:cs="Times New Roman"/>
          <w:szCs w:val="24"/>
          <w:lang w:val="en-GB" w:eastAsia="es-CO"/>
        </w:rPr>
        <w:t>directly or indirectly</w:t>
      </w:r>
      <w:r w:rsidR="00BD424A">
        <w:rPr>
          <w:rFonts w:eastAsia="Times New Roman" w:cs="Times New Roman"/>
          <w:szCs w:val="24"/>
          <w:lang w:val="en-GB" w:eastAsia="es-CO"/>
        </w:rPr>
        <w:t>.</w:t>
      </w:r>
      <w:r w:rsidR="00F77E42">
        <w:rPr>
          <w:rFonts w:eastAsia="Times New Roman" w:cs="Times New Roman"/>
          <w:szCs w:val="24"/>
          <w:lang w:val="en-GB" w:eastAsia="es-CO"/>
        </w:rPr>
        <w:t xml:space="preserve">  C</w:t>
      </w:r>
      <w:r w:rsidR="00F8308A">
        <w:rPr>
          <w:rFonts w:eastAsia="Times New Roman" w:cs="Times New Roman"/>
          <w:szCs w:val="24"/>
          <w:lang w:val="en-GB" w:eastAsia="es-CO"/>
        </w:rPr>
        <w:t xml:space="preserve">ausal factors leading to increased crop production in aquaponics remain speculative </w:t>
      </w:r>
      <w:r w:rsidR="00834231">
        <w:rPr>
          <w:rFonts w:cs="Times New Roman"/>
        </w:rPr>
        <w:fldChar w:fldCharType="begin"/>
      </w:r>
      <w:r w:rsidR="00E145DE">
        <w:rPr>
          <w:rFonts w:cs="Times New Roman"/>
        </w:rPr>
        <w:instrText xml:space="preserve"> ADDIN EN.CITE &lt;EndNote&gt;&lt;Cite&gt;&lt;Author&gt;Yep&lt;/Author&gt;&lt;Year&gt;2019&lt;/Year&gt;&lt;RecNum&gt;496&lt;/RecNum&gt;&lt;DisplayText&gt;(27, 41)&lt;/DisplayText&gt;&lt;record&gt;&lt;rec-number&gt;496&lt;/rec-number&gt;&lt;foreign-keys&gt;&lt;key app="EN" db-id="sa50wxwr80sxx2essv7xvf9yxtp9v2s9pr29" timestamp="1586914458"&gt;496&lt;/key&gt;&lt;/foreign-keys&gt;&lt;ref-type name="Journal Article"&gt;17&lt;/ref-type&gt;&lt;contributors&gt;&lt;authors&gt;&lt;author&gt;Yep, Brandon&lt;/author&gt;&lt;author&gt;Zheng, Youbin&lt;/author&gt;&lt;/authors&gt;&lt;/contributors&gt;&lt;titles&gt;&lt;title&gt;Aquaponic trends and challenges–A review&lt;/title&gt;&lt;secondary-title&gt;Journal of Cleaner Production&lt;/secondary-title&gt;&lt;/titles&gt;&lt;periodical&gt;&lt;full-title&gt;Journal of Cleaner Production&lt;/full-title&gt;&lt;/periodical&gt;&lt;dates&gt;&lt;year&gt;2019&lt;/year&gt;&lt;/dates&gt;&lt;isbn&gt;0959-6526&lt;/isbn&gt;&lt;urls&gt;&lt;/urls&gt;&lt;/record&gt;&lt;/Cite&gt;&lt;Cite&gt;&lt;Author&gt;Ayipio&lt;/Author&gt;&lt;Year&gt;2019&lt;/Year&gt;&lt;RecNum&gt;497&lt;/RecNum&gt;&lt;record&gt;&lt;rec-number&gt;497&lt;/rec-number&gt;&lt;foreign-keys&gt;&lt;key app="EN" db-id="sa50wxwr80sxx2essv7xvf9yxtp9v2s9pr29" timestamp="1586914516"&gt;497&lt;/key&gt;&lt;/foreign-keys&gt;&lt;ref-type name="Journal Article"&gt;17&lt;/ref-type&gt;&lt;contributors&gt;&lt;authors&gt;&lt;author&gt;Ayipio, Emmanuel&lt;/author&gt;&lt;author&gt;Wells, Daniel E&lt;/author&gt;&lt;author&gt;McQuilling, Alyssa&lt;/author&gt;&lt;author&gt;Wilson, Alan E&lt;/author&gt;&lt;/authors&gt;&lt;/contributors&gt;&lt;titles&gt;&lt;title&gt;Comparisons between Aquaponic and Conventional Hydroponic Crop Yields: A Meta-Analysis&lt;/title&gt;&lt;secondary-title&gt;Sustainability&lt;/secondary-title&gt;&lt;/titles&gt;&lt;periodical&gt;&lt;full-title&gt;Sustainability&lt;/full-title&gt;&lt;/periodical&gt;&lt;pages&gt;6511&lt;/pages&gt;&lt;volume&gt;11&lt;/volume&gt;&lt;number&gt;22&lt;/number&gt;&lt;dates&gt;&lt;year&gt;2019&lt;/year&gt;&lt;/dates&gt;&lt;urls&gt;&lt;/urls&gt;&lt;/record&gt;&lt;/Cite&gt;&lt;/EndNote&gt;</w:instrText>
      </w:r>
      <w:r w:rsidR="00834231">
        <w:rPr>
          <w:rFonts w:cs="Times New Roman"/>
        </w:rPr>
        <w:fldChar w:fldCharType="separate"/>
      </w:r>
      <w:r w:rsidR="00E145DE">
        <w:rPr>
          <w:rFonts w:cs="Times New Roman"/>
          <w:noProof/>
        </w:rPr>
        <w:t>(27, 41)</w:t>
      </w:r>
      <w:r w:rsidR="00834231">
        <w:rPr>
          <w:rFonts w:cs="Times New Roman"/>
        </w:rPr>
        <w:fldChar w:fldCharType="end"/>
      </w:r>
      <w:r w:rsidR="00CF659B">
        <w:rPr>
          <w:rFonts w:eastAsia="Times New Roman" w:cs="Times New Roman"/>
          <w:szCs w:val="24"/>
          <w:lang w:val="en-GB" w:eastAsia="es-CO"/>
        </w:rPr>
        <w:t>, although involvement of the microbial community is implici</w:t>
      </w:r>
      <w:r w:rsidR="00F77E42">
        <w:rPr>
          <w:rFonts w:eastAsia="Times New Roman" w:cs="Times New Roman"/>
          <w:szCs w:val="24"/>
          <w:lang w:val="en-GB" w:eastAsia="es-CO"/>
        </w:rPr>
        <w:t>t</w:t>
      </w:r>
      <w:r w:rsidR="00CF659B">
        <w:rPr>
          <w:rFonts w:eastAsia="Times New Roman" w:cs="Times New Roman"/>
          <w:szCs w:val="24"/>
          <w:lang w:val="en-GB" w:eastAsia="es-CO"/>
        </w:rPr>
        <w:t>.</w:t>
      </w:r>
    </w:p>
    <w:p w14:paraId="326B3ADD" w14:textId="4C8575AD" w:rsidR="00536160" w:rsidRDefault="002B0B19">
      <w:pPr>
        <w:spacing w:line="360" w:lineRule="auto"/>
        <w:jc w:val="both"/>
        <w:rPr>
          <w:rFonts w:cs="Times New Roman"/>
        </w:rPr>
      </w:pPr>
      <w:r>
        <w:rPr>
          <w:rFonts w:cs="Times New Roman"/>
        </w:rPr>
        <w:t xml:space="preserve">In order to investigate </w:t>
      </w:r>
      <w:r w:rsidR="00A4378F">
        <w:rPr>
          <w:rFonts w:cs="Times New Roman"/>
        </w:rPr>
        <w:t xml:space="preserve">the capacity of plants to </w:t>
      </w:r>
      <w:r w:rsidR="002F342E">
        <w:rPr>
          <w:rFonts w:cs="Times New Roman"/>
        </w:rPr>
        <w:t xml:space="preserve">optimize their rhizobiome to suit </w:t>
      </w:r>
      <w:r w:rsidR="00F77E42">
        <w:rPr>
          <w:rFonts w:cs="Times New Roman"/>
        </w:rPr>
        <w:t xml:space="preserve">specific </w:t>
      </w:r>
      <w:r w:rsidR="002F342E">
        <w:rPr>
          <w:rFonts w:cs="Times New Roman"/>
        </w:rPr>
        <w:t xml:space="preserve">growth </w:t>
      </w:r>
      <w:r w:rsidR="00F77E42">
        <w:rPr>
          <w:rFonts w:cs="Times New Roman"/>
        </w:rPr>
        <w:t>demands</w:t>
      </w:r>
      <w:r w:rsidR="002F342E">
        <w:rPr>
          <w:rFonts w:cs="Times New Roman"/>
        </w:rPr>
        <w:t xml:space="preserve">, </w:t>
      </w:r>
      <w:r>
        <w:rPr>
          <w:rFonts w:cs="Times New Roman"/>
        </w:rPr>
        <w:t xml:space="preserve">this </w:t>
      </w:r>
      <w:r w:rsidR="00541D62">
        <w:rPr>
          <w:rFonts w:cs="Times New Roman"/>
        </w:rPr>
        <w:t>study focuse</w:t>
      </w:r>
      <w:r w:rsidR="00B838E3">
        <w:rPr>
          <w:rFonts w:cs="Times New Roman"/>
        </w:rPr>
        <w:t>s</w:t>
      </w:r>
      <w:r w:rsidR="00541D62">
        <w:rPr>
          <w:rFonts w:cs="Times New Roman"/>
        </w:rPr>
        <w:t xml:space="preserve"> </w:t>
      </w:r>
      <w:r w:rsidR="00007AFC">
        <w:rPr>
          <w:rFonts w:cs="Times New Roman"/>
        </w:rPr>
        <w:t>first</w:t>
      </w:r>
      <w:r w:rsidR="00541D62">
        <w:rPr>
          <w:rFonts w:cs="Times New Roman"/>
        </w:rPr>
        <w:t xml:space="preserve"> </w:t>
      </w:r>
      <w:r>
        <w:rPr>
          <w:rFonts w:cs="Times New Roman"/>
        </w:rPr>
        <w:t xml:space="preserve">on </w:t>
      </w:r>
      <w:r w:rsidR="00541D62">
        <w:rPr>
          <w:rFonts w:cs="Times New Roman"/>
        </w:rPr>
        <w:t xml:space="preserve">determining if the increased microbial load from RAS </w:t>
      </w:r>
      <w:r w:rsidR="00007AFC">
        <w:rPr>
          <w:rFonts w:cs="Times New Roman"/>
        </w:rPr>
        <w:t>leads</w:t>
      </w:r>
      <w:r w:rsidR="00541D62">
        <w:rPr>
          <w:rFonts w:cs="Times New Roman"/>
        </w:rPr>
        <w:t xml:space="preserve"> to better utilization of rhizospher</w:t>
      </w:r>
      <w:r w:rsidR="001932C0">
        <w:rPr>
          <w:rFonts w:cs="Times New Roman"/>
        </w:rPr>
        <w:t>e</w:t>
      </w:r>
      <w:r w:rsidR="00541D62">
        <w:rPr>
          <w:rFonts w:cs="Times New Roman"/>
        </w:rPr>
        <w:t xml:space="preserve"> niches</w:t>
      </w:r>
      <w:r w:rsidR="00F77E42">
        <w:rPr>
          <w:rFonts w:cs="Times New Roman"/>
        </w:rPr>
        <w:t xml:space="preserve"> by measuring crop harvest parameters in hydroponic, aquaponics, and sterilized aquaponic treatments</w:t>
      </w:r>
      <w:r>
        <w:rPr>
          <w:rFonts w:cs="Times New Roman"/>
        </w:rPr>
        <w:t xml:space="preserve">. We then </w:t>
      </w:r>
      <w:r w:rsidR="006C350B">
        <w:rPr>
          <w:rFonts w:cs="Times New Roman"/>
        </w:rPr>
        <w:t xml:space="preserve">investigate shifts in </w:t>
      </w:r>
      <w:r w:rsidR="00541D62">
        <w:rPr>
          <w:rFonts w:cs="Times New Roman"/>
        </w:rPr>
        <w:t xml:space="preserve">taxonomic diversity of the rhizosphere subjected to </w:t>
      </w:r>
      <w:r w:rsidR="00007AFC">
        <w:rPr>
          <w:rFonts w:cs="Times New Roman"/>
        </w:rPr>
        <w:t xml:space="preserve">different </w:t>
      </w:r>
      <w:r w:rsidR="00541D62">
        <w:rPr>
          <w:rFonts w:cs="Times New Roman"/>
        </w:rPr>
        <w:t>microbi</w:t>
      </w:r>
      <w:r w:rsidR="00007AFC">
        <w:rPr>
          <w:rFonts w:cs="Times New Roman"/>
        </w:rPr>
        <w:t xml:space="preserve">al sources </w:t>
      </w:r>
      <w:r>
        <w:rPr>
          <w:rFonts w:cs="Times New Roman"/>
        </w:rPr>
        <w:t xml:space="preserve">(hydroponics solution </w:t>
      </w:r>
      <w:r w:rsidR="002F342E">
        <w:rPr>
          <w:rFonts w:cs="Times New Roman"/>
        </w:rPr>
        <w:t>alone</w:t>
      </w:r>
      <w:r>
        <w:rPr>
          <w:rFonts w:cs="Times New Roman"/>
        </w:rPr>
        <w:t xml:space="preserve">, </w:t>
      </w:r>
      <w:r w:rsidR="00432A88">
        <w:rPr>
          <w:rFonts w:cs="Times New Roman"/>
        </w:rPr>
        <w:t xml:space="preserve">coupling to </w:t>
      </w:r>
      <w:r w:rsidR="002F342E">
        <w:rPr>
          <w:rFonts w:cs="Times New Roman"/>
        </w:rPr>
        <w:t>RAS, probiotic addition</w:t>
      </w:r>
      <w:r w:rsidR="00EA372E">
        <w:rPr>
          <w:rFonts w:cs="Times New Roman"/>
        </w:rPr>
        <w:t>, soil-based inoculation</w:t>
      </w:r>
      <w:r>
        <w:rPr>
          <w:rFonts w:cs="Times New Roman"/>
        </w:rPr>
        <w:t xml:space="preserve">) </w:t>
      </w:r>
      <w:r w:rsidR="00541D62">
        <w:rPr>
          <w:rFonts w:cs="Times New Roman"/>
        </w:rPr>
        <w:t xml:space="preserve">to determine whether the rhizosphere </w:t>
      </w:r>
      <w:r w:rsidR="00007AFC">
        <w:rPr>
          <w:rFonts w:cs="Times New Roman"/>
        </w:rPr>
        <w:t xml:space="preserve">is </w:t>
      </w:r>
      <w:r w:rsidR="00541D62">
        <w:rPr>
          <w:rFonts w:cs="Times New Roman"/>
        </w:rPr>
        <w:t>consolidating around a particular community, or diversifying as a function of</w:t>
      </w:r>
      <w:r w:rsidR="00007AFC">
        <w:rPr>
          <w:rFonts w:cs="Times New Roman"/>
        </w:rPr>
        <w:t xml:space="preserve"> different</w:t>
      </w:r>
      <w:r w:rsidR="00541D62">
        <w:rPr>
          <w:rFonts w:cs="Times New Roman"/>
        </w:rPr>
        <w:t xml:space="preserve"> treatments.</w:t>
      </w:r>
      <w:r w:rsidR="00007AFC">
        <w:rPr>
          <w:rFonts w:cs="Times New Roman"/>
        </w:rPr>
        <w:t xml:space="preserve"> </w:t>
      </w:r>
    </w:p>
    <w:p w14:paraId="0B11EB0F" w14:textId="4DFC681E" w:rsidR="00536160" w:rsidRDefault="002A2FF6">
      <w:pPr>
        <w:spacing w:line="360" w:lineRule="auto"/>
        <w:jc w:val="both"/>
        <w:rPr>
          <w:rFonts w:cs="Times New Roman"/>
        </w:rPr>
      </w:pPr>
      <w:r>
        <w:rPr>
          <w:rFonts w:cs="Times New Roman"/>
        </w:rPr>
        <w:t>The goal of this study was to study</w:t>
      </w:r>
      <w:r w:rsidR="00536160">
        <w:rPr>
          <w:rFonts w:cs="Times New Roman"/>
        </w:rPr>
        <w:t xml:space="preserve"> rhizobiome consolidation</w:t>
      </w:r>
      <w:r>
        <w:rPr>
          <w:rFonts w:cs="Times New Roman"/>
        </w:rPr>
        <w:t xml:space="preserve"> </w:t>
      </w:r>
      <w:r w:rsidR="006C350B">
        <w:rPr>
          <w:rFonts w:cs="Times New Roman"/>
        </w:rPr>
        <w:t xml:space="preserve">dynamics </w:t>
      </w:r>
      <w:r>
        <w:rPr>
          <w:rFonts w:cs="Times New Roman"/>
        </w:rPr>
        <w:t xml:space="preserve">from two perspectives </w:t>
      </w:r>
      <w:r w:rsidR="00536160">
        <w:rPr>
          <w:rFonts w:cs="Times New Roman"/>
        </w:rPr>
        <w:t xml:space="preserve">critical </w:t>
      </w:r>
      <w:r>
        <w:rPr>
          <w:rFonts w:cs="Times New Roman"/>
        </w:rPr>
        <w:t>to</w:t>
      </w:r>
      <w:r w:rsidR="00536160">
        <w:rPr>
          <w:rFonts w:cs="Times New Roman"/>
        </w:rPr>
        <w:t xml:space="preserve"> hydroponics</w:t>
      </w:r>
      <w:r w:rsidR="006C350B">
        <w:rPr>
          <w:rFonts w:cs="Times New Roman"/>
        </w:rPr>
        <w:t>/</w:t>
      </w:r>
      <w:r w:rsidR="006C350B" w:rsidRPr="006C350B">
        <w:rPr>
          <w:rFonts w:cs="Times New Roman"/>
        </w:rPr>
        <w:t xml:space="preserve"> </w:t>
      </w:r>
      <w:r w:rsidR="006C350B">
        <w:rPr>
          <w:rFonts w:cs="Times New Roman"/>
        </w:rPr>
        <w:t>aquaponics</w:t>
      </w:r>
      <w:r>
        <w:rPr>
          <w:rFonts w:cs="Times New Roman"/>
        </w:rPr>
        <w:t>. Firstly, we</w:t>
      </w:r>
      <w:r w:rsidR="00144E70">
        <w:rPr>
          <w:rFonts w:cs="Times New Roman"/>
        </w:rPr>
        <w:t xml:space="preserve"> investigate </w:t>
      </w:r>
      <w:r w:rsidR="003C0EC6">
        <w:rPr>
          <w:rFonts w:cs="Times New Roman"/>
        </w:rPr>
        <w:t xml:space="preserve">the relationship between microbial abundance and plant health (impact of sterilization on crop harvest). </w:t>
      </w:r>
      <w:r>
        <w:rPr>
          <w:rFonts w:cs="Times New Roman"/>
        </w:rPr>
        <w:t xml:space="preserve">Secondly, we </w:t>
      </w:r>
      <w:r w:rsidR="006C350B">
        <w:rPr>
          <w:rFonts w:cs="Times New Roman"/>
        </w:rPr>
        <w:t>investigate the robustness of the rhizobiome in soil-less cultivation amidst pressures from foreign microbial communities.</w:t>
      </w:r>
    </w:p>
    <w:p w14:paraId="4FE4A45B" w14:textId="0DF53DFC" w:rsidR="00DE23E8" w:rsidRPr="00AE0212" w:rsidRDefault="008566B8">
      <w:pPr>
        <w:pStyle w:val="Heading1"/>
        <w:spacing w:line="360" w:lineRule="auto"/>
        <w:jc w:val="both"/>
      </w:pPr>
      <w:r w:rsidRPr="00AE0212">
        <w:t>Methods</w:t>
      </w:r>
    </w:p>
    <w:p w14:paraId="3B51D53D" w14:textId="587F691F" w:rsidR="00606A66" w:rsidRDefault="00761D31">
      <w:pPr>
        <w:spacing w:line="360" w:lineRule="auto"/>
        <w:jc w:val="both"/>
        <w:rPr>
          <w:rFonts w:ascii="Times" w:eastAsia="Times New Roman" w:hAnsi="Times" w:cs="Times New Roman"/>
          <w:lang w:val="en-GB" w:eastAsia="es-CO"/>
        </w:rPr>
      </w:pPr>
      <w:bookmarkStart w:id="0" w:name="_Hlk36939654"/>
      <w:r>
        <w:rPr>
          <w:rFonts w:ascii="Times" w:eastAsia="Times New Roman" w:hAnsi="Times" w:cs="Times New Roman"/>
          <w:lang w:val="en-GB" w:eastAsia="es-CO"/>
        </w:rPr>
        <w:lastRenderedPageBreak/>
        <w:t>Two experiments consisting of t</w:t>
      </w:r>
      <w:r w:rsidR="00486639">
        <w:rPr>
          <w:rFonts w:ascii="Times" w:eastAsia="Times New Roman" w:hAnsi="Times" w:cs="Times New Roman"/>
          <w:lang w:val="en-GB" w:eastAsia="es-CO"/>
        </w:rPr>
        <w:t xml:space="preserve">hree </w:t>
      </w:r>
      <w:r w:rsidR="00FF69A2">
        <w:rPr>
          <w:rFonts w:ascii="Times" w:eastAsia="Times New Roman" w:hAnsi="Times" w:cs="Times New Roman"/>
          <w:lang w:val="en-GB" w:eastAsia="es-CO"/>
        </w:rPr>
        <w:t>deep water cultivation</w:t>
      </w:r>
      <w:r w:rsidR="00486639">
        <w:rPr>
          <w:rFonts w:ascii="Times" w:eastAsia="Times New Roman" w:hAnsi="Times" w:cs="Times New Roman"/>
          <w:lang w:val="en-GB" w:eastAsia="es-CO"/>
        </w:rPr>
        <w:t xml:space="preserve"> trials were carried out</w:t>
      </w:r>
      <w:r>
        <w:rPr>
          <w:rFonts w:ascii="Times" w:eastAsia="Times New Roman" w:hAnsi="Times" w:cs="Times New Roman"/>
          <w:lang w:val="en-GB" w:eastAsia="es-CO"/>
        </w:rPr>
        <w:t xml:space="preserve"> at the </w:t>
      </w:r>
      <w:r w:rsidRPr="00400F52">
        <w:rPr>
          <w:rFonts w:ascii="Times" w:eastAsia="Times New Roman" w:hAnsi="Times" w:cs="Times New Roman"/>
          <w:lang w:val="en-GB" w:eastAsia="es-CO"/>
        </w:rPr>
        <w:t>Wageningen UR Greenhouse Horticulture</w:t>
      </w:r>
      <w:r>
        <w:rPr>
          <w:rFonts w:ascii="Times" w:eastAsia="Times New Roman" w:hAnsi="Times" w:cs="Times New Roman"/>
          <w:lang w:val="en-GB" w:eastAsia="es-CO"/>
        </w:rPr>
        <w:t xml:space="preserve"> Unit (Bleiswijk, NL). </w:t>
      </w:r>
      <w:r w:rsidR="00606A66">
        <w:rPr>
          <w:rFonts w:ascii="Times" w:hAnsi="Times" w:cs="Times New Roman"/>
        </w:rPr>
        <w:t>The goals of experiment 1 were to a</w:t>
      </w:r>
      <w:r w:rsidR="003C0EC6">
        <w:rPr>
          <w:rFonts w:ascii="Times" w:hAnsi="Times" w:cs="Times New Roman"/>
        </w:rPr>
        <w:t>) compare</w:t>
      </w:r>
      <w:r w:rsidR="00606A66">
        <w:rPr>
          <w:rFonts w:ascii="Times" w:hAnsi="Times" w:cs="Times New Roman"/>
        </w:rPr>
        <w:t xml:space="preserve"> crop harvest yields in an aquaponic system to standard hydroponic cultivation, and b) localize the microbial contribution to either the proliferation of microorganisms in the hydroponic unit </w:t>
      </w:r>
      <w:r w:rsidR="003C0EC6">
        <w:rPr>
          <w:rFonts w:ascii="Times" w:hAnsi="Times" w:cs="Times New Roman"/>
        </w:rPr>
        <w:t xml:space="preserve">(microbial load) </w:t>
      </w:r>
      <w:r w:rsidR="00606A66">
        <w:rPr>
          <w:rFonts w:ascii="Times" w:hAnsi="Times" w:cs="Times New Roman"/>
        </w:rPr>
        <w:t>or to abiotic sources (microbial exudates).</w:t>
      </w:r>
      <w:r w:rsidR="00606A66" w:rsidRPr="00606A66">
        <w:rPr>
          <w:rFonts w:ascii="Times" w:hAnsi="Times" w:cs="Times New Roman"/>
        </w:rPr>
        <w:t xml:space="preserve"> </w:t>
      </w:r>
      <w:r w:rsidR="00606A66">
        <w:rPr>
          <w:rFonts w:ascii="Times" w:hAnsi="Times" w:cs="Times New Roman"/>
        </w:rPr>
        <w:t xml:space="preserve">Experiment 2 was designed to either discourage </w:t>
      </w:r>
      <w:r w:rsidR="003C0EC6">
        <w:rPr>
          <w:rFonts w:ascii="Times" w:hAnsi="Times" w:cs="Times New Roman"/>
        </w:rPr>
        <w:t>or</w:t>
      </w:r>
      <w:r w:rsidR="00606A66">
        <w:rPr>
          <w:rFonts w:ascii="Times" w:hAnsi="Times" w:cs="Times New Roman"/>
        </w:rPr>
        <w:t xml:space="preserve"> diversify </w:t>
      </w:r>
      <w:r w:rsidR="003C0EC6">
        <w:rPr>
          <w:rFonts w:ascii="Times" w:hAnsi="Times" w:cs="Times New Roman"/>
        </w:rPr>
        <w:t xml:space="preserve">microbial communities in the rhizosphere. The </w:t>
      </w:r>
      <w:r w:rsidR="00F95AB5">
        <w:rPr>
          <w:rFonts w:ascii="Times" w:hAnsi="Times" w:cs="Times New Roman"/>
        </w:rPr>
        <w:t>community</w:t>
      </w:r>
      <w:r w:rsidR="003C0EC6">
        <w:rPr>
          <w:rFonts w:ascii="Times" w:hAnsi="Times" w:cs="Times New Roman"/>
        </w:rPr>
        <w:t xml:space="preserve"> response was then measured through 16s rRNA sequencing and subsequent metagenomic analysis. </w:t>
      </w:r>
    </w:p>
    <w:p w14:paraId="4D7C4C12" w14:textId="37BB6AB0" w:rsidR="00282448" w:rsidRDefault="00AE0B1C">
      <w:pPr>
        <w:spacing w:line="360" w:lineRule="auto"/>
        <w:jc w:val="both"/>
        <w:rPr>
          <w:rFonts w:ascii="Times" w:hAnsi="Times" w:cs="Times New Roman"/>
        </w:rPr>
      </w:pPr>
      <w:r>
        <w:rPr>
          <w:rFonts w:ascii="Times" w:eastAsia="Times New Roman" w:hAnsi="Times" w:cs="Times New Roman"/>
          <w:lang w:val="en-GB" w:eastAsia="es-CO"/>
        </w:rPr>
        <w:t>In</w:t>
      </w:r>
      <w:r w:rsidR="00606A66">
        <w:rPr>
          <w:rFonts w:ascii="Times" w:eastAsia="Times New Roman" w:hAnsi="Times" w:cs="Times New Roman"/>
          <w:lang w:val="en-GB" w:eastAsia="es-CO"/>
        </w:rPr>
        <w:t xml:space="preserve"> both experiments, </w:t>
      </w:r>
      <w:r w:rsidR="00486639">
        <w:rPr>
          <w:rFonts w:ascii="Times" w:eastAsia="Times New Roman" w:hAnsi="Times" w:cs="Times New Roman"/>
          <w:lang w:val="en-GB" w:eastAsia="es-CO"/>
        </w:rPr>
        <w:t xml:space="preserve">a recirculating aquaculture system (RAS) and a hydroponics </w:t>
      </w:r>
      <w:r w:rsidR="00606A66">
        <w:rPr>
          <w:rFonts w:ascii="Times" w:eastAsia="Times New Roman" w:hAnsi="Times" w:cs="Times New Roman"/>
          <w:lang w:val="en-GB" w:eastAsia="es-CO"/>
        </w:rPr>
        <w:t xml:space="preserve">(HP) </w:t>
      </w:r>
      <w:r w:rsidR="00486639">
        <w:rPr>
          <w:rFonts w:ascii="Times" w:eastAsia="Times New Roman" w:hAnsi="Times" w:cs="Times New Roman"/>
          <w:lang w:val="en-GB" w:eastAsia="es-CO"/>
        </w:rPr>
        <w:t xml:space="preserve">unit were linked </w:t>
      </w:r>
      <w:r>
        <w:rPr>
          <w:rFonts w:ascii="Times" w:eastAsia="Times New Roman" w:hAnsi="Times" w:cs="Times New Roman"/>
          <w:lang w:val="en-GB" w:eastAsia="es-CO"/>
        </w:rPr>
        <w:t>but decoupled</w:t>
      </w:r>
      <w:r w:rsidR="002A72F8">
        <w:rPr>
          <w:rFonts w:ascii="Times" w:eastAsia="Times New Roman" w:hAnsi="Times" w:cs="Times New Roman"/>
          <w:lang w:val="en-GB" w:eastAsia="es-CO"/>
        </w:rPr>
        <w:t xml:space="preserve"> (</w:t>
      </w:r>
      <w:r w:rsidR="008D71A1" w:rsidRPr="008D71A1">
        <w:rPr>
          <w:rFonts w:ascii="Times" w:eastAsia="Times New Roman" w:hAnsi="Times" w:cs="Times New Roman"/>
          <w:highlight w:val="yellow"/>
          <w:lang w:val="en-GB" w:eastAsia="es-CO"/>
        </w:rPr>
        <w:t>figure 2</w:t>
      </w:r>
      <w:r w:rsidR="002A72F8">
        <w:rPr>
          <w:rFonts w:ascii="Times" w:eastAsia="Times New Roman" w:hAnsi="Times" w:cs="Times New Roman"/>
          <w:lang w:val="en-GB" w:eastAsia="es-CO"/>
        </w:rPr>
        <w:t>)</w:t>
      </w:r>
      <w:r w:rsidR="00486639">
        <w:rPr>
          <w:rFonts w:ascii="Times" w:eastAsia="Times New Roman" w:hAnsi="Times" w:cs="Times New Roman"/>
          <w:lang w:val="en-GB" w:eastAsia="es-CO"/>
        </w:rPr>
        <w:t>. Two fish species were used</w:t>
      </w:r>
      <w:r w:rsidR="00B838E3">
        <w:rPr>
          <w:rFonts w:ascii="Times" w:eastAsia="Times New Roman" w:hAnsi="Times" w:cs="Times New Roman"/>
          <w:lang w:val="en-GB" w:eastAsia="es-CO"/>
        </w:rPr>
        <w:t>,</w:t>
      </w:r>
      <w:r w:rsidR="00486639">
        <w:rPr>
          <w:rFonts w:ascii="Times" w:eastAsia="Times New Roman" w:hAnsi="Times" w:cs="Times New Roman"/>
          <w:lang w:val="en-GB" w:eastAsia="es-CO"/>
        </w:rPr>
        <w:t xml:space="preserve"> </w:t>
      </w:r>
      <w:r w:rsidR="00486639" w:rsidRPr="007619E3">
        <w:rPr>
          <w:rFonts w:ascii="Times" w:eastAsia="Times New Roman" w:hAnsi="Times" w:cs="Times New Roman"/>
          <w:lang w:val="en-GB" w:eastAsia="es-CO"/>
        </w:rPr>
        <w:t>common carp (</w:t>
      </w:r>
      <w:r w:rsidR="00486639" w:rsidRPr="00761D31">
        <w:rPr>
          <w:rFonts w:ascii="Times" w:eastAsia="Times New Roman" w:hAnsi="Times" w:cs="Times New Roman"/>
          <w:i/>
          <w:iCs/>
          <w:lang w:val="en-GB" w:eastAsia="es-CO"/>
        </w:rPr>
        <w:t>Cyprinus carpio</w:t>
      </w:r>
      <w:r w:rsidR="00486639" w:rsidRPr="007619E3">
        <w:rPr>
          <w:rFonts w:ascii="Times" w:eastAsia="Times New Roman" w:hAnsi="Times" w:cs="Times New Roman"/>
          <w:lang w:val="en-GB" w:eastAsia="es-CO"/>
        </w:rPr>
        <w:t xml:space="preserve">) </w:t>
      </w:r>
      <w:r w:rsidR="00486639">
        <w:rPr>
          <w:rFonts w:ascii="Times" w:eastAsia="Times New Roman" w:hAnsi="Times" w:cs="Times New Roman"/>
          <w:lang w:val="en-GB" w:eastAsia="es-CO"/>
        </w:rPr>
        <w:t>(</w:t>
      </w:r>
      <w:r w:rsidR="00761D31">
        <w:rPr>
          <w:rFonts w:ascii="Times" w:eastAsia="Times New Roman" w:hAnsi="Times" w:cs="Times New Roman"/>
          <w:lang w:val="en-GB" w:eastAsia="es-CO"/>
        </w:rPr>
        <w:t>experiment 1</w:t>
      </w:r>
      <w:r w:rsidR="00486639">
        <w:rPr>
          <w:rFonts w:ascii="Times" w:eastAsia="Times New Roman" w:hAnsi="Times" w:cs="Times New Roman"/>
          <w:lang w:val="en-GB" w:eastAsia="es-CO"/>
        </w:rPr>
        <w:t>) and Nile tilapia (</w:t>
      </w:r>
      <w:r w:rsidR="00486639" w:rsidRPr="00B14CAE">
        <w:rPr>
          <w:rFonts w:ascii="Times" w:eastAsia="Times New Roman" w:hAnsi="Times" w:cs="Times New Roman"/>
          <w:i/>
          <w:iCs/>
          <w:lang w:val="en-GB" w:eastAsia="es-CO"/>
        </w:rPr>
        <w:t>Oreochromis niloticus</w:t>
      </w:r>
      <w:r w:rsidR="00486639">
        <w:rPr>
          <w:rFonts w:ascii="Times" w:eastAsia="Times New Roman" w:hAnsi="Times" w:cs="Times New Roman"/>
          <w:lang w:val="en-GB" w:eastAsia="es-CO"/>
        </w:rPr>
        <w:t>)</w:t>
      </w:r>
      <w:r w:rsidR="00761D31">
        <w:rPr>
          <w:rFonts w:ascii="Times" w:eastAsia="Times New Roman" w:hAnsi="Times" w:cs="Times New Roman"/>
          <w:lang w:val="en-GB" w:eastAsia="es-CO"/>
        </w:rPr>
        <w:t xml:space="preserve"> (experiment 2)</w:t>
      </w:r>
      <w:r w:rsidR="00486639">
        <w:rPr>
          <w:rFonts w:ascii="Times" w:eastAsia="Times New Roman" w:hAnsi="Times" w:cs="Times New Roman"/>
          <w:lang w:val="en-GB" w:eastAsia="es-CO"/>
        </w:rPr>
        <w:t xml:space="preserve">. </w:t>
      </w:r>
      <w:r w:rsidR="00DE0763">
        <w:rPr>
          <w:rFonts w:ascii="Times" w:eastAsia="Times New Roman" w:hAnsi="Times" w:cs="Times New Roman"/>
          <w:lang w:val="en-GB" w:eastAsia="es-CO"/>
        </w:rPr>
        <w:t xml:space="preserve">Exaudio </w:t>
      </w:r>
      <w:r w:rsidR="00DE0763" w:rsidRPr="00DE0763">
        <w:rPr>
          <w:rFonts w:ascii="Times" w:eastAsia="Times New Roman" w:hAnsi="Times" w:cs="Times New Roman"/>
          <w:lang w:val="en-GB" w:eastAsia="es-CO"/>
        </w:rPr>
        <w:t>RZ</w:t>
      </w:r>
      <w:r w:rsidR="0094288E">
        <w:rPr>
          <w:rFonts w:ascii="Times" w:eastAsia="Times New Roman" w:hAnsi="Times" w:cs="Times New Roman"/>
          <w:lang w:val="en-GB" w:eastAsia="es-CO"/>
        </w:rPr>
        <w:t xml:space="preserve"> </w:t>
      </w:r>
      <w:r w:rsidR="0094288E" w:rsidRPr="0094288E">
        <w:rPr>
          <w:rFonts w:ascii="Times" w:eastAsia="Times New Roman" w:hAnsi="Times" w:cs="Times New Roman"/>
          <w:lang w:val="en-GB" w:eastAsia="es-CO"/>
        </w:rPr>
        <w:t>79-43</w:t>
      </w:r>
      <w:r w:rsidR="00DE0763" w:rsidRPr="00DE0763">
        <w:rPr>
          <w:rFonts w:ascii="Times" w:eastAsia="Times New Roman" w:hAnsi="Times" w:cs="Times New Roman"/>
          <w:lang w:val="en-GB" w:eastAsia="es-CO"/>
        </w:rPr>
        <w:t xml:space="preserve"> (</w:t>
      </w:r>
      <w:r w:rsidR="00DE0763">
        <w:rPr>
          <w:rFonts w:ascii="Times" w:eastAsia="Times New Roman" w:hAnsi="Times" w:cs="Times New Roman"/>
          <w:lang w:val="en-GB" w:eastAsia="es-CO"/>
        </w:rPr>
        <w:t xml:space="preserve">Rijk Zwaan, NL) </w:t>
      </w:r>
      <w:r w:rsidR="00BC7A28">
        <w:rPr>
          <w:rFonts w:ascii="Times" w:eastAsia="Times New Roman" w:hAnsi="Times" w:cs="Times New Roman"/>
          <w:lang w:val="en-GB" w:eastAsia="es-CO"/>
        </w:rPr>
        <w:t>B</w:t>
      </w:r>
      <w:r w:rsidR="00486639">
        <w:rPr>
          <w:rFonts w:ascii="Times" w:hAnsi="Times" w:cs="Times New Roman"/>
        </w:rPr>
        <w:t>atavia</w:t>
      </w:r>
      <w:r w:rsidR="00DE0763">
        <w:rPr>
          <w:rFonts w:ascii="Times" w:hAnsi="Times" w:cs="Times New Roman"/>
        </w:rPr>
        <w:t>n</w:t>
      </w:r>
      <w:r w:rsidR="00486639">
        <w:rPr>
          <w:rFonts w:ascii="Times" w:hAnsi="Times" w:cs="Times New Roman"/>
        </w:rPr>
        <w:t xml:space="preserve"> lettuce (</w:t>
      </w:r>
      <w:r w:rsidR="00486639">
        <w:rPr>
          <w:rFonts w:ascii="Times" w:hAnsi="Times" w:cs="Times New Roman"/>
          <w:i/>
        </w:rPr>
        <w:t>Lactuca sativa</w:t>
      </w:r>
      <w:r w:rsidR="00486639">
        <w:rPr>
          <w:rFonts w:ascii="Times" w:hAnsi="Times" w:cs="Times New Roman"/>
        </w:rPr>
        <w:t xml:space="preserve">) was grown hydroponically either in </w:t>
      </w:r>
      <w:r w:rsidR="00AA2418">
        <w:rPr>
          <w:rFonts w:ascii="Times" w:hAnsi="Times" w:cs="Times New Roman"/>
        </w:rPr>
        <w:t>hydroponic basins (40 plants/ea.) or boxes (3 plants/ea.)</w:t>
      </w:r>
      <w:r w:rsidR="00486639">
        <w:rPr>
          <w:rFonts w:ascii="Times" w:hAnsi="Times" w:cs="Times New Roman"/>
        </w:rPr>
        <w:t xml:space="preserve"> with </w:t>
      </w:r>
      <w:r w:rsidR="00AA2418">
        <w:rPr>
          <w:rFonts w:ascii="Times" w:hAnsi="Times" w:cs="Times New Roman"/>
        </w:rPr>
        <w:t>four</w:t>
      </w:r>
      <w:r w:rsidR="00486639">
        <w:rPr>
          <w:rFonts w:ascii="Times" w:hAnsi="Times" w:cs="Times New Roman"/>
        </w:rPr>
        <w:t xml:space="preserve"> replicates per treatment. </w:t>
      </w:r>
      <w:r w:rsidR="00AA2418">
        <w:rPr>
          <w:rFonts w:ascii="Times" w:hAnsi="Times" w:cs="Times New Roman"/>
        </w:rPr>
        <w:t>Boxes were designed</w:t>
      </w:r>
      <w:r w:rsidR="00761D31">
        <w:rPr>
          <w:rFonts w:ascii="Times" w:hAnsi="Times" w:cs="Times New Roman"/>
        </w:rPr>
        <w:t xml:space="preserve"> only for experiment 2,</w:t>
      </w:r>
      <w:r w:rsidR="00AA2418">
        <w:rPr>
          <w:rFonts w:ascii="Times" w:hAnsi="Times" w:cs="Times New Roman"/>
        </w:rPr>
        <w:t xml:space="preserve"> to </w:t>
      </w:r>
      <w:r w:rsidR="00B525AA">
        <w:rPr>
          <w:rFonts w:ascii="Times" w:hAnsi="Times" w:cs="Times New Roman"/>
        </w:rPr>
        <w:t>create a controlled environment</w:t>
      </w:r>
      <w:r w:rsidR="001E24A1">
        <w:rPr>
          <w:rFonts w:ascii="Times" w:hAnsi="Times" w:cs="Times New Roman"/>
        </w:rPr>
        <w:t xml:space="preserve"> otherwise </w:t>
      </w:r>
      <w:r w:rsidR="00B525AA">
        <w:rPr>
          <w:rFonts w:ascii="Times" w:hAnsi="Times" w:cs="Times New Roman"/>
        </w:rPr>
        <w:t xml:space="preserve">not </w:t>
      </w:r>
      <w:r w:rsidR="001E24A1">
        <w:rPr>
          <w:rFonts w:ascii="Times" w:hAnsi="Times" w:cs="Times New Roman"/>
        </w:rPr>
        <w:t xml:space="preserve">possible </w:t>
      </w:r>
      <w:r w:rsidR="00761D31">
        <w:rPr>
          <w:rFonts w:ascii="Times" w:hAnsi="Times" w:cs="Times New Roman"/>
        </w:rPr>
        <w:t>with</w:t>
      </w:r>
      <w:r w:rsidR="001E24A1">
        <w:rPr>
          <w:rFonts w:ascii="Times" w:hAnsi="Times" w:cs="Times New Roman"/>
        </w:rPr>
        <w:t xml:space="preserve"> basin cultivation</w:t>
      </w:r>
      <w:r w:rsidR="008D71A1">
        <w:rPr>
          <w:rFonts w:ascii="Times" w:hAnsi="Times" w:cs="Times New Roman"/>
        </w:rPr>
        <w:t xml:space="preserve"> (</w:t>
      </w:r>
      <w:r w:rsidR="008D71A1" w:rsidRPr="008D71A1">
        <w:rPr>
          <w:rFonts w:ascii="Times" w:hAnsi="Times" w:cs="Times New Roman"/>
          <w:highlight w:val="yellow"/>
        </w:rPr>
        <w:t>figure 2</w:t>
      </w:r>
      <w:r w:rsidR="008D71A1">
        <w:rPr>
          <w:rFonts w:ascii="Times" w:hAnsi="Times" w:cs="Times New Roman"/>
        </w:rPr>
        <w:t>)</w:t>
      </w:r>
      <w:r w:rsidR="00B838E3">
        <w:rPr>
          <w:rFonts w:ascii="Times" w:hAnsi="Times" w:cs="Times New Roman"/>
        </w:rPr>
        <w:t>. Boxes, insomuch as they were self-contained provided</w:t>
      </w:r>
      <w:r w:rsidR="002B0B19">
        <w:rPr>
          <w:rFonts w:ascii="Times" w:hAnsi="Times" w:cs="Times New Roman"/>
        </w:rPr>
        <w:t xml:space="preserve"> better control </w:t>
      </w:r>
      <w:r w:rsidR="006C350B">
        <w:rPr>
          <w:rFonts w:ascii="Times" w:hAnsi="Times" w:cs="Times New Roman"/>
        </w:rPr>
        <w:t xml:space="preserve">over </w:t>
      </w:r>
      <w:r w:rsidR="001E24A1">
        <w:rPr>
          <w:rFonts w:ascii="Times" w:hAnsi="Times" w:cs="Times New Roman"/>
        </w:rPr>
        <w:t xml:space="preserve">microbial </w:t>
      </w:r>
      <w:r w:rsidR="00886246">
        <w:rPr>
          <w:rFonts w:ascii="Times" w:hAnsi="Times" w:cs="Times New Roman"/>
        </w:rPr>
        <w:t>communities available</w:t>
      </w:r>
      <w:r w:rsidR="001E24A1">
        <w:rPr>
          <w:rFonts w:ascii="Times" w:hAnsi="Times" w:cs="Times New Roman"/>
        </w:rPr>
        <w:t xml:space="preserve"> to the plants</w:t>
      </w:r>
      <w:r w:rsidR="00B838E3">
        <w:rPr>
          <w:rFonts w:ascii="Times" w:hAnsi="Times" w:cs="Times New Roman"/>
        </w:rPr>
        <w:t xml:space="preserve"> but did not completely </w:t>
      </w:r>
      <w:r w:rsidR="00E90F62">
        <w:rPr>
          <w:rFonts w:ascii="Times" w:hAnsi="Times" w:cs="Times New Roman"/>
        </w:rPr>
        <w:t>prevent</w:t>
      </w:r>
      <w:r w:rsidR="00B838E3">
        <w:rPr>
          <w:rFonts w:ascii="Times" w:hAnsi="Times" w:cs="Times New Roman"/>
        </w:rPr>
        <w:t xml:space="preserve"> bacterial</w:t>
      </w:r>
      <w:r w:rsidR="00E90F62">
        <w:rPr>
          <w:rFonts w:ascii="Times" w:hAnsi="Times" w:cs="Times New Roman"/>
        </w:rPr>
        <w:t xml:space="preserve"> transfer </w:t>
      </w:r>
      <w:r w:rsidR="007E3911">
        <w:rPr>
          <w:rFonts w:ascii="Times" w:hAnsi="Times" w:cs="Times New Roman"/>
        </w:rPr>
        <w:t>as growth conditions were not sterile</w:t>
      </w:r>
      <w:r w:rsidR="00746A09">
        <w:rPr>
          <w:rFonts w:ascii="Times" w:hAnsi="Times" w:cs="Times New Roman"/>
        </w:rPr>
        <w:t xml:space="preserve">, nor were seeds sterilized prior to </w:t>
      </w:r>
      <w:r w:rsidR="001A4741">
        <w:rPr>
          <w:rFonts w:ascii="Times" w:hAnsi="Times" w:cs="Times New Roman"/>
        </w:rPr>
        <w:t>planting</w:t>
      </w:r>
      <w:r w:rsidR="001E24A1">
        <w:rPr>
          <w:rFonts w:ascii="Times" w:hAnsi="Times" w:cs="Times New Roman"/>
        </w:rPr>
        <w:t xml:space="preserve">. </w:t>
      </w:r>
      <w:r w:rsidR="00CB2A62">
        <w:rPr>
          <w:rFonts w:ascii="Times" w:hAnsi="Times" w:cs="Times New Roman"/>
        </w:rPr>
        <w:t xml:space="preserve">Each box contained a Styrofoam sheet </w:t>
      </w:r>
      <w:r w:rsidR="00595D73">
        <w:rPr>
          <w:rFonts w:ascii="Times" w:hAnsi="Times" w:cs="Times New Roman"/>
        </w:rPr>
        <w:t>float</w:t>
      </w:r>
      <w:r w:rsidR="002B0B19">
        <w:rPr>
          <w:rFonts w:ascii="Times" w:hAnsi="Times" w:cs="Times New Roman"/>
        </w:rPr>
        <w:t>ing</w:t>
      </w:r>
      <w:r w:rsidR="00595D73">
        <w:rPr>
          <w:rFonts w:ascii="Times" w:hAnsi="Times" w:cs="Times New Roman"/>
        </w:rPr>
        <w:t xml:space="preserve"> on nutrient solution. F</w:t>
      </w:r>
      <w:r w:rsidR="00CB2A62">
        <w:rPr>
          <w:rFonts w:ascii="Times" w:hAnsi="Times" w:cs="Times New Roman"/>
        </w:rPr>
        <w:t>our microcentrifuge tubes filled with 2% w/v agar-agar (Sigma, NL)</w:t>
      </w:r>
      <w:r w:rsidR="00595D73">
        <w:rPr>
          <w:rFonts w:ascii="Times" w:hAnsi="Times" w:cs="Times New Roman"/>
        </w:rPr>
        <w:t xml:space="preserve"> were inserted into the sheet.</w:t>
      </w:r>
      <w:r w:rsidR="00CB2A62">
        <w:rPr>
          <w:rFonts w:ascii="Times" w:hAnsi="Times" w:cs="Times New Roman"/>
        </w:rPr>
        <w:t xml:space="preserve"> Seeds were placed directly into the agar. </w:t>
      </w:r>
      <w:r w:rsidR="004A5468">
        <w:rPr>
          <w:rFonts w:ascii="Times" w:hAnsi="Times" w:cs="Times New Roman"/>
        </w:rPr>
        <w:t xml:space="preserve">After two weeks, the least developed of the four plants was removed. </w:t>
      </w:r>
      <w:r w:rsidR="00282448" w:rsidRPr="00282448">
        <w:rPr>
          <w:rFonts w:ascii="Times" w:hAnsi="Times" w:cs="Times New Roman"/>
        </w:rPr>
        <w:t xml:space="preserve">Each treatment was conducted in triplicate. Aeration was supplied with a 2HP blower (Leister Technologies AG) </w:t>
      </w:r>
      <w:r w:rsidR="000E574B">
        <w:rPr>
          <w:rFonts w:ascii="Times" w:hAnsi="Times" w:cs="Times New Roman"/>
        </w:rPr>
        <w:t>for basins</w:t>
      </w:r>
      <w:r w:rsidR="001F3D0B">
        <w:rPr>
          <w:rFonts w:ascii="Times" w:hAnsi="Times" w:cs="Times New Roman"/>
        </w:rPr>
        <w:t>. Due to the few amount of plants per volume</w:t>
      </w:r>
      <w:r w:rsidR="00886246">
        <w:rPr>
          <w:rFonts w:ascii="Times" w:hAnsi="Times" w:cs="Times New Roman"/>
        </w:rPr>
        <w:t xml:space="preserve"> of</w:t>
      </w:r>
      <w:r w:rsidR="001F3D0B">
        <w:rPr>
          <w:rFonts w:ascii="Times" w:hAnsi="Times" w:cs="Times New Roman"/>
        </w:rPr>
        <w:t xml:space="preserve"> nutrient solution, it was deemed unnecessary to aerate </w:t>
      </w:r>
      <w:r w:rsidR="00886246">
        <w:rPr>
          <w:rFonts w:ascii="Times" w:hAnsi="Times" w:cs="Times New Roman"/>
        </w:rPr>
        <w:t>the boxes</w:t>
      </w:r>
      <w:r w:rsidR="001F3D0B">
        <w:rPr>
          <w:rFonts w:ascii="Times" w:hAnsi="Times" w:cs="Times New Roman"/>
        </w:rPr>
        <w:t xml:space="preserve">. This assumption was validated by </w:t>
      </w:r>
      <w:r w:rsidR="00886246">
        <w:rPr>
          <w:rFonts w:ascii="Times" w:hAnsi="Times" w:cs="Times New Roman"/>
        </w:rPr>
        <w:t>dissolved oxygen (DO)</w:t>
      </w:r>
      <w:r w:rsidR="001F3D0B">
        <w:rPr>
          <w:rFonts w:ascii="Times" w:hAnsi="Times" w:cs="Times New Roman"/>
        </w:rPr>
        <w:t xml:space="preserve"> measurements indicat</w:t>
      </w:r>
      <w:r w:rsidR="00B525AA">
        <w:rPr>
          <w:rFonts w:ascii="Times" w:hAnsi="Times" w:cs="Times New Roman"/>
        </w:rPr>
        <w:t>ing</w:t>
      </w:r>
      <w:r w:rsidR="001F3D0B">
        <w:rPr>
          <w:rFonts w:ascii="Times" w:hAnsi="Times" w:cs="Times New Roman"/>
        </w:rPr>
        <w:t xml:space="preserve"> similar oxygen levels compared to basins. </w:t>
      </w:r>
    </w:p>
    <w:p w14:paraId="7B52E7DD" w14:textId="2614F623" w:rsidR="00886246" w:rsidRDefault="00886246">
      <w:pPr>
        <w:spacing w:line="360" w:lineRule="auto"/>
        <w:jc w:val="both"/>
        <w:rPr>
          <w:rFonts w:ascii="Times" w:hAnsi="Times" w:cs="Times New Roman"/>
        </w:rPr>
      </w:pPr>
      <w:r w:rsidRPr="00886246">
        <w:rPr>
          <w:rFonts w:ascii="Times" w:hAnsi="Times" w:cs="Times New Roman"/>
          <w:highlight w:val="yellow"/>
        </w:rPr>
        <w:t>[Figure 2 here]</w:t>
      </w:r>
    </w:p>
    <w:p w14:paraId="32B4DAB3" w14:textId="208DA5A7" w:rsidR="00595D73" w:rsidRDefault="00CB2A62">
      <w:pPr>
        <w:spacing w:line="360" w:lineRule="auto"/>
        <w:jc w:val="both"/>
        <w:rPr>
          <w:rFonts w:ascii="Times" w:hAnsi="Times" w:cs="Times New Roman"/>
          <w:lang w:val="en-CA"/>
        </w:rPr>
      </w:pPr>
      <w:r>
        <w:rPr>
          <w:rFonts w:ascii="Times" w:hAnsi="Times" w:cs="Times New Roman"/>
        </w:rPr>
        <w:t xml:space="preserve">For all treatments, </w:t>
      </w:r>
      <w:r w:rsidR="00595D73">
        <w:rPr>
          <w:rFonts w:ascii="Times" w:hAnsi="Times" w:cs="Times New Roman"/>
        </w:rPr>
        <w:t>seeds were incubated in darkness overnight at 25</w:t>
      </w:r>
      <w:r w:rsidR="00595D73">
        <w:rPr>
          <w:rFonts w:ascii="Times" w:hAnsi="Times" w:cs="Times"/>
        </w:rPr>
        <w:t>°</w:t>
      </w:r>
      <w:r w:rsidR="00595D73">
        <w:rPr>
          <w:rFonts w:ascii="Times" w:hAnsi="Times" w:cs="Times New Roman"/>
        </w:rPr>
        <w:t xml:space="preserve">C (boxes fully wrapped in aluminum foil + plastic sheet for humidity and contamination control). Filter sterilized (0.22 </w:t>
      </w:r>
      <w:r w:rsidR="00595D73" w:rsidRPr="00595D73">
        <w:rPr>
          <w:rFonts w:ascii="Times" w:hAnsi="Times" w:cs="Times New Roman"/>
          <w:lang w:val="en-CA"/>
        </w:rPr>
        <w:t xml:space="preserve">µm) hydroponic nutrient solution </w:t>
      </w:r>
      <w:r w:rsidR="00595D73">
        <w:rPr>
          <w:rFonts w:ascii="Times" w:hAnsi="Times" w:cs="Times New Roman"/>
          <w:lang w:val="en-CA"/>
        </w:rPr>
        <w:t xml:space="preserve">(HNS) was added to each box at the beginning of cultivation and exchanged for the treatment-specific nutrient solution after two days. Nutrient solutions were </w:t>
      </w:r>
      <w:r w:rsidR="00BA53FC">
        <w:rPr>
          <w:rFonts w:ascii="Times" w:hAnsi="Times" w:cs="Times New Roman"/>
          <w:lang w:val="en-CA"/>
        </w:rPr>
        <w:t>replaced</w:t>
      </w:r>
      <w:r w:rsidR="00595D73">
        <w:rPr>
          <w:rFonts w:ascii="Times" w:hAnsi="Times" w:cs="Times New Roman"/>
          <w:lang w:val="en-CA"/>
        </w:rPr>
        <w:t xml:space="preserve"> weekly</w:t>
      </w:r>
      <w:r w:rsidR="00BA53FC">
        <w:rPr>
          <w:rFonts w:ascii="Times" w:hAnsi="Times" w:cs="Times New Roman"/>
          <w:lang w:val="en-CA"/>
        </w:rPr>
        <w:t>.</w:t>
      </w:r>
      <w:r w:rsidR="00595D73">
        <w:rPr>
          <w:rFonts w:ascii="Times" w:hAnsi="Times" w:cs="Times New Roman"/>
          <w:lang w:val="en-CA"/>
        </w:rPr>
        <w:t xml:space="preserve"> </w:t>
      </w:r>
      <w:r w:rsidR="00BA53FC">
        <w:rPr>
          <w:rFonts w:ascii="Times" w:hAnsi="Times" w:cs="Times New Roman"/>
          <w:lang w:val="en-CA"/>
        </w:rPr>
        <w:t>Rather than fully draining each treatment, half</w:t>
      </w:r>
      <w:r w:rsidR="00595D73">
        <w:rPr>
          <w:rFonts w:ascii="Times" w:hAnsi="Times" w:cs="Times New Roman"/>
          <w:lang w:val="en-CA"/>
        </w:rPr>
        <w:t xml:space="preserve"> of the </w:t>
      </w:r>
      <w:r w:rsidR="00BA53FC">
        <w:rPr>
          <w:rFonts w:ascii="Times" w:hAnsi="Times" w:cs="Times New Roman"/>
          <w:lang w:val="en-CA"/>
        </w:rPr>
        <w:t>box</w:t>
      </w:r>
      <w:r w:rsidR="00595D73">
        <w:rPr>
          <w:rFonts w:ascii="Times" w:hAnsi="Times" w:cs="Times New Roman"/>
          <w:lang w:val="en-CA"/>
        </w:rPr>
        <w:t xml:space="preserve"> volume was </w:t>
      </w:r>
      <w:r w:rsidR="00BA53FC">
        <w:rPr>
          <w:rFonts w:ascii="Times" w:hAnsi="Times" w:cs="Times New Roman"/>
          <w:lang w:val="en-CA"/>
        </w:rPr>
        <w:t>exchanged</w:t>
      </w:r>
      <w:r w:rsidR="00595D73">
        <w:rPr>
          <w:rFonts w:ascii="Times" w:hAnsi="Times" w:cs="Times New Roman"/>
          <w:lang w:val="en-CA"/>
        </w:rPr>
        <w:t>.</w:t>
      </w:r>
      <w:r w:rsidR="00BA53FC">
        <w:rPr>
          <w:rFonts w:ascii="Times" w:hAnsi="Times" w:cs="Times New Roman"/>
          <w:lang w:val="en-CA"/>
        </w:rPr>
        <w:t xml:space="preserve"> This was done to better preserve the microbial community developing in each treatment. Basins were similarly subject to weekly nutrient exchange.</w:t>
      </w:r>
      <w:r w:rsidR="00595D73">
        <w:rPr>
          <w:rFonts w:ascii="Times" w:hAnsi="Times" w:cs="Times New Roman"/>
          <w:lang w:val="en-CA"/>
        </w:rPr>
        <w:t xml:space="preserve"> Supplementation was done as necessary to maintain the following </w:t>
      </w:r>
      <w:r w:rsidR="00E32BA4">
        <w:rPr>
          <w:rFonts w:ascii="Times" w:hAnsi="Times" w:cs="Times New Roman"/>
          <w:lang w:val="en-CA"/>
        </w:rPr>
        <w:lastRenderedPageBreak/>
        <w:t xml:space="preserve">approximate </w:t>
      </w:r>
      <w:r w:rsidR="00BF4EB3">
        <w:rPr>
          <w:rFonts w:ascii="Times" w:hAnsi="Times" w:cs="Times New Roman"/>
          <w:lang w:val="en-CA"/>
        </w:rPr>
        <w:t xml:space="preserve">macronutrient </w:t>
      </w:r>
      <w:r w:rsidR="00595D73">
        <w:rPr>
          <w:rFonts w:ascii="Times" w:hAnsi="Times" w:cs="Times New Roman"/>
          <w:lang w:val="en-CA"/>
        </w:rPr>
        <w:t>composition</w:t>
      </w:r>
      <w:r w:rsidR="00BF4EB3">
        <w:rPr>
          <w:rFonts w:ascii="Times" w:hAnsi="Times" w:cs="Times New Roman"/>
          <w:lang w:val="en-CA"/>
        </w:rPr>
        <w:t xml:space="preserve"> (</w:t>
      </w:r>
      <w:r w:rsidR="00BF4EB3" w:rsidRPr="00BF4EB3">
        <w:rPr>
          <w:rFonts w:ascii="Times" w:hAnsi="Times" w:cs="Times New Roman"/>
          <w:lang w:val="en-CA"/>
        </w:rPr>
        <w:t>mmol/</w:t>
      </w:r>
      <w:r w:rsidR="00BF4EB3">
        <w:rPr>
          <w:rFonts w:ascii="Times" w:hAnsi="Times" w:cs="Times New Roman"/>
          <w:lang w:val="en-CA"/>
        </w:rPr>
        <w:t>L)</w:t>
      </w:r>
      <w:r w:rsidR="00595D73">
        <w:rPr>
          <w:rFonts w:ascii="Times" w:hAnsi="Times" w:cs="Times New Roman"/>
          <w:lang w:val="en-CA"/>
        </w:rPr>
        <w:t xml:space="preserve">: </w:t>
      </w:r>
      <w:r w:rsidR="00BF4EB3">
        <w:rPr>
          <w:rFonts w:ascii="Times" w:hAnsi="Times" w:cs="Times New Roman"/>
          <w:lang w:val="en-CA"/>
        </w:rPr>
        <w:t>15</w:t>
      </w:r>
      <w:r w:rsidR="00685961">
        <w:rPr>
          <w:rFonts w:ascii="Times" w:hAnsi="Times" w:cs="Times New Roman"/>
        </w:rPr>
        <w:t xml:space="preserve">.0 </w:t>
      </w:r>
      <w:r w:rsidR="00BF4EB3" w:rsidRPr="00CA0ACB">
        <w:rPr>
          <w:rFonts w:ascii="Times" w:hAnsi="Times" w:cs="Times New Roman"/>
        </w:rPr>
        <w:t>NO</w:t>
      </w:r>
      <w:r w:rsidR="00BF4EB3" w:rsidRPr="00CA0ACB">
        <w:rPr>
          <w:rFonts w:ascii="Times" w:hAnsi="Times" w:cs="Times New Roman"/>
          <w:vertAlign w:val="subscript"/>
        </w:rPr>
        <w:t>3</w:t>
      </w:r>
      <w:r w:rsidR="00BF4EB3">
        <w:rPr>
          <w:rFonts w:ascii="Times" w:hAnsi="Times" w:cs="Times New Roman"/>
          <w:lang w:val="en-CA"/>
        </w:rPr>
        <w:t xml:space="preserve">, 1.5 </w:t>
      </w:r>
      <w:r w:rsidR="00EE3FD4" w:rsidRPr="00CA0ACB">
        <w:rPr>
          <w:rFonts w:ascii="Times" w:hAnsi="Times" w:cs="Times New Roman"/>
        </w:rPr>
        <w:t>NH</w:t>
      </w:r>
      <w:r w:rsidR="00EE3FD4" w:rsidRPr="00CA0ACB">
        <w:rPr>
          <w:rFonts w:ascii="Times" w:hAnsi="Times" w:cs="Times New Roman"/>
          <w:vertAlign w:val="subscript"/>
        </w:rPr>
        <w:t>4</w:t>
      </w:r>
      <w:r w:rsidR="00EE3FD4" w:rsidRPr="00CA0ACB">
        <w:rPr>
          <w:rFonts w:ascii="Times" w:hAnsi="Times" w:cs="Times New Roman"/>
        </w:rPr>
        <w:t xml:space="preserve">, </w:t>
      </w:r>
      <w:r w:rsidR="00BF4EB3">
        <w:rPr>
          <w:rFonts w:ascii="Times" w:hAnsi="Times" w:cs="Times New Roman"/>
        </w:rPr>
        <w:t>5</w:t>
      </w:r>
      <w:r w:rsidR="00685961">
        <w:rPr>
          <w:rFonts w:ascii="Times" w:hAnsi="Times" w:cs="Times New Roman"/>
        </w:rPr>
        <w:t xml:space="preserve">.0 </w:t>
      </w:r>
      <w:r w:rsidR="00EE3FD4" w:rsidRPr="00CA0ACB">
        <w:rPr>
          <w:rFonts w:ascii="Times" w:hAnsi="Times" w:cs="Times New Roman"/>
        </w:rPr>
        <w:t xml:space="preserve">K, </w:t>
      </w:r>
      <w:r w:rsidR="00BF4EB3">
        <w:rPr>
          <w:rFonts w:ascii="Times" w:hAnsi="Times" w:cs="Times New Roman"/>
        </w:rPr>
        <w:t xml:space="preserve">1.5 </w:t>
      </w:r>
      <w:r w:rsidR="00EE3FD4" w:rsidRPr="00CA0ACB">
        <w:rPr>
          <w:rFonts w:ascii="Times" w:hAnsi="Times" w:cs="Times New Roman"/>
        </w:rPr>
        <w:t xml:space="preserve">Na, </w:t>
      </w:r>
      <w:r w:rsidR="00BF4EB3">
        <w:rPr>
          <w:rFonts w:ascii="Times" w:hAnsi="Times" w:cs="Times New Roman"/>
        </w:rPr>
        <w:t>3</w:t>
      </w:r>
      <w:r w:rsidR="00685961">
        <w:rPr>
          <w:rFonts w:ascii="Times" w:hAnsi="Times" w:cs="Times New Roman"/>
        </w:rPr>
        <w:t xml:space="preserve">.0 </w:t>
      </w:r>
      <w:r w:rsidR="00EE3FD4" w:rsidRPr="00CA0ACB">
        <w:rPr>
          <w:rFonts w:ascii="Times" w:hAnsi="Times" w:cs="Times New Roman"/>
        </w:rPr>
        <w:t xml:space="preserve">Ca, </w:t>
      </w:r>
      <w:r w:rsidR="00BF4EB3">
        <w:rPr>
          <w:rFonts w:ascii="Times" w:hAnsi="Times" w:cs="Times New Roman"/>
        </w:rPr>
        <w:t xml:space="preserve">1.5 </w:t>
      </w:r>
      <w:r w:rsidR="00EE3FD4" w:rsidRPr="00CA0ACB">
        <w:rPr>
          <w:rFonts w:ascii="Times" w:hAnsi="Times" w:cs="Times New Roman"/>
        </w:rPr>
        <w:t xml:space="preserve">Mg, </w:t>
      </w:r>
      <w:r w:rsidR="00BF4EB3">
        <w:rPr>
          <w:rFonts w:ascii="Times" w:hAnsi="Times" w:cs="Times New Roman"/>
        </w:rPr>
        <w:t xml:space="preserve">0.1 </w:t>
      </w:r>
      <w:r w:rsidR="00EE3FD4" w:rsidRPr="00CA0ACB">
        <w:rPr>
          <w:rFonts w:ascii="Times" w:hAnsi="Times" w:cs="Times New Roman"/>
        </w:rPr>
        <w:t xml:space="preserve">Si, </w:t>
      </w:r>
      <w:r w:rsidR="00BF4EB3">
        <w:rPr>
          <w:rFonts w:ascii="Times" w:hAnsi="Times" w:cs="Times New Roman"/>
        </w:rPr>
        <w:t xml:space="preserve">0.1 </w:t>
      </w:r>
      <w:r w:rsidR="00EE3FD4" w:rsidRPr="00CA0ACB">
        <w:rPr>
          <w:rFonts w:ascii="Times" w:hAnsi="Times" w:cs="Times New Roman"/>
        </w:rPr>
        <w:t xml:space="preserve">Cl, </w:t>
      </w:r>
      <w:r w:rsidR="00BF4EB3">
        <w:rPr>
          <w:rFonts w:ascii="Times" w:hAnsi="Times" w:cs="Times New Roman"/>
        </w:rPr>
        <w:t xml:space="preserve">1.5 </w:t>
      </w:r>
      <w:r w:rsidR="00EE3FD4" w:rsidRPr="00CA0ACB">
        <w:rPr>
          <w:rFonts w:ascii="Times" w:hAnsi="Times" w:cs="Times New Roman"/>
        </w:rPr>
        <w:t>SO</w:t>
      </w:r>
      <w:r w:rsidR="00EE3FD4" w:rsidRPr="00CA0ACB">
        <w:rPr>
          <w:rFonts w:ascii="Times" w:hAnsi="Times" w:cs="Times New Roman"/>
          <w:vertAlign w:val="subscript"/>
        </w:rPr>
        <w:t>4</w:t>
      </w:r>
      <w:r w:rsidR="00EE3FD4" w:rsidRPr="00CA0ACB">
        <w:rPr>
          <w:rFonts w:ascii="Times" w:hAnsi="Times" w:cs="Times New Roman"/>
        </w:rPr>
        <w:t xml:space="preserve">, </w:t>
      </w:r>
      <w:r w:rsidR="00BF4EB3">
        <w:rPr>
          <w:rFonts w:ascii="Times" w:hAnsi="Times" w:cs="Times New Roman"/>
        </w:rPr>
        <w:t xml:space="preserve">0.5 </w:t>
      </w:r>
      <w:r w:rsidR="00EE3FD4" w:rsidRPr="00CA0ACB">
        <w:rPr>
          <w:rFonts w:ascii="Times" w:hAnsi="Times" w:cs="Times New Roman"/>
        </w:rPr>
        <w:t>HCO</w:t>
      </w:r>
      <w:r w:rsidR="00EE3FD4" w:rsidRPr="00CA0ACB">
        <w:rPr>
          <w:rFonts w:ascii="Times" w:hAnsi="Times" w:cs="Times New Roman"/>
          <w:vertAlign w:val="subscript"/>
        </w:rPr>
        <w:t>3</w:t>
      </w:r>
      <w:r w:rsidR="00EE3FD4" w:rsidRPr="00CA0ACB">
        <w:rPr>
          <w:rFonts w:ascii="Times" w:hAnsi="Times" w:cs="Times New Roman"/>
        </w:rPr>
        <w:t xml:space="preserve">, </w:t>
      </w:r>
      <w:r w:rsidR="00BF4EB3">
        <w:rPr>
          <w:rFonts w:ascii="Times" w:hAnsi="Times" w:cs="Times New Roman"/>
        </w:rPr>
        <w:t>0.5-1</w:t>
      </w:r>
      <w:r w:rsidR="00685961">
        <w:rPr>
          <w:rFonts w:ascii="Times" w:hAnsi="Times" w:cs="Times New Roman"/>
        </w:rPr>
        <w:t xml:space="preserve">.0 </w:t>
      </w:r>
      <w:r w:rsidR="00EE3FD4" w:rsidRPr="00CA0ACB">
        <w:rPr>
          <w:rFonts w:ascii="Times" w:hAnsi="Times" w:cs="Times New Roman"/>
        </w:rPr>
        <w:t>P</w:t>
      </w:r>
      <w:r w:rsidR="00BF4EB3">
        <w:rPr>
          <w:rFonts w:ascii="Times" w:hAnsi="Times" w:cs="Times New Roman"/>
        </w:rPr>
        <w:t>. The following trace elements were also added (</w:t>
      </w:r>
      <w:r w:rsidR="00BF4EB3" w:rsidRPr="00BF4EB3">
        <w:rPr>
          <w:rFonts w:ascii="Times" w:hAnsi="Times" w:cs="Times New Roman"/>
        </w:rPr>
        <w:t>µmol/l</w:t>
      </w:r>
      <w:r w:rsidR="00BF4EB3">
        <w:rPr>
          <w:rFonts w:ascii="Times" w:hAnsi="Times" w:cs="Times New Roman"/>
        </w:rPr>
        <w:t>): 20</w:t>
      </w:r>
      <w:r w:rsidR="00685961">
        <w:rPr>
          <w:rFonts w:ascii="Times" w:hAnsi="Times" w:cs="Times New Roman"/>
        </w:rPr>
        <w:t>.0</w:t>
      </w:r>
      <w:r w:rsidR="00BF4EB3">
        <w:rPr>
          <w:rFonts w:ascii="Times" w:hAnsi="Times" w:cs="Times New Roman"/>
        </w:rPr>
        <w:t xml:space="preserve"> </w:t>
      </w:r>
      <w:r w:rsidR="00EE3FD4" w:rsidRPr="00CA0ACB">
        <w:rPr>
          <w:rFonts w:ascii="Times" w:hAnsi="Times" w:cs="Times New Roman"/>
        </w:rPr>
        <w:t xml:space="preserve">Fe, </w:t>
      </w:r>
      <w:r w:rsidR="00BF4EB3">
        <w:rPr>
          <w:rFonts w:ascii="Times" w:hAnsi="Times" w:cs="Times New Roman"/>
        </w:rPr>
        <w:t>7</w:t>
      </w:r>
      <w:r w:rsidR="00685961">
        <w:rPr>
          <w:rFonts w:ascii="Times" w:hAnsi="Times" w:cs="Times New Roman"/>
        </w:rPr>
        <w:t xml:space="preserve">.0 </w:t>
      </w:r>
      <w:r w:rsidR="00EE3FD4" w:rsidRPr="00CA0ACB">
        <w:rPr>
          <w:rFonts w:ascii="Times" w:hAnsi="Times" w:cs="Times New Roman"/>
        </w:rPr>
        <w:t xml:space="preserve">Mn, </w:t>
      </w:r>
      <w:r w:rsidR="00BF4EB3">
        <w:rPr>
          <w:rFonts w:ascii="Times" w:hAnsi="Times" w:cs="Times New Roman"/>
        </w:rPr>
        <w:t>5</w:t>
      </w:r>
      <w:r w:rsidR="00685961">
        <w:rPr>
          <w:rFonts w:ascii="Times" w:hAnsi="Times" w:cs="Times New Roman"/>
        </w:rPr>
        <w:t xml:space="preserve">.0 </w:t>
      </w:r>
      <w:r w:rsidR="00EE3FD4" w:rsidRPr="00CA0ACB">
        <w:rPr>
          <w:rFonts w:ascii="Times" w:hAnsi="Times" w:cs="Times New Roman"/>
        </w:rPr>
        <w:t xml:space="preserve">Zn, </w:t>
      </w:r>
      <w:r w:rsidR="00BF4EB3">
        <w:rPr>
          <w:rFonts w:ascii="Times" w:hAnsi="Times" w:cs="Times New Roman"/>
        </w:rPr>
        <w:t>20</w:t>
      </w:r>
      <w:r w:rsidR="00685961">
        <w:rPr>
          <w:rFonts w:ascii="Times" w:hAnsi="Times" w:cs="Times New Roman"/>
        </w:rPr>
        <w:t xml:space="preserve">.0 </w:t>
      </w:r>
      <w:r w:rsidR="00EE3FD4" w:rsidRPr="00CA0ACB">
        <w:rPr>
          <w:rFonts w:ascii="Times" w:hAnsi="Times" w:cs="Times New Roman"/>
        </w:rPr>
        <w:t xml:space="preserve">B, </w:t>
      </w:r>
      <w:r w:rsidR="00BF4EB3">
        <w:rPr>
          <w:rFonts w:ascii="Times" w:hAnsi="Times" w:cs="Times New Roman"/>
        </w:rPr>
        <w:t xml:space="preserve">0.5 </w:t>
      </w:r>
      <w:r w:rsidR="00EE3FD4" w:rsidRPr="00CA0ACB">
        <w:rPr>
          <w:rFonts w:ascii="Times" w:hAnsi="Times" w:cs="Times New Roman"/>
        </w:rPr>
        <w:t xml:space="preserve">Cu, </w:t>
      </w:r>
      <w:r w:rsidR="00BF4EB3">
        <w:rPr>
          <w:rFonts w:ascii="Times" w:hAnsi="Times" w:cs="Times New Roman"/>
        </w:rPr>
        <w:t xml:space="preserve">0.1 </w:t>
      </w:r>
      <w:r w:rsidR="00EE3FD4" w:rsidRPr="00CA0ACB">
        <w:rPr>
          <w:rFonts w:ascii="Times" w:hAnsi="Times" w:cs="Times New Roman"/>
        </w:rPr>
        <w:t>Mo</w:t>
      </w:r>
      <w:r w:rsidR="00DC0335">
        <w:rPr>
          <w:rFonts w:ascii="Times" w:hAnsi="Times" w:cs="Times New Roman"/>
        </w:rPr>
        <w:t xml:space="preserve">. Parameters maintained most rigorously were </w:t>
      </w:r>
      <w:r w:rsidR="00E32BA4">
        <w:rPr>
          <w:rFonts w:ascii="Times" w:hAnsi="Times" w:cs="Times New Roman"/>
        </w:rPr>
        <w:t xml:space="preserve">pH </w:t>
      </w:r>
      <w:r w:rsidR="004748F7">
        <w:rPr>
          <w:rFonts w:ascii="Times" w:hAnsi="Times" w:cs="Times New Roman"/>
        </w:rPr>
        <w:t>(</w:t>
      </w:r>
      <w:r w:rsidR="00651979">
        <w:rPr>
          <w:rFonts w:ascii="Times" w:hAnsi="Times" w:cs="Times New Roman"/>
        </w:rPr>
        <w:t>kept</w:t>
      </w:r>
      <w:r w:rsidR="004748F7">
        <w:rPr>
          <w:rFonts w:ascii="Times" w:hAnsi="Times" w:cs="Times New Roman"/>
        </w:rPr>
        <w:t xml:space="preserve"> </w:t>
      </w:r>
      <w:r w:rsidR="00651979">
        <w:rPr>
          <w:rFonts w:ascii="Times" w:hAnsi="Times" w:cs="Times New Roman"/>
        </w:rPr>
        <w:t>between</w:t>
      </w:r>
      <w:r w:rsidR="004748F7">
        <w:rPr>
          <w:rFonts w:ascii="Times" w:hAnsi="Times" w:cs="Times New Roman"/>
        </w:rPr>
        <w:t xml:space="preserve"> 6-7) </w:t>
      </w:r>
      <w:r w:rsidR="00E32BA4">
        <w:rPr>
          <w:rFonts w:ascii="Times" w:hAnsi="Times" w:cs="Times New Roman"/>
        </w:rPr>
        <w:t>and EC</w:t>
      </w:r>
      <w:r w:rsidR="004748F7">
        <w:rPr>
          <w:rFonts w:ascii="Times" w:hAnsi="Times" w:cs="Times New Roman"/>
        </w:rPr>
        <w:t xml:space="preserve"> (set to 2-2.5)</w:t>
      </w:r>
      <w:r w:rsidR="00E32BA4">
        <w:rPr>
          <w:rFonts w:ascii="Times" w:hAnsi="Times" w:cs="Times New Roman"/>
        </w:rPr>
        <w:t xml:space="preserve">. </w:t>
      </w:r>
      <w:r w:rsidR="00766227">
        <w:rPr>
          <w:rFonts w:ascii="Times" w:hAnsi="Times" w:cs="Times New Roman"/>
        </w:rPr>
        <w:t xml:space="preserve">RAS water for crops was taken </w:t>
      </w:r>
      <w:r w:rsidR="00B52167">
        <w:rPr>
          <w:rFonts w:ascii="Times" w:hAnsi="Times" w:cs="Times New Roman"/>
        </w:rPr>
        <w:t>via</w:t>
      </w:r>
      <w:r w:rsidR="00766227">
        <w:rPr>
          <w:rFonts w:ascii="Times" w:hAnsi="Times" w:cs="Times New Roman"/>
        </w:rPr>
        <w:t xml:space="preserve"> the biofilter</w:t>
      </w:r>
      <w:r w:rsidR="00DC0335">
        <w:rPr>
          <w:rFonts w:ascii="Times" w:hAnsi="Times" w:cs="Times New Roman"/>
        </w:rPr>
        <w:t xml:space="preserve"> effluent</w:t>
      </w:r>
      <w:r w:rsidR="00766227">
        <w:rPr>
          <w:rFonts w:ascii="Times" w:hAnsi="Times" w:cs="Times New Roman"/>
        </w:rPr>
        <w:t>. In a decanting tank identical to that used to make</w:t>
      </w:r>
      <w:r w:rsidR="00E84617">
        <w:rPr>
          <w:rFonts w:ascii="Times" w:hAnsi="Times" w:cs="Times New Roman"/>
        </w:rPr>
        <w:t xml:space="preserve"> the</w:t>
      </w:r>
      <w:r w:rsidR="00766227">
        <w:rPr>
          <w:rFonts w:ascii="Times" w:hAnsi="Times" w:cs="Times New Roman"/>
        </w:rPr>
        <w:t xml:space="preserve"> HNS, nutrients were added to achieve similar concentrations as the HNS. Any sterilization occurred immediately </w:t>
      </w:r>
      <w:r w:rsidR="009A0851">
        <w:rPr>
          <w:rFonts w:ascii="Times" w:hAnsi="Times" w:cs="Times New Roman"/>
        </w:rPr>
        <w:t xml:space="preserve">prior to </w:t>
      </w:r>
      <w:r w:rsidR="00E84617">
        <w:rPr>
          <w:rFonts w:ascii="Times" w:hAnsi="Times" w:cs="Times New Roman"/>
        </w:rPr>
        <w:t>nutrient addition</w:t>
      </w:r>
      <w:r w:rsidR="009A0851">
        <w:rPr>
          <w:rFonts w:ascii="Times" w:hAnsi="Times" w:cs="Times New Roman"/>
        </w:rPr>
        <w:t>.</w:t>
      </w:r>
      <w:r w:rsidR="00766227">
        <w:rPr>
          <w:rFonts w:ascii="Times" w:hAnsi="Times" w:cs="Times New Roman"/>
        </w:rPr>
        <w:t xml:space="preserve"> </w:t>
      </w:r>
    </w:p>
    <w:p w14:paraId="31AB43FE" w14:textId="022C85AC" w:rsidR="00C152F3" w:rsidRDefault="004E572D">
      <w:pPr>
        <w:spacing w:line="360" w:lineRule="auto"/>
        <w:ind w:firstLine="708"/>
        <w:jc w:val="both"/>
        <w:rPr>
          <w:rFonts w:ascii="Times" w:hAnsi="Times" w:cs="Times New Roman"/>
        </w:rPr>
      </w:pPr>
      <w:r w:rsidRPr="00606A66">
        <w:rPr>
          <w:rFonts w:ascii="Times" w:hAnsi="Times" w:cs="Times New Roman"/>
        </w:rPr>
        <w:t>Nutrient</w:t>
      </w:r>
      <w:r>
        <w:rPr>
          <w:rFonts w:ascii="Times" w:hAnsi="Times" w:cs="Times New Roman"/>
        </w:rPr>
        <w:t xml:space="preserve"> solutions were added</w:t>
      </w:r>
      <w:r w:rsidR="00284D6C">
        <w:rPr>
          <w:rFonts w:ascii="Times" w:hAnsi="Times" w:cs="Times New Roman"/>
        </w:rPr>
        <w:t xml:space="preserve"> to the treatments</w:t>
      </w:r>
      <w:r>
        <w:rPr>
          <w:rFonts w:ascii="Times" w:hAnsi="Times" w:cs="Times New Roman"/>
        </w:rPr>
        <w:t xml:space="preserve"> week</w:t>
      </w:r>
      <w:r w:rsidR="0016376D">
        <w:rPr>
          <w:rFonts w:ascii="Times" w:hAnsi="Times" w:cs="Times New Roman"/>
        </w:rPr>
        <w:t>l</w:t>
      </w:r>
      <w:r>
        <w:rPr>
          <w:rFonts w:ascii="Times" w:hAnsi="Times" w:cs="Times New Roman"/>
        </w:rPr>
        <w:t xml:space="preserve">y. </w:t>
      </w:r>
      <w:r w:rsidR="00595D73">
        <w:rPr>
          <w:rFonts w:ascii="Times" w:hAnsi="Times" w:cs="Times New Roman"/>
        </w:rPr>
        <w:t xml:space="preserve">In basins, plants were grown either </w:t>
      </w:r>
      <w:r w:rsidR="009A0851">
        <w:rPr>
          <w:rFonts w:ascii="Times" w:hAnsi="Times" w:cs="Times New Roman"/>
        </w:rPr>
        <w:t>in</w:t>
      </w:r>
      <w:r w:rsidR="00595D73">
        <w:rPr>
          <w:rFonts w:ascii="Times" w:hAnsi="Times" w:cs="Times New Roman"/>
        </w:rPr>
        <w:t xml:space="preserve"> HNS or</w:t>
      </w:r>
      <w:r w:rsidR="007108D5">
        <w:rPr>
          <w:rFonts w:ascii="Times" w:hAnsi="Times" w:cs="Times New Roman"/>
        </w:rPr>
        <w:t xml:space="preserve"> </w:t>
      </w:r>
      <w:r w:rsidR="00FD5F02">
        <w:rPr>
          <w:rFonts w:ascii="Times" w:hAnsi="Times" w:cs="Times New Roman"/>
        </w:rPr>
        <w:t>nutrient supplemented</w:t>
      </w:r>
      <w:r w:rsidR="009A0851">
        <w:rPr>
          <w:rFonts w:ascii="Times" w:hAnsi="Times" w:cs="Times New Roman"/>
        </w:rPr>
        <w:t xml:space="preserve"> biofilter effluent (HNS-BF)</w:t>
      </w:r>
      <w:r w:rsidR="00FF69A2">
        <w:rPr>
          <w:rFonts w:ascii="Times" w:hAnsi="Times" w:cs="Times New Roman"/>
        </w:rPr>
        <w:t xml:space="preserve"> as summarized by </w:t>
      </w:r>
      <w:r w:rsidR="008D71A1" w:rsidRPr="00D54423">
        <w:rPr>
          <w:rFonts w:ascii="Times" w:hAnsi="Times" w:cs="Times New Roman"/>
          <w:highlight w:val="yellow"/>
        </w:rPr>
        <w:t>table 1</w:t>
      </w:r>
      <w:r w:rsidR="009A0851">
        <w:rPr>
          <w:rFonts w:ascii="Times" w:hAnsi="Times" w:cs="Times New Roman"/>
        </w:rPr>
        <w:t>.</w:t>
      </w:r>
      <w:r w:rsidR="00942131">
        <w:rPr>
          <w:rFonts w:ascii="Times" w:hAnsi="Times" w:cs="Times New Roman"/>
        </w:rPr>
        <w:t xml:space="preserve"> </w:t>
      </w:r>
      <w:r w:rsidR="00600FB5">
        <w:rPr>
          <w:rFonts w:ascii="Times" w:hAnsi="Times" w:cs="Times New Roman"/>
        </w:rPr>
        <w:t>Here, we refer to</w:t>
      </w:r>
      <w:r w:rsidR="00282448">
        <w:rPr>
          <w:rFonts w:ascii="Times" w:hAnsi="Times" w:cs="Times New Roman"/>
        </w:rPr>
        <w:t xml:space="preserve"> HNS </w:t>
      </w:r>
      <w:r w:rsidR="00933AE6">
        <w:rPr>
          <w:rFonts w:ascii="Times" w:hAnsi="Times" w:cs="Times New Roman"/>
        </w:rPr>
        <w:t xml:space="preserve">from </w:t>
      </w:r>
      <w:r w:rsidR="00770892">
        <w:rPr>
          <w:rFonts w:ascii="Times" w:hAnsi="Times" w:cs="Times New Roman"/>
        </w:rPr>
        <w:t>two</w:t>
      </w:r>
      <w:r w:rsidR="00933AE6">
        <w:rPr>
          <w:rFonts w:ascii="Times" w:hAnsi="Times" w:cs="Times New Roman"/>
        </w:rPr>
        <w:t xml:space="preserve"> full crop cycle as</w:t>
      </w:r>
      <w:r w:rsidR="00600FB5">
        <w:rPr>
          <w:rFonts w:ascii="Times" w:hAnsi="Times" w:cs="Times New Roman"/>
        </w:rPr>
        <w:t xml:space="preserve"> mature HNS (HNS m)</w:t>
      </w:r>
      <w:r w:rsidR="00282448">
        <w:rPr>
          <w:rFonts w:ascii="Times" w:hAnsi="Times" w:cs="Times New Roman"/>
        </w:rPr>
        <w:t>, in the sense that we assume it to have formed a stable microbiome at that point</w:t>
      </w:r>
      <w:r w:rsidR="00600FB5">
        <w:rPr>
          <w:rFonts w:ascii="Times" w:hAnsi="Times" w:cs="Times New Roman"/>
        </w:rPr>
        <w:t xml:space="preserve">. </w:t>
      </w:r>
      <w:r w:rsidR="0016376D">
        <w:rPr>
          <w:rFonts w:ascii="Times" w:hAnsi="Times" w:cs="Times New Roman"/>
        </w:rPr>
        <w:t>Three types of sterilization were chosen: UV</w:t>
      </w:r>
      <w:r w:rsidR="00C47CA5">
        <w:rPr>
          <w:rFonts w:ascii="Times" w:hAnsi="Times" w:cs="Times New Roman"/>
        </w:rPr>
        <w:t xml:space="preserve"> exposure</w:t>
      </w:r>
      <w:r w:rsidR="0016376D">
        <w:rPr>
          <w:rFonts w:ascii="Times" w:hAnsi="Times" w:cs="Times New Roman"/>
        </w:rPr>
        <w:t>, H</w:t>
      </w:r>
      <w:r w:rsidR="0016376D">
        <w:rPr>
          <w:rFonts w:ascii="Times" w:hAnsi="Times" w:cs="Times New Roman"/>
          <w:vertAlign w:val="subscript"/>
        </w:rPr>
        <w:t>2</w:t>
      </w:r>
      <w:r w:rsidR="0016376D">
        <w:rPr>
          <w:rFonts w:ascii="Times" w:hAnsi="Times" w:cs="Times New Roman"/>
        </w:rPr>
        <w:t>O</w:t>
      </w:r>
      <w:r w:rsidR="0016376D">
        <w:rPr>
          <w:rFonts w:ascii="Times" w:hAnsi="Times" w:cs="Times New Roman"/>
          <w:vertAlign w:val="subscript"/>
        </w:rPr>
        <w:t>2</w:t>
      </w:r>
      <w:r w:rsidR="00C47CA5">
        <w:rPr>
          <w:rFonts w:ascii="Times" w:hAnsi="Times" w:cs="Times New Roman"/>
          <w:vertAlign w:val="subscript"/>
        </w:rPr>
        <w:t xml:space="preserve"> </w:t>
      </w:r>
      <w:r w:rsidR="005A5400">
        <w:rPr>
          <w:rFonts w:ascii="Times" w:hAnsi="Times" w:cs="Times New Roman"/>
        </w:rPr>
        <w:t>addition</w:t>
      </w:r>
      <w:r w:rsidR="0016376D">
        <w:rPr>
          <w:rFonts w:ascii="Times" w:hAnsi="Times" w:cs="Times New Roman"/>
        </w:rPr>
        <w:t xml:space="preserve">, and ozonation. </w:t>
      </w:r>
      <w:r w:rsidR="00085718">
        <w:rPr>
          <w:rFonts w:ascii="Times" w:hAnsi="Times" w:cs="Times New Roman"/>
        </w:rPr>
        <w:t xml:space="preserve">For the </w:t>
      </w:r>
      <w:r w:rsidR="008F158F">
        <w:rPr>
          <w:rFonts w:ascii="Times" w:hAnsi="Times" w:cs="Times New Roman"/>
        </w:rPr>
        <w:t>UV</w:t>
      </w:r>
      <w:r w:rsidR="008F158F" w:rsidRPr="00A412FD">
        <w:rPr>
          <w:rFonts w:ascii="Times" w:hAnsi="Times" w:cs="Times New Roman"/>
        </w:rPr>
        <w:t xml:space="preserve"> </w:t>
      </w:r>
      <w:r w:rsidR="00085718">
        <w:rPr>
          <w:rFonts w:ascii="Times" w:hAnsi="Times" w:cs="Times New Roman"/>
        </w:rPr>
        <w:t xml:space="preserve">treatment, a UV </w:t>
      </w:r>
      <w:r w:rsidR="008F158F" w:rsidRPr="00A412FD">
        <w:rPr>
          <w:rFonts w:ascii="Times" w:hAnsi="Times" w:cs="Times New Roman"/>
        </w:rPr>
        <w:t>light (5W</w:t>
      </w:r>
      <w:r w:rsidR="008F158F">
        <w:rPr>
          <w:rFonts w:ascii="Times" w:hAnsi="Times" w:cs="Times New Roman"/>
        </w:rPr>
        <w:t xml:space="preserve"> lamp, capacity: 2500 L</w:t>
      </w:r>
      <w:r w:rsidR="008F158F" w:rsidRPr="00A412FD">
        <w:rPr>
          <w:rFonts w:ascii="Times" w:hAnsi="Times" w:cs="Times New Roman"/>
        </w:rPr>
        <w:t xml:space="preserve">) </w:t>
      </w:r>
      <w:r w:rsidR="008F158F">
        <w:rPr>
          <w:rFonts w:ascii="Times" w:hAnsi="Times" w:cs="Times New Roman"/>
        </w:rPr>
        <w:t>was applied for</w:t>
      </w:r>
      <w:r w:rsidR="008F158F" w:rsidRPr="00A412FD">
        <w:rPr>
          <w:rFonts w:ascii="Times" w:hAnsi="Times" w:cs="Times New Roman"/>
        </w:rPr>
        <w:t xml:space="preserve"> 48 h</w:t>
      </w:r>
      <w:r w:rsidR="008F158F">
        <w:rPr>
          <w:rFonts w:ascii="Times" w:hAnsi="Times" w:cs="Times New Roman"/>
        </w:rPr>
        <w:t xml:space="preserve">. Ozonation was done on </w:t>
      </w:r>
      <w:r w:rsidR="0080718B">
        <w:rPr>
          <w:rFonts w:ascii="Times" w:hAnsi="Times" w:cs="Times New Roman"/>
        </w:rPr>
        <w:t>site</w:t>
      </w:r>
      <w:r w:rsidR="008F158F">
        <w:rPr>
          <w:rFonts w:ascii="Times" w:hAnsi="Times" w:cs="Times New Roman"/>
        </w:rPr>
        <w:t xml:space="preserve"> at the </w:t>
      </w:r>
      <w:r w:rsidR="00757693">
        <w:rPr>
          <w:rFonts w:ascii="Times" w:hAnsi="Times" w:cs="Times New Roman"/>
        </w:rPr>
        <w:t>A</w:t>
      </w:r>
      <w:r w:rsidR="008F158F">
        <w:rPr>
          <w:rFonts w:ascii="Times" w:hAnsi="Times" w:cs="Times New Roman"/>
        </w:rPr>
        <w:t xml:space="preserve">quatic </w:t>
      </w:r>
      <w:r w:rsidR="00757693">
        <w:rPr>
          <w:rFonts w:ascii="Times" w:hAnsi="Times" w:cs="Times New Roman"/>
        </w:rPr>
        <w:t>R</w:t>
      </w:r>
      <w:r w:rsidR="008F158F">
        <w:rPr>
          <w:rFonts w:ascii="Times" w:hAnsi="Times" w:cs="Times New Roman"/>
        </w:rPr>
        <w:t xml:space="preserve">esearch </w:t>
      </w:r>
      <w:r w:rsidR="00757693">
        <w:rPr>
          <w:rFonts w:ascii="Times" w:hAnsi="Times" w:cs="Times New Roman"/>
        </w:rPr>
        <w:t>F</w:t>
      </w:r>
      <w:r w:rsidR="008F158F">
        <w:rPr>
          <w:rFonts w:ascii="Times" w:hAnsi="Times" w:cs="Times New Roman"/>
        </w:rPr>
        <w:t>acility</w:t>
      </w:r>
      <w:r w:rsidR="00886246">
        <w:rPr>
          <w:rFonts w:ascii="Times" w:hAnsi="Times" w:cs="Times New Roman"/>
        </w:rPr>
        <w:t xml:space="preserve"> (Wageningen, </w:t>
      </w:r>
      <w:r w:rsidR="00B81D23">
        <w:rPr>
          <w:rFonts w:ascii="Times" w:hAnsi="Times" w:cs="Times New Roman"/>
        </w:rPr>
        <w:t>NL</w:t>
      </w:r>
      <w:r w:rsidR="00886246">
        <w:rPr>
          <w:rFonts w:ascii="Times" w:hAnsi="Times" w:cs="Times New Roman"/>
        </w:rPr>
        <w:t>)</w:t>
      </w:r>
      <w:r w:rsidR="005B5BBB">
        <w:rPr>
          <w:rFonts w:ascii="Times" w:hAnsi="Times" w:cs="Times New Roman"/>
        </w:rPr>
        <w:t>.</w:t>
      </w:r>
      <w:r w:rsidR="0055236A">
        <w:rPr>
          <w:rFonts w:ascii="Times" w:hAnsi="Times" w:cs="Times New Roman"/>
        </w:rPr>
        <w:t xml:space="preserve"> </w:t>
      </w:r>
      <w:r w:rsidR="00085718">
        <w:rPr>
          <w:rFonts w:ascii="Times" w:hAnsi="Times" w:cs="Times New Roman"/>
        </w:rPr>
        <w:t xml:space="preserve"> </w:t>
      </w:r>
      <w:r w:rsidR="005F0156">
        <w:rPr>
          <w:rFonts w:ascii="Times" w:hAnsi="Times" w:cs="Times New Roman"/>
        </w:rPr>
        <w:t>H</w:t>
      </w:r>
      <w:r w:rsidR="00A412FD" w:rsidRPr="00A412FD">
        <w:rPr>
          <w:rFonts w:ascii="Times" w:hAnsi="Times" w:cs="Times New Roman"/>
        </w:rPr>
        <w:t xml:space="preserve">ydrogen peroxide </w:t>
      </w:r>
      <w:r w:rsidR="005F0156">
        <w:rPr>
          <w:rFonts w:ascii="Times" w:hAnsi="Times" w:cs="Times New Roman"/>
        </w:rPr>
        <w:t xml:space="preserve">was applied at </w:t>
      </w:r>
      <w:r w:rsidR="000E4FDD">
        <w:rPr>
          <w:rFonts w:ascii="Times" w:hAnsi="Times" w:cs="Times New Roman"/>
        </w:rPr>
        <w:t xml:space="preserve">35% v/v </w:t>
      </w:r>
      <w:r w:rsidR="00525633">
        <w:rPr>
          <w:rFonts w:ascii="Times" w:hAnsi="Times" w:cs="Times New Roman"/>
        </w:rPr>
        <w:t xml:space="preserve">(equivalent to 150 ppm) </w:t>
      </w:r>
      <w:r w:rsidR="000E4FDD">
        <w:rPr>
          <w:rFonts w:ascii="Times" w:hAnsi="Times" w:cs="Times New Roman"/>
        </w:rPr>
        <w:t xml:space="preserve">to the </w:t>
      </w:r>
      <w:r w:rsidR="006110A5">
        <w:rPr>
          <w:rFonts w:ascii="Times" w:hAnsi="Times" w:cs="Times New Roman"/>
        </w:rPr>
        <w:t>RAS</w:t>
      </w:r>
      <w:r w:rsidR="0055236A">
        <w:rPr>
          <w:rFonts w:ascii="Times" w:hAnsi="Times" w:cs="Times New Roman"/>
        </w:rPr>
        <w:t xml:space="preserve"> </w:t>
      </w:r>
      <w:r w:rsidR="000E4FDD">
        <w:rPr>
          <w:rFonts w:ascii="Times" w:hAnsi="Times" w:cs="Times New Roman"/>
        </w:rPr>
        <w:t xml:space="preserve">effluent </w:t>
      </w:r>
      <w:r>
        <w:rPr>
          <w:rFonts w:ascii="Times" w:hAnsi="Times" w:cs="Times New Roman"/>
        </w:rPr>
        <w:t>5 days</w:t>
      </w:r>
      <w:r w:rsidR="000E4FDD">
        <w:rPr>
          <w:rFonts w:ascii="Times" w:hAnsi="Times" w:cs="Times New Roman"/>
        </w:rPr>
        <w:t xml:space="preserve"> prior to </w:t>
      </w:r>
      <w:r w:rsidR="005F0156">
        <w:rPr>
          <w:rFonts w:ascii="Times" w:hAnsi="Times" w:cs="Times New Roman"/>
        </w:rPr>
        <w:t xml:space="preserve">nutrient supplementation. </w:t>
      </w:r>
      <w:r w:rsidR="00FF69A2">
        <w:rPr>
          <w:rFonts w:ascii="Times" w:hAnsi="Times" w:cs="Times New Roman"/>
        </w:rPr>
        <w:t xml:space="preserve">Finally, </w:t>
      </w:r>
      <w:r w:rsidR="006110A5">
        <w:rPr>
          <w:rFonts w:ascii="Times" w:hAnsi="Times" w:cs="Times New Roman"/>
        </w:rPr>
        <w:t xml:space="preserve">a </w:t>
      </w:r>
      <w:r w:rsidR="00FF69A2">
        <w:rPr>
          <w:rFonts w:ascii="Times" w:hAnsi="Times" w:cs="Times New Roman"/>
          <w:i/>
          <w:iCs/>
        </w:rPr>
        <w:t>Bacillus subtilis</w:t>
      </w:r>
      <w:r w:rsidR="006110A5">
        <w:rPr>
          <w:rFonts w:ascii="Times" w:hAnsi="Times" w:cs="Times New Roman"/>
          <w:i/>
          <w:iCs/>
        </w:rPr>
        <w:t xml:space="preserve"> </w:t>
      </w:r>
      <w:r w:rsidR="006110A5">
        <w:rPr>
          <w:rFonts w:ascii="Times" w:hAnsi="Times" w:cs="Times New Roman"/>
        </w:rPr>
        <w:t xml:space="preserve">enrichment culture </w:t>
      </w:r>
      <w:r w:rsidR="00FF69A2">
        <w:rPr>
          <w:rFonts w:ascii="Times" w:hAnsi="Times" w:cs="Times New Roman"/>
        </w:rPr>
        <w:t>(</w:t>
      </w:r>
      <w:r w:rsidR="00A21A81" w:rsidRPr="00A21A81">
        <w:rPr>
          <w:rFonts w:ascii="Times" w:hAnsi="Times" w:cs="Times New Roman"/>
        </w:rPr>
        <w:t>5x10</w:t>
      </w:r>
      <w:r w:rsidR="00A21A81" w:rsidRPr="00A21A81">
        <w:rPr>
          <w:rFonts w:ascii="Times" w:hAnsi="Times" w:cs="Times New Roman"/>
          <w:vertAlign w:val="superscript"/>
        </w:rPr>
        <w:t>11</w:t>
      </w:r>
      <w:r w:rsidR="00A21A81" w:rsidRPr="00A21A81">
        <w:rPr>
          <w:rFonts w:ascii="Times" w:hAnsi="Times" w:cs="Times New Roman"/>
        </w:rPr>
        <w:t>CFU/g</w:t>
      </w:r>
      <w:r w:rsidR="009D2583">
        <w:rPr>
          <w:rFonts w:ascii="Times" w:hAnsi="Times" w:cs="Times New Roman"/>
        </w:rPr>
        <w:t xml:space="preserve"> stock</w:t>
      </w:r>
      <w:r w:rsidR="00A21A81" w:rsidRPr="00A21A81">
        <w:rPr>
          <w:rFonts w:ascii="Times" w:hAnsi="Times" w:cs="Times New Roman"/>
        </w:rPr>
        <w:t xml:space="preserve">, applied </w:t>
      </w:r>
      <w:r w:rsidR="00AE037B">
        <w:rPr>
          <w:rFonts w:ascii="Times" w:hAnsi="Times" w:cs="Times New Roman"/>
        </w:rPr>
        <w:t>to achieve a final concentration of 2 mg/L</w:t>
      </w:r>
      <w:r w:rsidR="00FF69A2">
        <w:rPr>
          <w:rFonts w:ascii="Times" w:hAnsi="Times" w:cs="Times New Roman"/>
        </w:rPr>
        <w:t xml:space="preserve">) was added to </w:t>
      </w:r>
      <w:r w:rsidR="0055236A">
        <w:rPr>
          <w:rFonts w:ascii="Times" w:hAnsi="Times" w:cs="Times New Roman"/>
        </w:rPr>
        <w:t xml:space="preserve">the </w:t>
      </w:r>
      <w:r w:rsidR="00600FB5">
        <w:rPr>
          <w:rFonts w:ascii="Times" w:hAnsi="Times" w:cs="Times New Roman"/>
        </w:rPr>
        <w:t>HNS</w:t>
      </w:r>
      <w:r w:rsidR="004F79E9">
        <w:rPr>
          <w:rFonts w:ascii="Times" w:hAnsi="Times" w:cs="Times New Roman"/>
        </w:rPr>
        <w:t xml:space="preserve"> once when the main root stem was ca. 2 cm long. </w:t>
      </w:r>
      <w:r w:rsidR="00C369AF">
        <w:rPr>
          <w:rFonts w:ascii="Times" w:hAnsi="Times" w:cs="Times New Roman"/>
          <w:i/>
          <w:iCs/>
        </w:rPr>
        <w:t xml:space="preserve">B. </w:t>
      </w:r>
      <w:r w:rsidR="00C369AF" w:rsidRPr="00C369AF">
        <w:rPr>
          <w:rFonts w:ascii="Times" w:hAnsi="Times" w:cs="Times New Roman"/>
          <w:i/>
          <w:iCs/>
        </w:rPr>
        <w:t>subtilis</w:t>
      </w:r>
      <w:r w:rsidR="00C369AF" w:rsidRPr="00C369AF">
        <w:rPr>
          <w:rFonts w:ascii="Times" w:hAnsi="Times" w:cs="Times New Roman"/>
        </w:rPr>
        <w:t xml:space="preserve"> </w:t>
      </w:r>
      <w:r w:rsidR="00F0388E">
        <w:rPr>
          <w:rFonts w:ascii="Times" w:hAnsi="Times" w:cs="Times New Roman"/>
        </w:rPr>
        <w:t>is widely</w:t>
      </w:r>
      <w:r w:rsidR="00C369AF" w:rsidRPr="00C369AF">
        <w:rPr>
          <w:rFonts w:ascii="Times" w:hAnsi="Times" w:cs="Times New Roman"/>
        </w:rPr>
        <w:t xml:space="preserve"> used in commercial aquaculture facilities for both fish and crustaceans</w:t>
      </w:r>
      <w:r w:rsidR="00EB1B39">
        <w:rPr>
          <w:rFonts w:ascii="Times" w:hAnsi="Times" w:cs="Times New Roman"/>
        </w:rPr>
        <w:t xml:space="preserve"> </w:t>
      </w:r>
      <w:r w:rsidR="00EB1B39">
        <w:rPr>
          <w:rFonts w:ascii="Times" w:hAnsi="Times" w:cs="Times New Roman"/>
        </w:rPr>
        <w:fldChar w:fldCharType="begin"/>
      </w:r>
      <w:r w:rsidR="00E145DE">
        <w:rPr>
          <w:rFonts w:ascii="Times" w:hAnsi="Times" w:cs="Times New Roman"/>
        </w:rPr>
        <w:instrText xml:space="preserve"> ADDIN EN.CITE &lt;EndNote&gt;&lt;Cite&gt;&lt;Author&gt;Olmos&lt;/Author&gt;&lt;Year&gt;2014&lt;/Year&gt;&lt;RecNum&gt;566&lt;/RecNum&gt;&lt;DisplayText&gt;(42, 43)&lt;/DisplayText&gt;&lt;record&gt;&lt;rec-number&gt;566&lt;/rec-number&gt;&lt;foreign-keys&gt;&lt;key app="EN" db-id="sa50wxwr80sxx2essv7xvf9yxtp9v2s9pr29" timestamp="1587011048"&gt;566&lt;/key&gt;&lt;/foreign-keys&gt;&lt;ref-type name="Journal Article"&gt;17&lt;/ref-type&gt;&lt;contributors&gt;&lt;authors&gt;&lt;author&gt;Olmos, Jorge&lt;/author&gt;&lt;author&gt;Paniagua-Michel, J&lt;/author&gt;&lt;/authors&gt;&lt;/contributors&gt;&lt;titles&gt;&lt;title&gt;Bacillus subtilis a potential probiotic bacterium to formulate functional feeds for aquaculture&lt;/title&gt;&lt;secondary-title&gt;J. Microb. Biochem. Technol&lt;/secondary-title&gt;&lt;/titles&gt;&lt;periodical&gt;&lt;full-title&gt;J. Microb. Biochem. Technol&lt;/full-title&gt;&lt;/periodical&gt;&lt;pages&gt;361-365&lt;/pages&gt;&lt;volume&gt;6&lt;/volume&gt;&lt;number&gt;7&lt;/number&gt;&lt;dates&gt;&lt;year&gt;2014&lt;/year&gt;&lt;/dates&gt;&lt;urls&gt;&lt;/urls&gt;&lt;/record&gt;&lt;/Cite&gt;&lt;Cite&gt;&lt;Author&gt;Wang&lt;/Author&gt;&lt;Year&gt;2008&lt;/Year&gt;&lt;RecNum&gt;567&lt;/RecNum&gt;&lt;record&gt;&lt;rec-number&gt;567&lt;/rec-number&gt;&lt;foreign-keys&gt;&lt;key app="EN" db-id="sa50wxwr80sxx2essv7xvf9yxtp9v2s9pr29" timestamp="1587011064"&gt;567&lt;/key&gt;&lt;/foreign-keys&gt;&lt;ref-type name="Journal Article"&gt;17&lt;/ref-type&gt;&lt;contributors&gt;&lt;authors&gt;&lt;author&gt;Wang, Yan-Bo&lt;/author&gt;&lt;author&gt;Li, Jian-Rong&lt;/author&gt;&lt;author&gt;Lin, Junda&lt;/author&gt;&lt;/authors&gt;&lt;/contributors&gt;&lt;titles&gt;&lt;title&gt;Probiotics in aquaculture: challenges and outlook&lt;/title&gt;&lt;secondary-title&gt;Aquaculture&lt;/secondary-title&gt;&lt;/titles&gt;&lt;periodical&gt;&lt;full-title&gt;Aquaculture&lt;/full-title&gt;&lt;/periodical&gt;&lt;pages&gt;1-4&lt;/pages&gt;&lt;volume&gt;281&lt;/volume&gt;&lt;number&gt;1-4&lt;/number&gt;&lt;dates&gt;&lt;year&gt;2008&lt;/year&gt;&lt;/dates&gt;&lt;isbn&gt;0044-8486&lt;/isbn&gt;&lt;urls&gt;&lt;/urls&gt;&lt;/record&gt;&lt;/Cite&gt;&lt;/EndNote&gt;</w:instrText>
      </w:r>
      <w:r w:rsidR="00EB1B39">
        <w:rPr>
          <w:rFonts w:ascii="Times" w:hAnsi="Times" w:cs="Times New Roman"/>
        </w:rPr>
        <w:fldChar w:fldCharType="separate"/>
      </w:r>
      <w:r w:rsidR="00E145DE">
        <w:rPr>
          <w:rFonts w:ascii="Times" w:hAnsi="Times" w:cs="Times New Roman"/>
          <w:noProof/>
        </w:rPr>
        <w:t>(42, 43)</w:t>
      </w:r>
      <w:r w:rsidR="00EB1B39">
        <w:rPr>
          <w:rFonts w:ascii="Times" w:hAnsi="Times" w:cs="Times New Roman"/>
        </w:rPr>
        <w:fldChar w:fldCharType="end"/>
      </w:r>
      <w:r w:rsidR="0055236A">
        <w:rPr>
          <w:rFonts w:ascii="Times" w:hAnsi="Times" w:cs="Times New Roman"/>
        </w:rPr>
        <w:t xml:space="preserve">, </w:t>
      </w:r>
      <w:r w:rsidR="00770892">
        <w:rPr>
          <w:rFonts w:ascii="Times" w:hAnsi="Times" w:cs="Times New Roman"/>
        </w:rPr>
        <w:t>as well as</w:t>
      </w:r>
      <w:r w:rsidR="00FB0A20">
        <w:rPr>
          <w:rFonts w:ascii="Times" w:hAnsi="Times" w:cs="Times New Roman"/>
        </w:rPr>
        <w:t xml:space="preserve"> in hydroponics </w:t>
      </w:r>
      <w:r w:rsidR="007467FD">
        <w:rPr>
          <w:rFonts w:ascii="Times" w:hAnsi="Times" w:cs="Times New Roman"/>
        </w:rPr>
        <w:fldChar w:fldCharType="begin">
          <w:fldData xml:space="preserve">PEVuZE5vdGU+PENpdGU+PEF1dGhvcj5NZW5lbmRlejwvQXV0aG9yPjxZZWFyPjIwMTc8L1llYXI+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</w:fldData>
        </w:fldChar>
      </w:r>
      <w:r w:rsidR="00E145DE">
        <w:rPr>
          <w:rFonts w:ascii="Times" w:hAnsi="Times" w:cs="Times New Roman"/>
        </w:rPr>
        <w:instrText xml:space="preserve"> ADDIN EN.CITE </w:instrText>
      </w:r>
      <w:r w:rsidR="00E145DE">
        <w:rPr>
          <w:rFonts w:ascii="Times" w:hAnsi="Times" w:cs="Times New Roman"/>
        </w:rPr>
        <w:fldChar w:fldCharType="begin">
          <w:fldData xml:space="preserve">PEVuZE5vdGU+PENpdGU+PEF1dGhvcj5NZW5lbmRlejwvQXV0aG9yPjxZZWFyPjIwMTc8L1llYXI+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</w:fldData>
        </w:fldChar>
      </w:r>
      <w:r w:rsidR="00E145DE">
        <w:rPr>
          <w:rFonts w:ascii="Times" w:hAnsi="Times" w:cs="Times New Roman"/>
        </w:rPr>
        <w:instrText xml:space="preserve"> ADDIN EN.CITE.DATA </w:instrText>
      </w:r>
      <w:r w:rsidR="00E145DE">
        <w:rPr>
          <w:rFonts w:ascii="Times" w:hAnsi="Times" w:cs="Times New Roman"/>
        </w:rPr>
      </w:r>
      <w:r w:rsidR="00E145DE">
        <w:rPr>
          <w:rFonts w:ascii="Times" w:hAnsi="Times" w:cs="Times New Roman"/>
        </w:rPr>
        <w:fldChar w:fldCharType="end"/>
      </w:r>
      <w:r w:rsidR="007467FD">
        <w:rPr>
          <w:rFonts w:ascii="Times" w:hAnsi="Times" w:cs="Times New Roman"/>
        </w:rPr>
      </w:r>
      <w:r w:rsidR="007467FD">
        <w:rPr>
          <w:rFonts w:ascii="Times" w:hAnsi="Times" w:cs="Times New Roman"/>
        </w:rPr>
        <w:fldChar w:fldCharType="separate"/>
      </w:r>
      <w:r w:rsidR="00E145DE">
        <w:rPr>
          <w:rFonts w:ascii="Times" w:hAnsi="Times" w:cs="Times New Roman"/>
          <w:noProof/>
        </w:rPr>
        <w:t>(44-46)</w:t>
      </w:r>
      <w:r w:rsidR="007467FD">
        <w:rPr>
          <w:rFonts w:ascii="Times" w:hAnsi="Times" w:cs="Times New Roman"/>
        </w:rPr>
        <w:fldChar w:fldCharType="end"/>
      </w:r>
      <w:r w:rsidR="00FB0A20">
        <w:rPr>
          <w:rFonts w:ascii="Times" w:hAnsi="Times" w:cs="Times New Roman"/>
        </w:rPr>
        <w:t>.</w:t>
      </w:r>
      <w:r w:rsidR="00600FB5">
        <w:rPr>
          <w:rFonts w:ascii="Times" w:hAnsi="Times" w:cs="Times New Roman"/>
        </w:rPr>
        <w:t xml:space="preserve"> </w:t>
      </w:r>
      <w:r w:rsidR="005B01E2" w:rsidRPr="005B01E2">
        <w:rPr>
          <w:rFonts w:ascii="Times" w:hAnsi="Times" w:cs="Times New Roman"/>
        </w:rPr>
        <w:t xml:space="preserve">A one-way ANOVA </w:t>
      </w:r>
      <w:r w:rsidR="005B01E2">
        <w:rPr>
          <w:rFonts w:ascii="Times" w:hAnsi="Times" w:cs="Times New Roman"/>
        </w:rPr>
        <w:t>test</w:t>
      </w:r>
      <w:r w:rsidR="005B01E2" w:rsidRPr="005B01E2">
        <w:rPr>
          <w:rFonts w:ascii="Times" w:hAnsi="Times" w:cs="Times New Roman"/>
        </w:rPr>
        <w:t xml:space="preserve"> was used to determine the differences in crop growth (</w:t>
      </w:r>
      <w:r w:rsidR="005B01E2">
        <w:rPr>
          <w:rFonts w:ascii="Times" w:hAnsi="Times" w:cs="Times New Roman"/>
        </w:rPr>
        <w:t>crop fresh weight and root dry weight</w:t>
      </w:r>
      <w:r w:rsidR="005B01E2" w:rsidRPr="005B01E2">
        <w:rPr>
          <w:rFonts w:ascii="Times" w:hAnsi="Times" w:cs="Times New Roman"/>
        </w:rPr>
        <w:t>), with post</w:t>
      </w:r>
      <w:r w:rsidR="007D205D">
        <w:rPr>
          <w:rFonts w:ascii="Times" w:hAnsi="Times" w:cs="Times New Roman"/>
        </w:rPr>
        <w:t>-</w:t>
      </w:r>
      <w:r w:rsidR="005B01E2" w:rsidRPr="005B01E2">
        <w:rPr>
          <w:rFonts w:ascii="Times" w:hAnsi="Times" w:cs="Times New Roman"/>
        </w:rPr>
        <w:t>hoc Tukey test performed to assess significant differences between treatments.</w:t>
      </w:r>
    </w:p>
    <w:p w14:paraId="1A5C40F2" w14:textId="56C29F09" w:rsidR="00FF69A2" w:rsidRDefault="00606A66">
      <w:pPr>
        <w:spacing w:line="360" w:lineRule="auto"/>
        <w:jc w:val="both"/>
        <w:rPr>
          <w:rFonts w:ascii="Times" w:hAnsi="Times" w:cs="Times New Roman"/>
        </w:rPr>
      </w:pPr>
      <w:r>
        <w:rPr>
          <w:rFonts w:ascii="Times" w:hAnsi="Times" w:cs="Times New Roman"/>
        </w:rPr>
        <w:t>In experiment 2, a</w:t>
      </w:r>
      <w:r w:rsidR="009F6579">
        <w:rPr>
          <w:rFonts w:ascii="Times" w:hAnsi="Times" w:cs="Times New Roman"/>
        </w:rPr>
        <w:t xml:space="preserve"> first crop cycle was carried out exclusively in basins with half of the ten basins consisting of lettuce grown on HNS and the other half on nutrient supplemented biofilter effluent. After </w:t>
      </w:r>
      <w:r w:rsidR="00B77CC1">
        <w:rPr>
          <w:rFonts w:ascii="Times" w:hAnsi="Times" w:cs="Times New Roman"/>
        </w:rPr>
        <w:t>eight</w:t>
      </w:r>
      <w:r w:rsidR="009F6579">
        <w:rPr>
          <w:rFonts w:ascii="Times" w:hAnsi="Times" w:cs="Times New Roman"/>
        </w:rPr>
        <w:t xml:space="preserve"> weeks, the crop was harvest and new seedlings were planted, keeping the original HNS/</w:t>
      </w:r>
      <w:r w:rsidR="00B77CC1">
        <w:rPr>
          <w:rFonts w:ascii="Times" w:hAnsi="Times" w:cs="Times New Roman"/>
        </w:rPr>
        <w:t>HNS-</w:t>
      </w:r>
      <w:r w:rsidR="009F6579">
        <w:rPr>
          <w:rFonts w:ascii="Times" w:hAnsi="Times" w:cs="Times New Roman"/>
        </w:rPr>
        <w:t>BF layout.</w:t>
      </w:r>
      <w:r w:rsidR="00B77CC1">
        <w:rPr>
          <w:rFonts w:ascii="Times" w:hAnsi="Times" w:cs="Times New Roman"/>
        </w:rPr>
        <w:t xml:space="preserve"> Box trials were set up alongside the second basin crop cycle. The second crop cycle was terminated after six weeks. </w:t>
      </w:r>
      <w:r w:rsidR="00155890">
        <w:rPr>
          <w:rFonts w:ascii="Times" w:hAnsi="Times" w:cs="Times New Roman"/>
        </w:rPr>
        <w:t xml:space="preserve">Treatments were done with three technical replicates and supplied with nutrient solutions as described in </w:t>
      </w:r>
      <w:r w:rsidR="00155890" w:rsidRPr="00F65A63">
        <w:rPr>
          <w:rFonts w:ascii="Times" w:hAnsi="Times" w:cs="Times New Roman"/>
          <w:highlight w:val="yellow"/>
        </w:rPr>
        <w:t>table 1</w:t>
      </w:r>
      <w:r w:rsidR="00155890">
        <w:rPr>
          <w:rFonts w:ascii="Times" w:hAnsi="Times" w:cs="Times New Roman"/>
        </w:rPr>
        <w:t>.</w:t>
      </w:r>
      <w:r w:rsidR="006110A5">
        <w:rPr>
          <w:rFonts w:ascii="Times" w:hAnsi="Times" w:cs="Times New Roman"/>
        </w:rPr>
        <w:t xml:space="preserve"> </w:t>
      </w:r>
      <w:r w:rsidR="00CF398D">
        <w:rPr>
          <w:rFonts w:ascii="Times" w:hAnsi="Times" w:cs="Times New Roman"/>
        </w:rPr>
        <w:t xml:space="preserve">To make sterilized HNS or HNS-BF, freshly made nutrient </w:t>
      </w:r>
      <w:r w:rsidR="004A6F8A">
        <w:rPr>
          <w:rFonts w:ascii="Times" w:hAnsi="Times" w:cs="Times New Roman"/>
        </w:rPr>
        <w:t xml:space="preserve">stock solutions were filter sterilized (0.22 </w:t>
      </w:r>
      <w:r w:rsidR="004A6F8A" w:rsidRPr="00595D73">
        <w:rPr>
          <w:rFonts w:ascii="Times" w:hAnsi="Times" w:cs="Times New Roman"/>
          <w:lang w:val="en-CA"/>
        </w:rPr>
        <w:t>µm</w:t>
      </w:r>
      <w:r w:rsidR="004A6F8A">
        <w:rPr>
          <w:rFonts w:ascii="Times" w:hAnsi="Times" w:cs="Times New Roman"/>
        </w:rPr>
        <w:t>).</w:t>
      </w:r>
      <w:r w:rsidR="00155890">
        <w:rPr>
          <w:rFonts w:ascii="Times" w:hAnsi="Times" w:cs="Times New Roman"/>
        </w:rPr>
        <w:t xml:space="preserve"> The probiotic</w:t>
      </w:r>
      <w:r w:rsidR="004A6F8A">
        <w:rPr>
          <w:rFonts w:ascii="Times" w:hAnsi="Times" w:cs="Times New Roman"/>
        </w:rPr>
        <w:t xml:space="preserve"> </w:t>
      </w:r>
      <w:r w:rsidR="004A6F8A">
        <w:rPr>
          <w:rFonts w:ascii="Times" w:hAnsi="Times" w:cs="Times New Roman"/>
          <w:i/>
          <w:iCs/>
        </w:rPr>
        <w:t xml:space="preserve">B. </w:t>
      </w:r>
      <w:r w:rsidR="004A6F8A" w:rsidRPr="004A6F8A">
        <w:rPr>
          <w:rFonts w:ascii="Times" w:hAnsi="Times" w:cs="Times New Roman"/>
          <w:i/>
          <w:iCs/>
        </w:rPr>
        <w:t>amyloliquefaciens</w:t>
      </w:r>
      <w:r w:rsidR="004A6F8A">
        <w:rPr>
          <w:rFonts w:ascii="Times" w:hAnsi="Times" w:cs="Times New Roman"/>
        </w:rPr>
        <w:t xml:space="preserve"> (</w:t>
      </w:r>
      <w:r w:rsidR="009D2583" w:rsidRPr="00A21A81">
        <w:rPr>
          <w:rFonts w:ascii="Times" w:hAnsi="Times" w:cs="Times New Roman"/>
        </w:rPr>
        <w:t>5x10</w:t>
      </w:r>
      <w:r w:rsidR="009D2583" w:rsidRPr="00A21A81">
        <w:rPr>
          <w:rFonts w:ascii="Times" w:hAnsi="Times" w:cs="Times New Roman"/>
          <w:vertAlign w:val="superscript"/>
        </w:rPr>
        <w:t>11</w:t>
      </w:r>
      <w:r w:rsidR="009D2583" w:rsidRPr="00A21A81">
        <w:rPr>
          <w:rFonts w:ascii="Times" w:hAnsi="Times" w:cs="Times New Roman"/>
        </w:rPr>
        <w:t>CFU/g</w:t>
      </w:r>
      <w:r w:rsidR="009D2583">
        <w:rPr>
          <w:rFonts w:ascii="Times" w:hAnsi="Times" w:cs="Times New Roman"/>
        </w:rPr>
        <w:t xml:space="preserve"> stock</w:t>
      </w:r>
      <w:r w:rsidR="009D2583" w:rsidRPr="00A21A81">
        <w:rPr>
          <w:rFonts w:ascii="Times" w:hAnsi="Times" w:cs="Times New Roman"/>
        </w:rPr>
        <w:t xml:space="preserve">, applied </w:t>
      </w:r>
      <w:r w:rsidR="009D2583">
        <w:rPr>
          <w:rFonts w:ascii="Times" w:hAnsi="Times" w:cs="Times New Roman"/>
        </w:rPr>
        <w:t>to achieve a final concentration of 2 mg/L</w:t>
      </w:r>
      <w:r w:rsidR="004A6F8A">
        <w:rPr>
          <w:rFonts w:ascii="Times" w:hAnsi="Times" w:cs="Times New Roman"/>
        </w:rPr>
        <w:t xml:space="preserve">) was added to sterilized HNS and to </w:t>
      </w:r>
      <w:r w:rsidR="00CF398D">
        <w:rPr>
          <w:rFonts w:ascii="Times" w:hAnsi="Times" w:cs="Times New Roman"/>
        </w:rPr>
        <w:t xml:space="preserve">unsterilized </w:t>
      </w:r>
      <w:r w:rsidR="004A6F8A">
        <w:rPr>
          <w:rFonts w:ascii="Times" w:hAnsi="Times" w:cs="Times New Roman"/>
        </w:rPr>
        <w:t>HNS</w:t>
      </w:r>
      <w:r w:rsidR="00CF398D">
        <w:rPr>
          <w:rFonts w:ascii="Times" w:hAnsi="Times" w:cs="Times New Roman"/>
        </w:rPr>
        <w:t>-</w:t>
      </w:r>
      <w:r w:rsidR="004A6F8A">
        <w:rPr>
          <w:rFonts w:ascii="Times" w:hAnsi="Times" w:cs="Times New Roman"/>
        </w:rPr>
        <w:t xml:space="preserve">BF. </w:t>
      </w:r>
      <w:r w:rsidR="009D2583">
        <w:rPr>
          <w:rFonts w:ascii="Times" w:hAnsi="Times" w:cs="Times New Roman"/>
        </w:rPr>
        <w:t xml:space="preserve">Unlike the aforementioned </w:t>
      </w:r>
      <w:r w:rsidR="009D2583">
        <w:rPr>
          <w:rFonts w:ascii="Times" w:hAnsi="Times" w:cs="Times New Roman"/>
          <w:i/>
          <w:iCs/>
        </w:rPr>
        <w:t xml:space="preserve">B. subtilis, B. </w:t>
      </w:r>
      <w:r w:rsidR="009D2583" w:rsidRPr="004A6F8A">
        <w:rPr>
          <w:rFonts w:ascii="Times" w:hAnsi="Times" w:cs="Times New Roman"/>
          <w:i/>
          <w:iCs/>
        </w:rPr>
        <w:t>amyloliquefaciens</w:t>
      </w:r>
      <w:r w:rsidR="009D2583">
        <w:rPr>
          <w:rFonts w:ascii="Times" w:hAnsi="Times" w:cs="Times New Roman"/>
          <w:i/>
          <w:iCs/>
        </w:rPr>
        <w:t xml:space="preserve"> </w:t>
      </w:r>
      <w:r w:rsidR="009D2583">
        <w:rPr>
          <w:rFonts w:ascii="Times" w:hAnsi="Times" w:cs="Times New Roman"/>
        </w:rPr>
        <w:t xml:space="preserve">has </w:t>
      </w:r>
      <w:r w:rsidR="007467FD">
        <w:rPr>
          <w:rFonts w:ascii="Times" w:hAnsi="Times" w:cs="Times New Roman"/>
        </w:rPr>
        <w:t>been developed as a probiotic in hydroponics but not RAS</w:t>
      </w:r>
      <w:r w:rsidR="00707B56">
        <w:rPr>
          <w:rFonts w:ascii="Times" w:hAnsi="Times" w:cs="Times New Roman"/>
        </w:rPr>
        <w:t xml:space="preserve"> </w:t>
      </w:r>
      <w:r w:rsidR="00707B56">
        <w:rPr>
          <w:rFonts w:ascii="Times" w:hAnsi="Times" w:cs="Times New Roman"/>
        </w:rPr>
        <w:fldChar w:fldCharType="begin">
          <w:fldData xml:space="preserve">PEVuZE5vdGU+PENpdGU+PEF1dGhvcj5DaG93ZGh1cnk8L0F1dGhvcj48WWVhcj4yMDE1PC9ZZWFy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==
</w:fldData>
        </w:fldChar>
      </w:r>
      <w:r w:rsidR="00F65A63">
        <w:rPr>
          <w:rFonts w:ascii="Times" w:hAnsi="Times" w:cs="Times New Roman"/>
        </w:rPr>
        <w:instrText xml:space="preserve"> ADDIN EN.CITE </w:instrText>
      </w:r>
      <w:r w:rsidR="00F65A63">
        <w:rPr>
          <w:rFonts w:ascii="Times" w:hAnsi="Times" w:cs="Times New Roman"/>
        </w:rPr>
        <w:fldChar w:fldCharType="begin">
          <w:fldData xml:space="preserve">PEVuZE5vdGU+PENpdGU+PEF1dGhvcj5DaG93ZGh1cnk8L0F1dGhvcj48WWVhcj4yMDE1PC9ZZWFy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==
</w:fldData>
        </w:fldChar>
      </w:r>
      <w:r w:rsidR="00F65A63">
        <w:rPr>
          <w:rFonts w:ascii="Times" w:hAnsi="Times" w:cs="Times New Roman"/>
        </w:rPr>
        <w:instrText xml:space="preserve"> ADDIN EN.CITE.DATA </w:instrText>
      </w:r>
      <w:r w:rsidR="00F65A63">
        <w:rPr>
          <w:rFonts w:ascii="Times" w:hAnsi="Times" w:cs="Times New Roman"/>
        </w:rPr>
      </w:r>
      <w:r w:rsidR="00F65A63">
        <w:rPr>
          <w:rFonts w:ascii="Times" w:hAnsi="Times" w:cs="Times New Roman"/>
        </w:rPr>
        <w:fldChar w:fldCharType="end"/>
      </w:r>
      <w:r w:rsidR="00707B56">
        <w:rPr>
          <w:rFonts w:ascii="Times" w:hAnsi="Times" w:cs="Times New Roman"/>
        </w:rPr>
      </w:r>
      <w:r w:rsidR="00707B56">
        <w:rPr>
          <w:rFonts w:ascii="Times" w:hAnsi="Times" w:cs="Times New Roman"/>
        </w:rPr>
        <w:fldChar w:fldCharType="separate"/>
      </w:r>
      <w:r w:rsidR="00F65A63">
        <w:rPr>
          <w:rFonts w:ascii="Times" w:hAnsi="Times" w:cs="Times New Roman"/>
          <w:noProof/>
        </w:rPr>
        <w:t>(47-49)</w:t>
      </w:r>
      <w:r w:rsidR="00707B56">
        <w:rPr>
          <w:rFonts w:ascii="Times" w:hAnsi="Times" w:cs="Times New Roman"/>
        </w:rPr>
        <w:fldChar w:fldCharType="end"/>
      </w:r>
      <w:r w:rsidR="009D2583">
        <w:rPr>
          <w:rFonts w:ascii="Times" w:hAnsi="Times" w:cs="Times New Roman"/>
        </w:rPr>
        <w:t xml:space="preserve">. </w:t>
      </w:r>
      <w:r w:rsidR="00F620D8">
        <w:rPr>
          <w:rFonts w:ascii="Times" w:hAnsi="Times" w:cs="Times New Roman"/>
        </w:rPr>
        <w:t xml:space="preserve">As a plant growth promoting probiotic not present in RAS, there is minimal risk (in comparison to </w:t>
      </w:r>
      <w:r w:rsidR="00F620D8">
        <w:rPr>
          <w:rFonts w:ascii="Times" w:hAnsi="Times" w:cs="Times New Roman"/>
          <w:i/>
          <w:iCs/>
        </w:rPr>
        <w:t>B. subtilis</w:t>
      </w:r>
      <w:r w:rsidR="00F620D8">
        <w:rPr>
          <w:rFonts w:ascii="Times" w:hAnsi="Times" w:cs="Times New Roman"/>
        </w:rPr>
        <w:t>) that</w:t>
      </w:r>
      <w:r w:rsidR="00A70586">
        <w:rPr>
          <w:rFonts w:ascii="Times" w:hAnsi="Times" w:cs="Times New Roman"/>
        </w:rPr>
        <w:t xml:space="preserve"> operational taxonomic units</w:t>
      </w:r>
      <w:r w:rsidR="00F620D8">
        <w:rPr>
          <w:rFonts w:ascii="Times" w:hAnsi="Times" w:cs="Times New Roman"/>
        </w:rPr>
        <w:t xml:space="preserve"> </w:t>
      </w:r>
      <w:r w:rsidR="00A70586">
        <w:rPr>
          <w:rFonts w:ascii="Times" w:hAnsi="Times" w:cs="Times New Roman"/>
        </w:rPr>
        <w:t>(</w:t>
      </w:r>
      <w:r w:rsidR="00F620D8">
        <w:rPr>
          <w:rFonts w:ascii="Times" w:hAnsi="Times" w:cs="Times New Roman"/>
        </w:rPr>
        <w:t>OTUs</w:t>
      </w:r>
      <w:r w:rsidR="00A70586">
        <w:rPr>
          <w:rFonts w:ascii="Times" w:hAnsi="Times" w:cs="Times New Roman"/>
        </w:rPr>
        <w:t>)</w:t>
      </w:r>
      <w:r w:rsidR="008F1AF3">
        <w:rPr>
          <w:rFonts w:ascii="Times" w:hAnsi="Times" w:cs="Times New Roman"/>
        </w:rPr>
        <w:t xml:space="preserve"> </w:t>
      </w:r>
      <w:r w:rsidR="006110A5">
        <w:rPr>
          <w:rFonts w:ascii="Times" w:hAnsi="Times" w:cs="Times New Roman"/>
        </w:rPr>
        <w:t>identified from</w:t>
      </w:r>
      <w:r w:rsidR="008F1AF3">
        <w:rPr>
          <w:rFonts w:ascii="Times" w:hAnsi="Times" w:cs="Times New Roman"/>
        </w:rPr>
        <w:t xml:space="preserve"> 16s </w:t>
      </w:r>
      <w:r w:rsidR="00A70586">
        <w:rPr>
          <w:rFonts w:ascii="Times" w:hAnsi="Times" w:cs="Times New Roman"/>
        </w:rPr>
        <w:t xml:space="preserve">rRNA </w:t>
      </w:r>
      <w:r w:rsidR="008F1AF3">
        <w:rPr>
          <w:rFonts w:ascii="Times" w:hAnsi="Times" w:cs="Times New Roman"/>
        </w:rPr>
        <w:t>sequencing</w:t>
      </w:r>
      <w:r w:rsidR="00F620D8">
        <w:rPr>
          <w:rFonts w:ascii="Times" w:hAnsi="Times" w:cs="Times New Roman"/>
        </w:rPr>
        <w:t xml:space="preserve"> corresponding to this bacterium could originate in the RAS rather </w:t>
      </w:r>
      <w:r w:rsidR="00F620D8">
        <w:rPr>
          <w:rFonts w:ascii="Times" w:hAnsi="Times" w:cs="Times New Roman"/>
        </w:rPr>
        <w:lastRenderedPageBreak/>
        <w:t xml:space="preserve">than the applied formulation. </w:t>
      </w:r>
      <w:r w:rsidR="00155890">
        <w:rPr>
          <w:rFonts w:ascii="Times" w:hAnsi="Times" w:cs="Times New Roman"/>
        </w:rPr>
        <w:t>Soil inoculum was sourced from a 2-month-old Batavian lettuce plant grow</w:t>
      </w:r>
      <w:r w:rsidR="00704B56">
        <w:rPr>
          <w:rFonts w:ascii="Times" w:hAnsi="Times" w:cs="Times New Roman"/>
        </w:rPr>
        <w:t>n</w:t>
      </w:r>
      <w:r w:rsidR="00155890">
        <w:rPr>
          <w:rFonts w:ascii="Times" w:hAnsi="Times" w:cs="Times New Roman"/>
        </w:rPr>
        <w:t xml:space="preserve"> locally in potting soil. Care was taken to remove specifically soil with a high density of roots so that the rhizobiome would be transplanted into the hydroponics environment.</w:t>
      </w:r>
      <w:r w:rsidR="0085165D">
        <w:rPr>
          <w:rFonts w:ascii="Times" w:hAnsi="Times" w:cs="Times New Roman"/>
        </w:rPr>
        <w:t xml:space="preserve"> Approximately</w:t>
      </w:r>
      <w:r w:rsidR="00155890">
        <w:rPr>
          <w:rFonts w:ascii="Times" w:hAnsi="Times" w:cs="Times New Roman"/>
        </w:rPr>
        <w:t xml:space="preserve"> </w:t>
      </w:r>
      <w:r w:rsidR="0085165D">
        <w:rPr>
          <w:rFonts w:ascii="Times" w:hAnsi="Times" w:cs="Times New Roman"/>
        </w:rPr>
        <w:t>50 mg of s</w:t>
      </w:r>
      <w:r w:rsidR="00155890">
        <w:rPr>
          <w:rFonts w:ascii="Times" w:hAnsi="Times" w:cs="Times New Roman"/>
        </w:rPr>
        <w:t>oil was added directly to the boxes.</w:t>
      </w:r>
    </w:p>
    <w:p w14:paraId="743CC181" w14:textId="77777777" w:rsidR="006110A5" w:rsidRPr="006110A5" w:rsidRDefault="006110A5" w:rsidP="006110A5">
      <w:pPr>
        <w:keepNext/>
        <w:spacing w:before="0" w:after="200"/>
        <w:rPr>
          <w:rFonts w:ascii="Calibri" w:eastAsia="Calibri" w:hAnsi="Calibri" w:cs="Times New Roman"/>
          <w:i/>
          <w:iCs/>
          <w:color w:val="44546A"/>
          <w:sz w:val="18"/>
          <w:szCs w:val="18"/>
          <w:lang w:val="en-CA"/>
        </w:rPr>
      </w:pPr>
      <w:r w:rsidRPr="006110A5">
        <w:rPr>
          <w:rFonts w:ascii="Calibri" w:eastAsia="Calibri" w:hAnsi="Calibri" w:cs="Times New Roman"/>
          <w:i/>
          <w:iCs/>
          <w:color w:val="44546A"/>
          <w:sz w:val="18"/>
          <w:szCs w:val="18"/>
          <w:lang w:val="en-CA"/>
        </w:rPr>
        <w:t xml:space="preserve">Table 1. Nutrient solutions used across treatments over all trials. </w:t>
      </w:r>
    </w:p>
    <w:tbl>
      <w:tblPr>
        <w:tblStyle w:val="TableGrid1"/>
        <w:tblW w:w="9665" w:type="dxa"/>
        <w:tblLook w:val="04A0" w:firstRow="1" w:lastRow="0" w:firstColumn="1" w:lastColumn="0" w:noHBand="0" w:noVBand="1"/>
      </w:tblPr>
      <w:tblGrid>
        <w:gridCol w:w="2263"/>
        <w:gridCol w:w="3261"/>
        <w:gridCol w:w="4141"/>
      </w:tblGrid>
      <w:tr w:rsidR="006110A5" w:rsidRPr="006110A5" w14:paraId="1E916BCE" w14:textId="77777777" w:rsidTr="00B54ABF">
        <w:trPr>
          <w:trHeight w:val="280"/>
        </w:trPr>
        <w:tc>
          <w:tcPr>
            <w:tcW w:w="2263" w:type="dxa"/>
          </w:tcPr>
          <w:p w14:paraId="59D85BE3" w14:textId="77777777" w:rsidR="006110A5" w:rsidRPr="006110A5" w:rsidRDefault="006110A5" w:rsidP="006110A5">
            <w:pPr>
              <w:spacing w:before="0" w:after="0"/>
              <w:jc w:val="both"/>
              <w:rPr>
                <w:rFonts w:ascii="Times" w:eastAsia="Calibri" w:hAnsi="Times" w:cs="Times New Roman"/>
              </w:rPr>
            </w:pPr>
            <w:r w:rsidRPr="006110A5">
              <w:rPr>
                <w:rFonts w:ascii="Times" w:eastAsia="Calibri" w:hAnsi="Times" w:cs="Times New Roman"/>
              </w:rPr>
              <w:t>Experiment</w:t>
            </w:r>
          </w:p>
        </w:tc>
        <w:tc>
          <w:tcPr>
            <w:tcW w:w="3261" w:type="dxa"/>
          </w:tcPr>
          <w:p w14:paraId="5C49EE34" w14:textId="77777777" w:rsidR="006110A5" w:rsidRPr="006110A5" w:rsidRDefault="006110A5" w:rsidP="006110A5">
            <w:pPr>
              <w:spacing w:before="0" w:after="0"/>
              <w:jc w:val="both"/>
              <w:rPr>
                <w:rFonts w:ascii="Times" w:eastAsia="Calibri" w:hAnsi="Times" w:cs="Times New Roman"/>
              </w:rPr>
            </w:pPr>
            <w:r w:rsidRPr="006110A5">
              <w:rPr>
                <w:rFonts w:ascii="Times" w:eastAsia="Calibri" w:hAnsi="Times" w:cs="Times New Roman"/>
              </w:rPr>
              <w:t>Treatments</w:t>
            </w:r>
          </w:p>
        </w:tc>
        <w:tc>
          <w:tcPr>
            <w:tcW w:w="4141" w:type="dxa"/>
          </w:tcPr>
          <w:p w14:paraId="1B441975" w14:textId="77777777" w:rsidR="006110A5" w:rsidRPr="006110A5" w:rsidRDefault="006110A5" w:rsidP="006110A5">
            <w:pPr>
              <w:spacing w:before="0" w:after="0"/>
              <w:jc w:val="both"/>
              <w:rPr>
                <w:rFonts w:ascii="Times" w:eastAsia="Calibri" w:hAnsi="Times" w:cs="Times New Roman"/>
              </w:rPr>
            </w:pPr>
            <w:r w:rsidRPr="006110A5">
              <w:rPr>
                <w:rFonts w:ascii="Times" w:eastAsia="Calibri" w:hAnsi="Times" w:cs="Times New Roman"/>
              </w:rPr>
              <w:t>Description</w:t>
            </w:r>
          </w:p>
        </w:tc>
      </w:tr>
      <w:tr w:rsidR="006110A5" w:rsidRPr="006110A5" w14:paraId="765996B7" w14:textId="77777777" w:rsidTr="00B54ABF">
        <w:trPr>
          <w:trHeight w:val="131"/>
        </w:trPr>
        <w:tc>
          <w:tcPr>
            <w:tcW w:w="2263" w:type="dxa"/>
            <w:vMerge w:val="restart"/>
          </w:tcPr>
          <w:p w14:paraId="4BE1908E" w14:textId="77777777" w:rsidR="006110A5" w:rsidRPr="006110A5" w:rsidRDefault="006110A5" w:rsidP="006110A5">
            <w:pPr>
              <w:spacing w:before="0" w:after="0"/>
              <w:jc w:val="both"/>
              <w:rPr>
                <w:rFonts w:ascii="Times" w:eastAsia="Calibri" w:hAnsi="Times" w:cs="Times New Roman"/>
              </w:rPr>
            </w:pPr>
            <w:r w:rsidRPr="006110A5">
              <w:rPr>
                <w:rFonts w:ascii="Times" w:eastAsia="Calibri" w:hAnsi="Times" w:cs="Times New Roman"/>
              </w:rPr>
              <w:t>1</w:t>
            </w:r>
          </w:p>
        </w:tc>
        <w:tc>
          <w:tcPr>
            <w:tcW w:w="3261" w:type="dxa"/>
          </w:tcPr>
          <w:p w14:paraId="277385CF" w14:textId="77777777" w:rsidR="006110A5" w:rsidRPr="006110A5" w:rsidRDefault="006110A5" w:rsidP="006110A5">
            <w:pPr>
              <w:spacing w:before="0" w:after="0"/>
              <w:jc w:val="both"/>
              <w:rPr>
                <w:rFonts w:ascii="Times" w:eastAsia="Calibri" w:hAnsi="Times" w:cs="Times New Roman"/>
              </w:rPr>
            </w:pPr>
            <w:r w:rsidRPr="006110A5">
              <w:rPr>
                <w:rFonts w:ascii="Times" w:eastAsia="Calibri" w:hAnsi="Times" w:cs="Times New Roman"/>
              </w:rPr>
              <w:t>HNS m</w:t>
            </w:r>
          </w:p>
        </w:tc>
        <w:tc>
          <w:tcPr>
            <w:tcW w:w="4141" w:type="dxa"/>
          </w:tcPr>
          <w:p w14:paraId="15E11119" w14:textId="77777777" w:rsidR="006110A5" w:rsidRPr="006110A5" w:rsidRDefault="006110A5" w:rsidP="006110A5">
            <w:pPr>
              <w:spacing w:before="0" w:after="0"/>
              <w:jc w:val="both"/>
              <w:rPr>
                <w:rFonts w:ascii="Times" w:eastAsia="Calibri" w:hAnsi="Times" w:cs="Times New Roman"/>
              </w:rPr>
            </w:pPr>
            <w:r w:rsidRPr="006110A5">
              <w:rPr>
                <w:rFonts w:ascii="Times" w:eastAsia="Calibri" w:hAnsi="Times" w:cs="Times New Roman"/>
              </w:rPr>
              <w:t>HNS recycled in basins</w:t>
            </w:r>
          </w:p>
        </w:tc>
      </w:tr>
      <w:tr w:rsidR="006110A5" w:rsidRPr="006110A5" w14:paraId="61EED60D" w14:textId="77777777" w:rsidTr="00B54ABF">
        <w:trPr>
          <w:trHeight w:val="285"/>
        </w:trPr>
        <w:tc>
          <w:tcPr>
            <w:tcW w:w="2263" w:type="dxa"/>
            <w:vMerge/>
          </w:tcPr>
          <w:p w14:paraId="65F7D1E1" w14:textId="77777777" w:rsidR="006110A5" w:rsidRPr="006110A5" w:rsidRDefault="006110A5" w:rsidP="006110A5">
            <w:pPr>
              <w:spacing w:before="0" w:after="0"/>
              <w:jc w:val="both"/>
              <w:rPr>
                <w:rFonts w:ascii="Times" w:eastAsia="Calibri" w:hAnsi="Times" w:cs="Times New Roman"/>
              </w:rPr>
            </w:pPr>
          </w:p>
        </w:tc>
        <w:tc>
          <w:tcPr>
            <w:tcW w:w="3261" w:type="dxa"/>
          </w:tcPr>
          <w:p w14:paraId="6F3B980D" w14:textId="77777777" w:rsidR="006110A5" w:rsidRPr="006110A5" w:rsidRDefault="006110A5" w:rsidP="006110A5">
            <w:pPr>
              <w:spacing w:before="0" w:after="0"/>
              <w:jc w:val="both"/>
              <w:rPr>
                <w:rFonts w:ascii="Times" w:eastAsia="Calibri" w:hAnsi="Times" w:cs="Times New Roman"/>
              </w:rPr>
            </w:pPr>
            <w:r w:rsidRPr="006110A5">
              <w:rPr>
                <w:rFonts w:ascii="Times" w:eastAsia="Calibri" w:hAnsi="Times" w:cs="Times New Roman"/>
              </w:rPr>
              <w:t>HNS BF</w:t>
            </w:r>
          </w:p>
        </w:tc>
        <w:tc>
          <w:tcPr>
            <w:tcW w:w="4141" w:type="dxa"/>
          </w:tcPr>
          <w:p w14:paraId="5C451977" w14:textId="77777777" w:rsidR="006110A5" w:rsidRPr="006110A5" w:rsidRDefault="006110A5" w:rsidP="006110A5">
            <w:pPr>
              <w:spacing w:before="0" w:after="0"/>
              <w:jc w:val="both"/>
              <w:rPr>
                <w:rFonts w:ascii="Times" w:eastAsia="Calibri" w:hAnsi="Times" w:cs="Times New Roman"/>
              </w:rPr>
            </w:pPr>
            <w:r w:rsidRPr="006110A5">
              <w:rPr>
                <w:rFonts w:ascii="Times" w:eastAsia="Calibri" w:hAnsi="Times" w:cs="Times New Roman"/>
              </w:rPr>
              <w:t>Nutrient supplemented biofilter effluent</w:t>
            </w:r>
          </w:p>
        </w:tc>
      </w:tr>
      <w:tr w:rsidR="006110A5" w:rsidRPr="006110A5" w14:paraId="172F87F4" w14:textId="77777777" w:rsidTr="00B54ABF">
        <w:trPr>
          <w:trHeight w:val="285"/>
        </w:trPr>
        <w:tc>
          <w:tcPr>
            <w:tcW w:w="2263" w:type="dxa"/>
            <w:vMerge/>
          </w:tcPr>
          <w:p w14:paraId="2296992D" w14:textId="77777777" w:rsidR="006110A5" w:rsidRPr="006110A5" w:rsidRDefault="006110A5" w:rsidP="006110A5">
            <w:pPr>
              <w:spacing w:before="0" w:after="0"/>
              <w:jc w:val="both"/>
              <w:rPr>
                <w:rFonts w:ascii="Times" w:eastAsia="Calibri" w:hAnsi="Times" w:cs="Times New Roman"/>
              </w:rPr>
            </w:pPr>
          </w:p>
        </w:tc>
        <w:tc>
          <w:tcPr>
            <w:tcW w:w="3261" w:type="dxa"/>
          </w:tcPr>
          <w:p w14:paraId="067F0EC5" w14:textId="77777777" w:rsidR="006110A5" w:rsidRPr="006110A5" w:rsidRDefault="006110A5" w:rsidP="006110A5">
            <w:pPr>
              <w:spacing w:before="0" w:after="0"/>
              <w:jc w:val="both"/>
              <w:rPr>
                <w:rFonts w:ascii="Times" w:eastAsia="Calibri" w:hAnsi="Times" w:cs="Times New Roman"/>
              </w:rPr>
            </w:pPr>
            <w:r w:rsidRPr="006110A5">
              <w:rPr>
                <w:rFonts w:ascii="Times" w:eastAsia="Calibri" w:hAnsi="Times" w:cs="Times New Roman"/>
              </w:rPr>
              <w:t>HNS UV</w:t>
            </w:r>
          </w:p>
        </w:tc>
        <w:tc>
          <w:tcPr>
            <w:tcW w:w="4141" w:type="dxa"/>
          </w:tcPr>
          <w:p w14:paraId="5366509D" w14:textId="77777777" w:rsidR="006110A5" w:rsidRPr="006110A5" w:rsidRDefault="006110A5" w:rsidP="006110A5">
            <w:pPr>
              <w:spacing w:before="0" w:after="0"/>
              <w:jc w:val="both"/>
              <w:rPr>
                <w:rFonts w:ascii="Times" w:eastAsia="Calibri" w:hAnsi="Times" w:cs="Times New Roman"/>
              </w:rPr>
            </w:pPr>
            <w:r w:rsidRPr="006110A5">
              <w:rPr>
                <w:rFonts w:ascii="Times" w:eastAsia="Calibri" w:hAnsi="Times" w:cs="Times New Roman"/>
              </w:rPr>
              <w:t xml:space="preserve">UV sterilized, nutrient supplemented biofilter effluent </w:t>
            </w:r>
          </w:p>
        </w:tc>
      </w:tr>
      <w:tr w:rsidR="006110A5" w:rsidRPr="006110A5" w14:paraId="29FCB33A" w14:textId="77777777" w:rsidTr="00B54ABF">
        <w:trPr>
          <w:trHeight w:val="285"/>
        </w:trPr>
        <w:tc>
          <w:tcPr>
            <w:tcW w:w="2263" w:type="dxa"/>
            <w:vMerge/>
          </w:tcPr>
          <w:p w14:paraId="157F6B38" w14:textId="77777777" w:rsidR="006110A5" w:rsidRPr="006110A5" w:rsidRDefault="006110A5" w:rsidP="006110A5">
            <w:pPr>
              <w:spacing w:before="0" w:after="0"/>
              <w:jc w:val="both"/>
              <w:rPr>
                <w:rFonts w:ascii="Times" w:eastAsia="Calibri" w:hAnsi="Times" w:cs="Times New Roman"/>
              </w:rPr>
            </w:pPr>
          </w:p>
        </w:tc>
        <w:tc>
          <w:tcPr>
            <w:tcW w:w="3261" w:type="dxa"/>
          </w:tcPr>
          <w:p w14:paraId="5440F312" w14:textId="77777777" w:rsidR="006110A5" w:rsidRPr="006110A5" w:rsidRDefault="006110A5" w:rsidP="006110A5">
            <w:pPr>
              <w:spacing w:before="0" w:after="0"/>
              <w:jc w:val="both"/>
              <w:rPr>
                <w:rFonts w:ascii="Times" w:eastAsia="Calibri" w:hAnsi="Times" w:cs="Times New Roman"/>
              </w:rPr>
            </w:pPr>
            <w:r w:rsidRPr="006110A5">
              <w:rPr>
                <w:rFonts w:ascii="Times" w:eastAsia="Calibri" w:hAnsi="Times" w:cs="Times New Roman"/>
              </w:rPr>
              <w:t>HNS O</w:t>
            </w:r>
            <w:r w:rsidRPr="006110A5">
              <w:rPr>
                <w:rFonts w:ascii="Times" w:eastAsia="Calibri" w:hAnsi="Times" w:cs="Times New Roman"/>
                <w:vertAlign w:val="subscript"/>
              </w:rPr>
              <w:t>3</w:t>
            </w:r>
          </w:p>
        </w:tc>
        <w:tc>
          <w:tcPr>
            <w:tcW w:w="4141" w:type="dxa"/>
          </w:tcPr>
          <w:p w14:paraId="5AB9EE6D" w14:textId="77777777" w:rsidR="006110A5" w:rsidRPr="006110A5" w:rsidRDefault="006110A5" w:rsidP="006110A5">
            <w:pPr>
              <w:spacing w:before="0" w:after="0"/>
              <w:jc w:val="both"/>
              <w:rPr>
                <w:rFonts w:ascii="Times" w:eastAsia="Calibri" w:hAnsi="Times" w:cs="Times New Roman"/>
              </w:rPr>
            </w:pPr>
            <w:r w:rsidRPr="006110A5">
              <w:rPr>
                <w:rFonts w:ascii="Times" w:eastAsia="Calibri" w:hAnsi="Times" w:cs="Times New Roman"/>
              </w:rPr>
              <w:t>Ozone sterilized, nutrient supplemented biofilter effluent</w:t>
            </w:r>
          </w:p>
        </w:tc>
      </w:tr>
      <w:tr w:rsidR="006110A5" w:rsidRPr="006110A5" w14:paraId="37C23B08" w14:textId="77777777" w:rsidTr="00B54ABF">
        <w:trPr>
          <w:trHeight w:val="285"/>
        </w:trPr>
        <w:tc>
          <w:tcPr>
            <w:tcW w:w="2263" w:type="dxa"/>
            <w:vMerge/>
          </w:tcPr>
          <w:p w14:paraId="5E747390" w14:textId="77777777" w:rsidR="006110A5" w:rsidRPr="006110A5" w:rsidRDefault="006110A5" w:rsidP="006110A5">
            <w:pPr>
              <w:spacing w:before="0" w:after="0"/>
              <w:jc w:val="both"/>
              <w:rPr>
                <w:rFonts w:ascii="Times" w:eastAsia="Calibri" w:hAnsi="Times" w:cs="Times New Roman"/>
              </w:rPr>
            </w:pPr>
          </w:p>
        </w:tc>
        <w:tc>
          <w:tcPr>
            <w:tcW w:w="3261" w:type="dxa"/>
          </w:tcPr>
          <w:p w14:paraId="34823DB2" w14:textId="77777777" w:rsidR="006110A5" w:rsidRPr="006110A5" w:rsidRDefault="006110A5" w:rsidP="006110A5">
            <w:pPr>
              <w:spacing w:before="0" w:after="0"/>
              <w:jc w:val="both"/>
              <w:rPr>
                <w:rFonts w:ascii="Times" w:eastAsia="Calibri" w:hAnsi="Times" w:cs="Times New Roman"/>
                <w:vertAlign w:val="subscript"/>
              </w:rPr>
            </w:pPr>
            <w:r w:rsidRPr="006110A5">
              <w:rPr>
                <w:rFonts w:ascii="Times" w:eastAsia="Calibri" w:hAnsi="Times" w:cs="Times New Roman"/>
              </w:rPr>
              <w:t>HNS H</w:t>
            </w:r>
            <w:r w:rsidRPr="006110A5">
              <w:rPr>
                <w:rFonts w:ascii="Times" w:eastAsia="Calibri" w:hAnsi="Times" w:cs="Times New Roman"/>
                <w:vertAlign w:val="subscript"/>
              </w:rPr>
              <w:t>2</w:t>
            </w:r>
            <w:r w:rsidRPr="006110A5">
              <w:rPr>
                <w:rFonts w:ascii="Times" w:eastAsia="Calibri" w:hAnsi="Times" w:cs="Times New Roman"/>
              </w:rPr>
              <w:t>O</w:t>
            </w:r>
            <w:r w:rsidRPr="006110A5">
              <w:rPr>
                <w:rFonts w:ascii="Times" w:eastAsia="Calibri" w:hAnsi="Times" w:cs="Times New Roman"/>
                <w:vertAlign w:val="subscript"/>
              </w:rPr>
              <w:t>2</w:t>
            </w:r>
          </w:p>
        </w:tc>
        <w:tc>
          <w:tcPr>
            <w:tcW w:w="4141" w:type="dxa"/>
          </w:tcPr>
          <w:p w14:paraId="03859C1A" w14:textId="77777777" w:rsidR="006110A5" w:rsidRPr="006110A5" w:rsidRDefault="006110A5" w:rsidP="006110A5">
            <w:pPr>
              <w:spacing w:before="0" w:after="0"/>
              <w:jc w:val="both"/>
              <w:rPr>
                <w:rFonts w:ascii="Times" w:eastAsia="Calibri" w:hAnsi="Times" w:cs="Times New Roman"/>
              </w:rPr>
            </w:pPr>
            <w:r w:rsidRPr="006110A5">
              <w:rPr>
                <w:rFonts w:ascii="Times" w:eastAsia="Calibri" w:hAnsi="Times" w:cs="Times New Roman"/>
              </w:rPr>
              <w:t>H</w:t>
            </w:r>
            <w:r w:rsidRPr="006110A5">
              <w:rPr>
                <w:rFonts w:ascii="Times" w:eastAsia="Calibri" w:hAnsi="Times" w:cs="Times New Roman"/>
                <w:vertAlign w:val="subscript"/>
              </w:rPr>
              <w:t>2</w:t>
            </w:r>
            <w:r w:rsidRPr="006110A5">
              <w:rPr>
                <w:rFonts w:ascii="Times" w:eastAsia="Calibri" w:hAnsi="Times" w:cs="Times New Roman"/>
              </w:rPr>
              <w:t>O</w:t>
            </w:r>
            <w:r w:rsidRPr="006110A5">
              <w:rPr>
                <w:rFonts w:ascii="Times" w:eastAsia="Calibri" w:hAnsi="Times" w:cs="Times New Roman"/>
                <w:vertAlign w:val="subscript"/>
              </w:rPr>
              <w:t xml:space="preserve">2 </w:t>
            </w:r>
            <w:r w:rsidRPr="006110A5">
              <w:rPr>
                <w:rFonts w:ascii="Times" w:eastAsia="Calibri" w:hAnsi="Times" w:cs="Times New Roman"/>
              </w:rPr>
              <w:t>sterilized, nutrient supplemented biofilter effluent</w:t>
            </w:r>
          </w:p>
        </w:tc>
      </w:tr>
      <w:tr w:rsidR="006110A5" w:rsidRPr="006110A5" w14:paraId="183A7AAA" w14:textId="77777777" w:rsidTr="00B54ABF">
        <w:trPr>
          <w:trHeight w:val="285"/>
        </w:trPr>
        <w:tc>
          <w:tcPr>
            <w:tcW w:w="2263" w:type="dxa"/>
            <w:vMerge/>
          </w:tcPr>
          <w:p w14:paraId="315F747A" w14:textId="77777777" w:rsidR="006110A5" w:rsidRPr="006110A5" w:rsidRDefault="006110A5" w:rsidP="006110A5">
            <w:pPr>
              <w:spacing w:before="0" w:after="0"/>
              <w:jc w:val="both"/>
              <w:rPr>
                <w:rFonts w:ascii="Times" w:eastAsia="Calibri" w:hAnsi="Times" w:cs="Times New Roman"/>
              </w:rPr>
            </w:pPr>
          </w:p>
        </w:tc>
        <w:tc>
          <w:tcPr>
            <w:tcW w:w="3261" w:type="dxa"/>
          </w:tcPr>
          <w:p w14:paraId="36044C9B" w14:textId="77777777" w:rsidR="006110A5" w:rsidRPr="006110A5" w:rsidRDefault="006110A5" w:rsidP="006110A5">
            <w:pPr>
              <w:spacing w:before="0" w:after="0"/>
              <w:jc w:val="both"/>
              <w:rPr>
                <w:rFonts w:ascii="Times" w:eastAsia="Calibri" w:hAnsi="Times" w:cs="Times New Roman"/>
              </w:rPr>
            </w:pPr>
            <w:r w:rsidRPr="006110A5">
              <w:rPr>
                <w:rFonts w:ascii="Times" w:eastAsia="Calibri" w:hAnsi="Times" w:cs="Times New Roman"/>
              </w:rPr>
              <w:t>HNS probiotic 1</w:t>
            </w:r>
          </w:p>
        </w:tc>
        <w:tc>
          <w:tcPr>
            <w:tcW w:w="4141" w:type="dxa"/>
          </w:tcPr>
          <w:p w14:paraId="5DFB9971" w14:textId="77777777" w:rsidR="006110A5" w:rsidRPr="006110A5" w:rsidRDefault="006110A5" w:rsidP="006110A5">
            <w:pPr>
              <w:spacing w:before="0" w:after="0"/>
              <w:jc w:val="both"/>
              <w:rPr>
                <w:rFonts w:ascii="Times" w:eastAsia="Calibri" w:hAnsi="Times" w:cs="Times New Roman"/>
              </w:rPr>
            </w:pPr>
            <w:r w:rsidRPr="006110A5">
              <w:rPr>
                <w:rFonts w:ascii="Times" w:eastAsia="Calibri" w:hAnsi="Times" w:cs="Times New Roman"/>
                <w:i/>
                <w:iCs/>
              </w:rPr>
              <w:t xml:space="preserve">B. subtilis </w:t>
            </w:r>
            <w:r w:rsidRPr="006110A5">
              <w:rPr>
                <w:rFonts w:ascii="Times" w:eastAsia="Calibri" w:hAnsi="Times" w:cs="Times New Roman"/>
              </w:rPr>
              <w:t>inoculated HNS m</w:t>
            </w:r>
          </w:p>
        </w:tc>
      </w:tr>
      <w:tr w:rsidR="006110A5" w:rsidRPr="006110A5" w14:paraId="6384BF88" w14:textId="77777777" w:rsidTr="00B54ABF">
        <w:trPr>
          <w:trHeight w:val="285"/>
        </w:trPr>
        <w:tc>
          <w:tcPr>
            <w:tcW w:w="2263" w:type="dxa"/>
            <w:vMerge w:val="restart"/>
          </w:tcPr>
          <w:p w14:paraId="168093D7" w14:textId="77777777" w:rsidR="006110A5" w:rsidRPr="006110A5" w:rsidRDefault="006110A5" w:rsidP="006110A5">
            <w:pPr>
              <w:spacing w:before="0" w:after="0"/>
              <w:jc w:val="both"/>
              <w:rPr>
                <w:rFonts w:ascii="Times" w:eastAsia="Calibri" w:hAnsi="Times" w:cs="Times New Roman"/>
              </w:rPr>
            </w:pPr>
            <w:r w:rsidRPr="006110A5">
              <w:rPr>
                <w:rFonts w:ascii="Times" w:eastAsia="Calibri" w:hAnsi="Times" w:cs="Times New Roman"/>
              </w:rPr>
              <w:t>2</w:t>
            </w:r>
          </w:p>
        </w:tc>
        <w:tc>
          <w:tcPr>
            <w:tcW w:w="3261" w:type="dxa"/>
          </w:tcPr>
          <w:p w14:paraId="5DB46EE7" w14:textId="77777777" w:rsidR="006110A5" w:rsidRPr="006110A5" w:rsidRDefault="006110A5" w:rsidP="006110A5">
            <w:pPr>
              <w:spacing w:before="0" w:after="0"/>
              <w:jc w:val="both"/>
              <w:rPr>
                <w:rFonts w:ascii="Times" w:eastAsia="Calibri" w:hAnsi="Times" w:cs="Times New Roman"/>
              </w:rPr>
            </w:pPr>
            <w:r w:rsidRPr="006110A5">
              <w:rPr>
                <w:rFonts w:ascii="Times" w:eastAsia="Calibri" w:hAnsi="Times" w:cs="Times New Roman"/>
              </w:rPr>
              <w:t>HNS m</w:t>
            </w:r>
          </w:p>
        </w:tc>
        <w:tc>
          <w:tcPr>
            <w:tcW w:w="4141" w:type="dxa"/>
          </w:tcPr>
          <w:p w14:paraId="6E0F7EEA" w14:textId="77777777" w:rsidR="006110A5" w:rsidRPr="006110A5" w:rsidRDefault="006110A5" w:rsidP="006110A5">
            <w:pPr>
              <w:spacing w:before="0" w:after="0"/>
              <w:jc w:val="both"/>
              <w:rPr>
                <w:rFonts w:ascii="Times" w:eastAsia="Calibri" w:hAnsi="Times" w:cs="Times New Roman"/>
                <w:i/>
                <w:iCs/>
              </w:rPr>
            </w:pPr>
            <w:r w:rsidRPr="006110A5">
              <w:rPr>
                <w:rFonts w:ascii="Times" w:eastAsia="Calibri" w:hAnsi="Times" w:cs="Times New Roman"/>
              </w:rPr>
              <w:t>HNS recycled in basins</w:t>
            </w:r>
          </w:p>
        </w:tc>
      </w:tr>
      <w:tr w:rsidR="006110A5" w:rsidRPr="006110A5" w14:paraId="38E6F320" w14:textId="77777777" w:rsidTr="00B54ABF">
        <w:trPr>
          <w:trHeight w:val="285"/>
        </w:trPr>
        <w:tc>
          <w:tcPr>
            <w:tcW w:w="2263" w:type="dxa"/>
            <w:vMerge/>
          </w:tcPr>
          <w:p w14:paraId="76B4AD3A" w14:textId="77777777" w:rsidR="006110A5" w:rsidRPr="006110A5" w:rsidRDefault="006110A5" w:rsidP="006110A5">
            <w:pPr>
              <w:spacing w:before="0" w:after="0"/>
              <w:jc w:val="both"/>
              <w:rPr>
                <w:rFonts w:ascii="Times" w:eastAsia="Calibri" w:hAnsi="Times" w:cs="Times New Roman"/>
              </w:rPr>
            </w:pPr>
          </w:p>
        </w:tc>
        <w:tc>
          <w:tcPr>
            <w:tcW w:w="3261" w:type="dxa"/>
          </w:tcPr>
          <w:p w14:paraId="0C668EB2" w14:textId="77777777" w:rsidR="006110A5" w:rsidRPr="006110A5" w:rsidRDefault="006110A5" w:rsidP="006110A5">
            <w:pPr>
              <w:spacing w:before="0" w:after="0"/>
              <w:jc w:val="both"/>
              <w:rPr>
                <w:rFonts w:ascii="Times" w:eastAsia="Calibri" w:hAnsi="Times" w:cs="Times New Roman"/>
              </w:rPr>
            </w:pPr>
            <w:r w:rsidRPr="006110A5">
              <w:rPr>
                <w:rFonts w:ascii="Times" w:eastAsia="Calibri" w:hAnsi="Times" w:cs="Times New Roman"/>
              </w:rPr>
              <w:t>HNS BF</w:t>
            </w:r>
          </w:p>
        </w:tc>
        <w:tc>
          <w:tcPr>
            <w:tcW w:w="4141" w:type="dxa"/>
          </w:tcPr>
          <w:p w14:paraId="557D099F" w14:textId="77777777" w:rsidR="006110A5" w:rsidRPr="006110A5" w:rsidRDefault="006110A5" w:rsidP="006110A5">
            <w:pPr>
              <w:spacing w:before="0" w:after="0"/>
              <w:jc w:val="both"/>
              <w:rPr>
                <w:rFonts w:ascii="Times" w:eastAsia="Calibri" w:hAnsi="Times" w:cs="Times New Roman"/>
              </w:rPr>
            </w:pPr>
            <w:r w:rsidRPr="006110A5">
              <w:rPr>
                <w:rFonts w:ascii="Times" w:eastAsia="Calibri" w:hAnsi="Times" w:cs="Times New Roman"/>
              </w:rPr>
              <w:t>Nutrient supplemented biofilter effluent</w:t>
            </w:r>
          </w:p>
        </w:tc>
      </w:tr>
      <w:tr w:rsidR="006110A5" w:rsidRPr="006110A5" w14:paraId="3F223802" w14:textId="77777777" w:rsidTr="00B54ABF">
        <w:trPr>
          <w:trHeight w:val="285"/>
        </w:trPr>
        <w:tc>
          <w:tcPr>
            <w:tcW w:w="2263" w:type="dxa"/>
            <w:vMerge/>
          </w:tcPr>
          <w:p w14:paraId="0F09EEB7" w14:textId="77777777" w:rsidR="006110A5" w:rsidRPr="006110A5" w:rsidRDefault="006110A5" w:rsidP="006110A5">
            <w:pPr>
              <w:spacing w:before="0" w:after="0"/>
              <w:jc w:val="both"/>
              <w:rPr>
                <w:rFonts w:ascii="Times" w:eastAsia="Calibri" w:hAnsi="Times" w:cs="Times New Roman"/>
              </w:rPr>
            </w:pPr>
          </w:p>
        </w:tc>
        <w:tc>
          <w:tcPr>
            <w:tcW w:w="3261" w:type="dxa"/>
          </w:tcPr>
          <w:p w14:paraId="0B179F07" w14:textId="77777777" w:rsidR="006110A5" w:rsidRPr="006110A5" w:rsidRDefault="006110A5" w:rsidP="006110A5">
            <w:pPr>
              <w:spacing w:before="0" w:after="0"/>
              <w:jc w:val="both"/>
              <w:rPr>
                <w:rFonts w:ascii="Times" w:eastAsia="Calibri" w:hAnsi="Times" w:cs="Times New Roman"/>
              </w:rPr>
            </w:pPr>
            <w:r w:rsidRPr="006110A5">
              <w:rPr>
                <w:rFonts w:ascii="Times" w:eastAsia="Calibri" w:hAnsi="Times" w:cs="Times New Roman"/>
              </w:rPr>
              <w:t>HNS s</w:t>
            </w:r>
          </w:p>
        </w:tc>
        <w:tc>
          <w:tcPr>
            <w:tcW w:w="4141" w:type="dxa"/>
          </w:tcPr>
          <w:p w14:paraId="243C7A08" w14:textId="77777777" w:rsidR="006110A5" w:rsidRPr="006110A5" w:rsidRDefault="006110A5" w:rsidP="006110A5">
            <w:pPr>
              <w:spacing w:before="0" w:after="0"/>
              <w:jc w:val="both"/>
              <w:rPr>
                <w:rFonts w:ascii="Times" w:eastAsia="Calibri" w:hAnsi="Times" w:cs="Times New Roman"/>
              </w:rPr>
            </w:pPr>
            <w:r w:rsidRPr="006110A5">
              <w:rPr>
                <w:rFonts w:ascii="Times" w:eastAsia="Calibri" w:hAnsi="Times" w:cs="Times New Roman"/>
              </w:rPr>
              <w:t>Filter sterilized HNS</w:t>
            </w:r>
          </w:p>
        </w:tc>
      </w:tr>
      <w:tr w:rsidR="006110A5" w:rsidRPr="006110A5" w14:paraId="3C0F8FF0" w14:textId="77777777" w:rsidTr="00B54ABF">
        <w:trPr>
          <w:trHeight w:val="285"/>
        </w:trPr>
        <w:tc>
          <w:tcPr>
            <w:tcW w:w="2263" w:type="dxa"/>
            <w:vMerge/>
          </w:tcPr>
          <w:p w14:paraId="1ECB79EC" w14:textId="77777777" w:rsidR="006110A5" w:rsidRPr="006110A5" w:rsidRDefault="006110A5" w:rsidP="006110A5">
            <w:pPr>
              <w:spacing w:before="0" w:after="0"/>
              <w:jc w:val="both"/>
              <w:rPr>
                <w:rFonts w:ascii="Times" w:eastAsia="Calibri" w:hAnsi="Times" w:cs="Times New Roman"/>
              </w:rPr>
            </w:pPr>
          </w:p>
        </w:tc>
        <w:tc>
          <w:tcPr>
            <w:tcW w:w="3261" w:type="dxa"/>
          </w:tcPr>
          <w:p w14:paraId="7F111A5D" w14:textId="77777777" w:rsidR="006110A5" w:rsidRPr="006110A5" w:rsidRDefault="006110A5" w:rsidP="006110A5">
            <w:pPr>
              <w:spacing w:before="0" w:after="0"/>
              <w:jc w:val="both"/>
              <w:rPr>
                <w:rFonts w:ascii="Times" w:eastAsia="Calibri" w:hAnsi="Times" w:cs="Times New Roman"/>
              </w:rPr>
            </w:pPr>
            <w:r w:rsidRPr="006110A5">
              <w:rPr>
                <w:rFonts w:ascii="Times" w:eastAsia="Calibri" w:hAnsi="Times" w:cs="Times New Roman"/>
              </w:rPr>
              <w:t>HNS BF s</w:t>
            </w:r>
          </w:p>
        </w:tc>
        <w:tc>
          <w:tcPr>
            <w:tcW w:w="4141" w:type="dxa"/>
          </w:tcPr>
          <w:p w14:paraId="4E2D5480" w14:textId="77777777" w:rsidR="006110A5" w:rsidRPr="006110A5" w:rsidRDefault="006110A5" w:rsidP="006110A5">
            <w:pPr>
              <w:spacing w:before="0" w:after="0"/>
              <w:jc w:val="both"/>
              <w:rPr>
                <w:rFonts w:ascii="Times" w:eastAsia="Calibri" w:hAnsi="Times" w:cs="Times New Roman"/>
              </w:rPr>
            </w:pPr>
            <w:r w:rsidRPr="006110A5">
              <w:rPr>
                <w:rFonts w:ascii="Times" w:eastAsia="Calibri" w:hAnsi="Times" w:cs="Times New Roman"/>
              </w:rPr>
              <w:t>Filter sterilized nutrient supplemented biofilter effluent</w:t>
            </w:r>
          </w:p>
        </w:tc>
      </w:tr>
      <w:tr w:rsidR="006110A5" w:rsidRPr="006110A5" w14:paraId="07054471" w14:textId="77777777" w:rsidTr="00B54ABF">
        <w:trPr>
          <w:trHeight w:val="285"/>
        </w:trPr>
        <w:tc>
          <w:tcPr>
            <w:tcW w:w="2263" w:type="dxa"/>
            <w:vMerge/>
          </w:tcPr>
          <w:p w14:paraId="3C11B112" w14:textId="77777777" w:rsidR="006110A5" w:rsidRPr="006110A5" w:rsidRDefault="006110A5" w:rsidP="006110A5">
            <w:pPr>
              <w:spacing w:before="0" w:after="0"/>
              <w:jc w:val="both"/>
              <w:rPr>
                <w:rFonts w:ascii="Times" w:eastAsia="Calibri" w:hAnsi="Times" w:cs="Times New Roman"/>
              </w:rPr>
            </w:pPr>
          </w:p>
        </w:tc>
        <w:tc>
          <w:tcPr>
            <w:tcW w:w="3261" w:type="dxa"/>
          </w:tcPr>
          <w:p w14:paraId="0DC2D2F0" w14:textId="77777777" w:rsidR="006110A5" w:rsidRPr="006110A5" w:rsidRDefault="006110A5" w:rsidP="006110A5">
            <w:pPr>
              <w:spacing w:before="0" w:after="0"/>
              <w:jc w:val="both"/>
              <w:rPr>
                <w:rFonts w:ascii="Times" w:eastAsia="Calibri" w:hAnsi="Times" w:cs="Times New Roman"/>
              </w:rPr>
            </w:pPr>
            <w:r w:rsidRPr="006110A5">
              <w:rPr>
                <w:rFonts w:ascii="Times" w:eastAsia="Calibri" w:hAnsi="Times" w:cs="Times New Roman"/>
              </w:rPr>
              <w:t>HNS probiotic 2</w:t>
            </w:r>
          </w:p>
        </w:tc>
        <w:tc>
          <w:tcPr>
            <w:tcW w:w="4141" w:type="dxa"/>
          </w:tcPr>
          <w:p w14:paraId="0622FB09" w14:textId="77777777" w:rsidR="006110A5" w:rsidRPr="006110A5" w:rsidRDefault="006110A5" w:rsidP="006110A5">
            <w:pPr>
              <w:spacing w:before="0" w:after="0"/>
              <w:jc w:val="both"/>
              <w:rPr>
                <w:rFonts w:ascii="Times" w:eastAsia="Calibri" w:hAnsi="Times" w:cs="Times New Roman"/>
              </w:rPr>
            </w:pPr>
            <w:r w:rsidRPr="006110A5">
              <w:rPr>
                <w:rFonts w:ascii="Times" w:eastAsia="Calibri" w:hAnsi="Times" w:cs="Times New Roman"/>
                <w:i/>
                <w:iCs/>
              </w:rPr>
              <w:t xml:space="preserve">B. amyloliquefaciens </w:t>
            </w:r>
            <w:r w:rsidRPr="006110A5">
              <w:rPr>
                <w:rFonts w:ascii="Times" w:eastAsia="Calibri" w:hAnsi="Times" w:cs="Times New Roman"/>
              </w:rPr>
              <w:t>inoculated HNS s</w:t>
            </w:r>
          </w:p>
        </w:tc>
      </w:tr>
      <w:tr w:rsidR="006110A5" w:rsidRPr="006110A5" w14:paraId="36E86562" w14:textId="77777777" w:rsidTr="00B54ABF">
        <w:trPr>
          <w:trHeight w:val="285"/>
        </w:trPr>
        <w:tc>
          <w:tcPr>
            <w:tcW w:w="2263" w:type="dxa"/>
            <w:vMerge/>
          </w:tcPr>
          <w:p w14:paraId="701F510E" w14:textId="77777777" w:rsidR="006110A5" w:rsidRPr="006110A5" w:rsidRDefault="006110A5" w:rsidP="006110A5">
            <w:pPr>
              <w:spacing w:before="0" w:after="0"/>
              <w:jc w:val="both"/>
              <w:rPr>
                <w:rFonts w:ascii="Times" w:eastAsia="Calibri" w:hAnsi="Times" w:cs="Times New Roman"/>
              </w:rPr>
            </w:pPr>
          </w:p>
        </w:tc>
        <w:tc>
          <w:tcPr>
            <w:tcW w:w="3261" w:type="dxa"/>
          </w:tcPr>
          <w:p w14:paraId="7C757427" w14:textId="77777777" w:rsidR="006110A5" w:rsidRPr="006110A5" w:rsidRDefault="006110A5" w:rsidP="006110A5">
            <w:pPr>
              <w:spacing w:before="0" w:after="0"/>
              <w:jc w:val="both"/>
              <w:rPr>
                <w:rFonts w:ascii="Times" w:eastAsia="Calibri" w:hAnsi="Times" w:cs="Times New Roman"/>
              </w:rPr>
            </w:pPr>
            <w:r w:rsidRPr="006110A5">
              <w:rPr>
                <w:rFonts w:ascii="Times" w:eastAsia="Calibri" w:hAnsi="Times" w:cs="Times New Roman"/>
              </w:rPr>
              <w:t>HNS BF probiotic 2</w:t>
            </w:r>
          </w:p>
        </w:tc>
        <w:tc>
          <w:tcPr>
            <w:tcW w:w="4141" w:type="dxa"/>
          </w:tcPr>
          <w:p w14:paraId="40F5F5ED" w14:textId="77777777" w:rsidR="006110A5" w:rsidRPr="006110A5" w:rsidRDefault="006110A5" w:rsidP="006110A5">
            <w:pPr>
              <w:spacing w:before="0" w:after="0"/>
              <w:jc w:val="both"/>
              <w:rPr>
                <w:rFonts w:ascii="Times" w:eastAsia="Calibri" w:hAnsi="Times" w:cs="Times New Roman"/>
                <w:i/>
                <w:iCs/>
              </w:rPr>
            </w:pPr>
            <w:r w:rsidRPr="006110A5">
              <w:rPr>
                <w:rFonts w:ascii="Times" w:eastAsia="Calibri" w:hAnsi="Times" w:cs="Times New Roman"/>
                <w:i/>
                <w:iCs/>
              </w:rPr>
              <w:t xml:space="preserve">B. amyloliquefaciens </w:t>
            </w:r>
            <w:r w:rsidRPr="006110A5">
              <w:rPr>
                <w:rFonts w:ascii="Times" w:eastAsia="Calibri" w:hAnsi="Times" w:cs="Times New Roman"/>
              </w:rPr>
              <w:t>inoculated HNS BF</w:t>
            </w:r>
          </w:p>
        </w:tc>
      </w:tr>
      <w:tr w:rsidR="006110A5" w:rsidRPr="006110A5" w14:paraId="0244BA5F" w14:textId="77777777" w:rsidTr="00B54ABF">
        <w:trPr>
          <w:trHeight w:val="285"/>
        </w:trPr>
        <w:tc>
          <w:tcPr>
            <w:tcW w:w="2263" w:type="dxa"/>
            <w:vMerge/>
          </w:tcPr>
          <w:p w14:paraId="0C8623BE" w14:textId="77777777" w:rsidR="006110A5" w:rsidRPr="006110A5" w:rsidRDefault="006110A5" w:rsidP="006110A5">
            <w:pPr>
              <w:spacing w:before="0" w:after="0"/>
              <w:jc w:val="both"/>
              <w:rPr>
                <w:rFonts w:ascii="Times" w:eastAsia="Calibri" w:hAnsi="Times" w:cs="Times New Roman"/>
              </w:rPr>
            </w:pPr>
          </w:p>
        </w:tc>
        <w:tc>
          <w:tcPr>
            <w:tcW w:w="3261" w:type="dxa"/>
          </w:tcPr>
          <w:p w14:paraId="1115D9E9" w14:textId="77777777" w:rsidR="006110A5" w:rsidRPr="006110A5" w:rsidRDefault="006110A5" w:rsidP="006110A5">
            <w:pPr>
              <w:spacing w:before="0" w:after="0"/>
              <w:jc w:val="both"/>
              <w:rPr>
                <w:rFonts w:ascii="Times" w:eastAsia="Calibri" w:hAnsi="Times" w:cs="Times New Roman"/>
              </w:rPr>
            </w:pPr>
            <w:r w:rsidRPr="006110A5">
              <w:rPr>
                <w:rFonts w:ascii="Times" w:eastAsia="Calibri" w:hAnsi="Times" w:cs="Times New Roman"/>
              </w:rPr>
              <w:t>HNS soil</w:t>
            </w:r>
          </w:p>
        </w:tc>
        <w:tc>
          <w:tcPr>
            <w:tcW w:w="4141" w:type="dxa"/>
          </w:tcPr>
          <w:p w14:paraId="0E5587BB" w14:textId="77777777" w:rsidR="006110A5" w:rsidRPr="006110A5" w:rsidRDefault="006110A5" w:rsidP="006110A5">
            <w:pPr>
              <w:spacing w:before="0" w:after="0"/>
              <w:jc w:val="both"/>
              <w:rPr>
                <w:rFonts w:ascii="Times" w:eastAsia="Calibri" w:hAnsi="Times" w:cs="Times New Roman"/>
              </w:rPr>
            </w:pPr>
            <w:r w:rsidRPr="006110A5">
              <w:rPr>
                <w:rFonts w:ascii="Times" w:eastAsia="Calibri" w:hAnsi="Times" w:cs="Times New Roman"/>
              </w:rPr>
              <w:t>HNS inoculation with soil + roots from Batavian lettuce grown in soil</w:t>
            </w:r>
          </w:p>
        </w:tc>
      </w:tr>
    </w:tbl>
    <w:p w14:paraId="75AE157E" w14:textId="77777777" w:rsidR="006110A5" w:rsidRPr="006110A5" w:rsidRDefault="006110A5">
      <w:pPr>
        <w:spacing w:line="360" w:lineRule="auto"/>
        <w:jc w:val="both"/>
        <w:rPr>
          <w:rFonts w:ascii="Times" w:hAnsi="Times" w:cs="Times New Roman"/>
          <w:lang w:val="en-CA"/>
        </w:rPr>
      </w:pPr>
    </w:p>
    <w:p w14:paraId="78177D80" w14:textId="77777777" w:rsidR="000A19AB" w:rsidRDefault="00CA0ACB" w:rsidP="000A19AB">
      <w:pPr>
        <w:spacing w:line="360" w:lineRule="auto"/>
        <w:jc w:val="both"/>
        <w:rPr>
          <w:rFonts w:ascii="Times" w:hAnsi="Times" w:cs="Times New Roman"/>
        </w:rPr>
      </w:pPr>
      <w:r w:rsidRPr="00CA0ACB">
        <w:rPr>
          <w:rFonts w:ascii="Times" w:hAnsi="Times" w:cs="Times New Roman"/>
        </w:rPr>
        <w:t xml:space="preserve">Water samples </w:t>
      </w:r>
      <w:r>
        <w:rPr>
          <w:rFonts w:ascii="Times" w:hAnsi="Times" w:cs="Times New Roman"/>
        </w:rPr>
        <w:t>during all three trials were</w:t>
      </w:r>
      <w:r w:rsidRPr="00CA0ACB">
        <w:rPr>
          <w:rFonts w:ascii="Times" w:hAnsi="Times" w:cs="Times New Roman"/>
        </w:rPr>
        <w:t xml:space="preserve"> </w:t>
      </w:r>
      <w:r w:rsidR="00E0582F">
        <w:rPr>
          <w:rFonts w:ascii="Times" w:hAnsi="Times" w:cs="Times New Roman"/>
        </w:rPr>
        <w:t xml:space="preserve">analyzed </w:t>
      </w:r>
      <w:r w:rsidRPr="00CA0ACB">
        <w:rPr>
          <w:rFonts w:ascii="Times" w:hAnsi="Times" w:cs="Times New Roman"/>
        </w:rPr>
        <w:t>weekly for nutrient</w:t>
      </w:r>
      <w:r>
        <w:rPr>
          <w:rFonts w:ascii="Times" w:hAnsi="Times" w:cs="Times New Roman"/>
        </w:rPr>
        <w:t xml:space="preserve"> concentrations</w:t>
      </w:r>
      <w:r w:rsidR="00C152F3">
        <w:rPr>
          <w:rFonts w:ascii="Times" w:hAnsi="Times" w:cs="Times New Roman"/>
        </w:rPr>
        <w:t>,</w:t>
      </w:r>
      <w:r w:rsidR="00C152F3" w:rsidRPr="00CA0ACB">
        <w:rPr>
          <w:rFonts w:ascii="Times" w:hAnsi="Times" w:cs="Times New Roman"/>
        </w:rPr>
        <w:t xml:space="preserve"> pH</w:t>
      </w:r>
      <w:r>
        <w:rPr>
          <w:rFonts w:ascii="Times" w:hAnsi="Times" w:cs="Times New Roman"/>
        </w:rPr>
        <w:t>,</w:t>
      </w:r>
      <w:r w:rsidRPr="00CA0ACB">
        <w:rPr>
          <w:rFonts w:ascii="Times" w:hAnsi="Times" w:cs="Times New Roman"/>
        </w:rPr>
        <w:t xml:space="preserve"> and EC</w:t>
      </w:r>
      <w:r>
        <w:rPr>
          <w:rFonts w:ascii="Times" w:hAnsi="Times" w:cs="Times New Roman"/>
        </w:rPr>
        <w:t xml:space="preserve"> </w:t>
      </w:r>
      <w:r w:rsidRPr="00CA0ACB">
        <w:rPr>
          <w:rFonts w:ascii="Times" w:hAnsi="Times" w:cs="Times New Roman"/>
        </w:rPr>
        <w:t>(Groen Agro Control</w:t>
      </w:r>
      <w:r>
        <w:rPr>
          <w:rFonts w:ascii="Times" w:hAnsi="Times" w:cs="Times New Roman"/>
        </w:rPr>
        <w:t>, NL</w:t>
      </w:r>
      <w:r w:rsidRPr="00CA0ACB">
        <w:rPr>
          <w:rFonts w:ascii="Times" w:hAnsi="Times" w:cs="Times New Roman"/>
        </w:rPr>
        <w:t>)</w:t>
      </w:r>
      <w:r>
        <w:rPr>
          <w:rFonts w:ascii="Times" w:hAnsi="Times" w:cs="Times New Roman"/>
        </w:rPr>
        <w:t>.</w:t>
      </w:r>
      <w:r w:rsidRPr="00CA0ACB">
        <w:rPr>
          <w:rFonts w:ascii="Times" w:hAnsi="Times" w:cs="Times New Roman"/>
        </w:rPr>
        <w:t xml:space="preserve"> </w:t>
      </w:r>
      <w:r w:rsidR="002D2B33">
        <w:rPr>
          <w:rFonts w:ascii="Times" w:hAnsi="Times" w:cs="Times New Roman"/>
        </w:rPr>
        <w:t xml:space="preserve">Any nutrient deficiencies were corrected on a weekly basis. </w:t>
      </w:r>
      <w:r w:rsidR="000A19AB">
        <w:rPr>
          <w:rFonts w:ascii="Times" w:hAnsi="Times" w:cs="Times New Roman"/>
        </w:rPr>
        <w:t xml:space="preserve">Mature HNS and HNS-BF nutrient solutions originating from the same stock solutions as the basins were used in the boxes. </w:t>
      </w:r>
    </w:p>
    <w:p w14:paraId="0A4718E7" w14:textId="38368A97" w:rsidR="00435F4C" w:rsidRDefault="008F1AF3">
      <w:pPr>
        <w:spacing w:line="360" w:lineRule="auto"/>
        <w:jc w:val="both"/>
        <w:rPr>
          <w:rFonts w:ascii="Times" w:hAnsi="Times" w:cs="Times New Roman"/>
        </w:rPr>
      </w:pPr>
      <w:r>
        <w:rPr>
          <w:rFonts w:ascii="Times" w:hAnsi="Times" w:cs="Times New Roman"/>
        </w:rPr>
        <w:t>During the first experiment, t</w:t>
      </w:r>
      <w:r w:rsidR="00CA0ACB" w:rsidRPr="00CA0ACB">
        <w:rPr>
          <w:rFonts w:ascii="Times" w:hAnsi="Times" w:cs="Times New Roman"/>
        </w:rPr>
        <w:t xml:space="preserve">emperature (°C) in the </w:t>
      </w:r>
      <w:r w:rsidR="00CA0ACB">
        <w:rPr>
          <w:rFonts w:ascii="Times" w:hAnsi="Times" w:cs="Times New Roman"/>
        </w:rPr>
        <w:t xml:space="preserve">hydroponics unit fluctuated </w:t>
      </w:r>
      <w:r w:rsidR="00CA0ACB" w:rsidRPr="00CA0ACB">
        <w:rPr>
          <w:rFonts w:ascii="Times" w:hAnsi="Times" w:cs="Times New Roman"/>
        </w:rPr>
        <w:t>between 14-24°C</w:t>
      </w:r>
      <w:r>
        <w:rPr>
          <w:rFonts w:ascii="Times" w:hAnsi="Times" w:cs="Times New Roman"/>
        </w:rPr>
        <w:t xml:space="preserve"> (trial 1</w:t>
      </w:r>
      <w:r w:rsidR="000D00FD">
        <w:rPr>
          <w:rFonts w:ascii="Times" w:hAnsi="Times" w:cs="Times New Roman"/>
        </w:rPr>
        <w:t>, winter conditions</w:t>
      </w:r>
      <w:r>
        <w:rPr>
          <w:rFonts w:ascii="Times" w:hAnsi="Times" w:cs="Times New Roman"/>
        </w:rPr>
        <w:t>) and</w:t>
      </w:r>
      <w:r w:rsidR="00CA0ACB" w:rsidRPr="00CA0ACB">
        <w:rPr>
          <w:rFonts w:ascii="Times" w:hAnsi="Times" w:cs="Times New Roman"/>
        </w:rPr>
        <w:t xml:space="preserve"> 17-29°C </w:t>
      </w:r>
      <w:r w:rsidR="00CA0ACB">
        <w:rPr>
          <w:rFonts w:ascii="Times" w:hAnsi="Times" w:cs="Times New Roman"/>
        </w:rPr>
        <w:t xml:space="preserve">(trial </w:t>
      </w:r>
      <w:r w:rsidR="00B61A3A">
        <w:rPr>
          <w:rFonts w:ascii="Times" w:hAnsi="Times" w:cs="Times New Roman"/>
        </w:rPr>
        <w:t>2</w:t>
      </w:r>
      <w:r w:rsidR="000D00FD">
        <w:rPr>
          <w:rFonts w:ascii="Times" w:hAnsi="Times" w:cs="Times New Roman"/>
        </w:rPr>
        <w:t>, summer conditions</w:t>
      </w:r>
      <w:r w:rsidR="00CA0ACB">
        <w:rPr>
          <w:rFonts w:ascii="Times" w:hAnsi="Times" w:cs="Times New Roman"/>
        </w:rPr>
        <w:t>)</w:t>
      </w:r>
      <w:r>
        <w:rPr>
          <w:rFonts w:ascii="Times" w:hAnsi="Times" w:cs="Times New Roman"/>
        </w:rPr>
        <w:t xml:space="preserve">. During the second experiment </w:t>
      </w:r>
      <w:r w:rsidR="00955185">
        <w:rPr>
          <w:rFonts w:ascii="Times" w:hAnsi="Times" w:cs="Times New Roman"/>
        </w:rPr>
        <w:t>the temperature of the hydroponic component was regulated to</w:t>
      </w:r>
      <w:r w:rsidR="00ED2165">
        <w:rPr>
          <w:rFonts w:ascii="Times" w:hAnsi="Times" w:cs="Times New Roman"/>
        </w:rPr>
        <w:t xml:space="preserve"> 16</w:t>
      </w:r>
      <w:r w:rsidR="00ED2165" w:rsidRPr="00CA0ACB">
        <w:rPr>
          <w:rFonts w:ascii="Times" w:hAnsi="Times" w:cs="Times New Roman"/>
        </w:rPr>
        <w:t>°C</w:t>
      </w:r>
      <w:r w:rsidR="00ED2165">
        <w:rPr>
          <w:rFonts w:ascii="Times" w:hAnsi="Times" w:cs="Times New Roman"/>
        </w:rPr>
        <w:t>.</w:t>
      </w:r>
      <w:r w:rsidR="00955185">
        <w:rPr>
          <w:rFonts w:ascii="Times" w:hAnsi="Times" w:cs="Times New Roman"/>
        </w:rPr>
        <w:t xml:space="preserve"> As these experiments were conducted in greenhouses and not climate rooms, temperature regulation was controlled by closing off or opening vents and not through direct heating or cooling. </w:t>
      </w:r>
      <w:r w:rsidR="00B61A3A">
        <w:rPr>
          <w:rFonts w:ascii="Times" w:hAnsi="Times" w:cs="Times New Roman"/>
        </w:rPr>
        <w:t>Broad spectrum lighting was maintained at</w:t>
      </w:r>
      <w:r w:rsidR="00C152F3">
        <w:rPr>
          <w:rFonts w:ascii="Times" w:hAnsi="Times" w:cs="Times New Roman"/>
        </w:rPr>
        <w:t xml:space="preserve"> 200 </w:t>
      </w:r>
      <w:r w:rsidR="00C152F3" w:rsidRPr="00C152F3">
        <w:rPr>
          <w:rFonts w:ascii="Times" w:hAnsi="Times" w:cs="Times New Roman"/>
          <w:lang w:val="en-CA"/>
        </w:rPr>
        <w:t>µ</w:t>
      </w:r>
      <w:r w:rsidR="00C152F3">
        <w:rPr>
          <w:rFonts w:ascii="Times" w:hAnsi="Times" w:cs="Times New Roman"/>
          <w:lang w:val="en-CA"/>
        </w:rPr>
        <w:t>mol</w:t>
      </w:r>
      <w:r w:rsidR="00C152F3">
        <w:rPr>
          <w:rFonts w:ascii="Times" w:hAnsi="Times" w:cs="Times New Roman"/>
        </w:rPr>
        <w:t>/s/m</w:t>
      </w:r>
      <w:r w:rsidR="00C152F3">
        <w:rPr>
          <w:rFonts w:ascii="Times" w:hAnsi="Times" w:cs="Times New Roman"/>
          <w:vertAlign w:val="superscript"/>
        </w:rPr>
        <w:t>2</w:t>
      </w:r>
      <w:r w:rsidR="00C152F3">
        <w:rPr>
          <w:rFonts w:ascii="Times" w:hAnsi="Times" w:cs="Times New Roman"/>
        </w:rPr>
        <w:t xml:space="preserve"> for 16 h/day for </w:t>
      </w:r>
      <w:r w:rsidR="00B61A3A">
        <w:rPr>
          <w:rFonts w:ascii="Times" w:hAnsi="Times" w:cs="Times New Roman"/>
        </w:rPr>
        <w:t>all trials, although supplementation was not done for trial 2 (</w:t>
      </w:r>
      <w:r w:rsidR="00EE560E">
        <w:rPr>
          <w:rFonts w:ascii="Times" w:hAnsi="Times" w:cs="Times New Roman"/>
        </w:rPr>
        <w:t xml:space="preserve">due to </w:t>
      </w:r>
      <w:r w:rsidR="00B61A3A">
        <w:rPr>
          <w:rFonts w:ascii="Times" w:hAnsi="Times" w:cs="Times New Roman"/>
        </w:rPr>
        <w:t>summer conditions</w:t>
      </w:r>
      <w:r w:rsidR="00CF76E0">
        <w:rPr>
          <w:rFonts w:ascii="Times" w:hAnsi="Times" w:cs="Times New Roman"/>
        </w:rPr>
        <w:t xml:space="preserve"> providing adequate irradiation</w:t>
      </w:r>
      <w:r w:rsidR="00B61A3A">
        <w:rPr>
          <w:rFonts w:ascii="Times" w:hAnsi="Times" w:cs="Times New Roman"/>
        </w:rPr>
        <w:t xml:space="preserve">). </w:t>
      </w:r>
      <w:r w:rsidR="00C152F3">
        <w:rPr>
          <w:rFonts w:ascii="Times" w:hAnsi="Times" w:cs="Times New Roman"/>
        </w:rPr>
        <w:t>Crops were harvested after 6 weeks in the basins</w:t>
      </w:r>
      <w:r w:rsidR="00ED2165">
        <w:rPr>
          <w:rFonts w:ascii="Times" w:hAnsi="Times" w:cs="Times New Roman"/>
        </w:rPr>
        <w:t xml:space="preserve">. </w:t>
      </w:r>
      <w:r w:rsidR="00ED2165">
        <w:rPr>
          <w:rFonts w:ascii="Times" w:hAnsi="Times" w:cs="Times New Roman"/>
        </w:rPr>
        <w:lastRenderedPageBreak/>
        <w:t>F</w:t>
      </w:r>
      <w:r w:rsidR="00CA0ACB" w:rsidRPr="00CA0ACB">
        <w:rPr>
          <w:rFonts w:ascii="Times" w:hAnsi="Times" w:cs="Times New Roman"/>
        </w:rPr>
        <w:t xml:space="preserve">resh </w:t>
      </w:r>
      <w:r w:rsidR="00ED2165">
        <w:rPr>
          <w:rFonts w:ascii="Times" w:hAnsi="Times" w:cs="Times New Roman"/>
        </w:rPr>
        <w:t xml:space="preserve">and dry weight (oven-dried, </w:t>
      </w:r>
      <w:r w:rsidR="00CA0ACB" w:rsidRPr="00CA0ACB">
        <w:rPr>
          <w:rFonts w:ascii="Times" w:hAnsi="Times" w:cs="Times New Roman"/>
        </w:rPr>
        <w:t xml:space="preserve">80°C </w:t>
      </w:r>
      <w:r w:rsidR="00ED2165">
        <w:rPr>
          <w:rFonts w:ascii="Times" w:hAnsi="Times" w:cs="Times New Roman"/>
        </w:rPr>
        <w:t xml:space="preserve">for </w:t>
      </w:r>
      <w:r w:rsidR="00CA0ACB" w:rsidRPr="00CA0ACB">
        <w:rPr>
          <w:rFonts w:ascii="Times" w:hAnsi="Times" w:cs="Times New Roman"/>
        </w:rPr>
        <w:t xml:space="preserve">48 h) </w:t>
      </w:r>
      <w:r w:rsidR="00ED2165">
        <w:rPr>
          <w:rFonts w:ascii="Times" w:hAnsi="Times" w:cs="Times New Roman"/>
        </w:rPr>
        <w:t xml:space="preserve">of both the harvestable crop and the roots </w:t>
      </w:r>
      <w:r w:rsidR="004A58AF">
        <w:rPr>
          <w:rFonts w:ascii="Times" w:hAnsi="Times" w:cs="Times New Roman"/>
        </w:rPr>
        <w:t>were</w:t>
      </w:r>
      <w:r w:rsidR="004A58AF" w:rsidRPr="00CA0ACB">
        <w:rPr>
          <w:rFonts w:ascii="Times" w:hAnsi="Times" w:cs="Times New Roman"/>
        </w:rPr>
        <w:t xml:space="preserve"> </w:t>
      </w:r>
      <w:r w:rsidR="00441F7B">
        <w:rPr>
          <w:rFonts w:ascii="Times" w:hAnsi="Times" w:cs="Times New Roman"/>
        </w:rPr>
        <w:t>measured</w:t>
      </w:r>
      <w:r w:rsidR="00EA3105">
        <w:rPr>
          <w:rFonts w:ascii="Times" w:hAnsi="Times" w:cs="Times New Roman"/>
        </w:rPr>
        <w:t>.</w:t>
      </w:r>
      <w:r w:rsidR="00155890">
        <w:rPr>
          <w:rFonts w:ascii="Times" w:hAnsi="Times" w:cs="Times New Roman"/>
        </w:rPr>
        <w:t xml:space="preserve"> </w:t>
      </w:r>
    </w:p>
    <w:p w14:paraId="1F3EF6AC" w14:textId="7B98EE8A" w:rsidR="00DC2E21" w:rsidRDefault="00155890" w:rsidP="00DC2E21">
      <w:pPr>
        <w:spacing w:line="360" w:lineRule="auto"/>
        <w:jc w:val="both"/>
        <w:rPr>
          <w:rFonts w:ascii="Times" w:hAnsi="Times" w:cs="Times New Roman"/>
        </w:rPr>
      </w:pPr>
      <w:r>
        <w:rPr>
          <w:rFonts w:ascii="Times" w:hAnsi="Times" w:cs="Times New Roman"/>
        </w:rPr>
        <w:t xml:space="preserve">Community DNA was isolated from each </w:t>
      </w:r>
      <w:r w:rsidR="00441F7B">
        <w:rPr>
          <w:rFonts w:ascii="Times" w:hAnsi="Times" w:cs="Times New Roman"/>
        </w:rPr>
        <w:t>treatment</w:t>
      </w:r>
      <w:r>
        <w:rPr>
          <w:rFonts w:ascii="Times" w:hAnsi="Times" w:cs="Times New Roman"/>
        </w:rPr>
        <w:t xml:space="preserve"> </w:t>
      </w:r>
      <w:r w:rsidR="00441F7B">
        <w:rPr>
          <w:rFonts w:ascii="Times" w:hAnsi="Times" w:cs="Times New Roman"/>
        </w:rPr>
        <w:t>in experiment 2</w:t>
      </w:r>
      <w:r>
        <w:rPr>
          <w:rFonts w:ascii="Times" w:hAnsi="Times" w:cs="Times New Roman"/>
        </w:rPr>
        <w:t xml:space="preserve"> for subsequent metagenomic analysis.</w:t>
      </w:r>
      <w:r w:rsidR="00435F4C">
        <w:rPr>
          <w:rFonts w:ascii="Times" w:hAnsi="Times" w:cs="Times New Roman"/>
        </w:rPr>
        <w:t xml:space="preserve"> Briefly, </w:t>
      </w:r>
      <w:r w:rsidR="00BE69F8" w:rsidRPr="00BE69F8">
        <w:rPr>
          <w:rFonts w:ascii="Times" w:hAnsi="Times" w:cs="Times New Roman"/>
        </w:rPr>
        <w:t xml:space="preserve">DNA was isolated from </w:t>
      </w:r>
      <w:r w:rsidR="000D2CD7">
        <w:rPr>
          <w:rFonts w:ascii="Times" w:hAnsi="Times" w:cs="Times New Roman"/>
        </w:rPr>
        <w:t xml:space="preserve">the roots of </w:t>
      </w:r>
      <w:r w:rsidR="0052545A">
        <w:rPr>
          <w:rFonts w:ascii="Times" w:hAnsi="Times" w:cs="Times New Roman"/>
        </w:rPr>
        <w:t xml:space="preserve">each technical replicate </w:t>
      </w:r>
      <w:r w:rsidR="0052545A" w:rsidRPr="00BE69F8">
        <w:rPr>
          <w:rFonts w:ascii="Times" w:hAnsi="Times" w:cs="Times New Roman"/>
        </w:rPr>
        <w:t>using the DNeasy PowerSoil Kit (Qiagen, Germany)</w:t>
      </w:r>
      <w:r w:rsidR="0052545A">
        <w:rPr>
          <w:rFonts w:ascii="Times" w:hAnsi="Times" w:cs="Times New Roman"/>
        </w:rPr>
        <w:t xml:space="preserve">. For basins, root samples were taken randomly from three plants. For boxes, all plant roots in an individual </w:t>
      </w:r>
      <w:r w:rsidR="00DC2E21">
        <w:rPr>
          <w:rFonts w:ascii="Times" w:hAnsi="Times" w:cs="Times New Roman"/>
        </w:rPr>
        <w:t xml:space="preserve">technical replicate (entire </w:t>
      </w:r>
      <w:r w:rsidR="0052545A">
        <w:rPr>
          <w:rFonts w:ascii="Times" w:hAnsi="Times" w:cs="Times New Roman"/>
        </w:rPr>
        <w:t>box</w:t>
      </w:r>
      <w:r w:rsidR="00DC2E21">
        <w:rPr>
          <w:rFonts w:ascii="Times" w:hAnsi="Times" w:cs="Times New Roman"/>
        </w:rPr>
        <w:t xml:space="preserve"> of three plants)</w:t>
      </w:r>
      <w:r w:rsidR="0052545A">
        <w:rPr>
          <w:rFonts w:ascii="Times" w:hAnsi="Times" w:cs="Times New Roman"/>
        </w:rPr>
        <w:t xml:space="preserve"> were combined</w:t>
      </w:r>
      <w:r w:rsidR="00BE69F8" w:rsidRPr="00BE69F8">
        <w:rPr>
          <w:rFonts w:ascii="Times" w:hAnsi="Times" w:cs="Times New Roman"/>
        </w:rPr>
        <w:t xml:space="preserve">. </w:t>
      </w:r>
      <w:r w:rsidR="00DC2E21">
        <w:rPr>
          <w:rFonts w:ascii="Times" w:hAnsi="Times" w:cs="Times New Roman"/>
        </w:rPr>
        <w:t>Root samples were washed once with phosphate buffered saline (PBS) solution. DNA was subsequently isolated from the roots following kit instructions.</w:t>
      </w:r>
      <w:r w:rsidR="00B049DA">
        <w:rPr>
          <w:rFonts w:ascii="Times" w:hAnsi="Times" w:cs="Times New Roman"/>
        </w:rPr>
        <w:t xml:space="preserve"> DNA was also isolated from the fish tank water column, biofilter effluent, facility water source, and the rhizosphere of a terrestrial lettuce plant using the same kit.</w:t>
      </w:r>
    </w:p>
    <w:p w14:paraId="1053E44D" w14:textId="77777777" w:rsidR="00DC2E21" w:rsidRDefault="00DC2E21" w:rsidP="00DC2E21">
      <w:pPr>
        <w:spacing w:line="360" w:lineRule="auto"/>
        <w:jc w:val="both"/>
        <w:rPr>
          <w:rFonts w:ascii="Times" w:hAnsi="Times" w:cs="Times New Roman"/>
        </w:rPr>
      </w:pPr>
      <w:r>
        <w:rPr>
          <w:rFonts w:ascii="Times" w:hAnsi="Times" w:cs="Times New Roman"/>
        </w:rPr>
        <w:t xml:space="preserve">Pikovskaya agar was used to screen for phosphate solubilizing bacteria </w:t>
      </w:r>
      <w:r>
        <w:rPr>
          <w:rFonts w:ascii="Times" w:hAnsi="Times" w:cs="Times New Roman"/>
        </w:rPr>
        <w:fldChar w:fldCharType="begin"/>
      </w:r>
      <w:r>
        <w:rPr>
          <w:rFonts w:ascii="Times" w:hAnsi="Times" w:cs="Times New Roman"/>
        </w:rPr>
        <w:instrText xml:space="preserve"> ADDIN EN.CITE &lt;EndNote&gt;&lt;Cite&gt;&lt;Author&gt;Pikovskaya&lt;/Author&gt;&lt;Year&gt;1948&lt;/Year&gt;&lt;RecNum&gt;194&lt;/RecNum&gt;&lt;DisplayText&gt;(50)&lt;/DisplayText&gt;&lt;record&gt;&lt;rec-number&gt;194&lt;/rec-number&gt;&lt;foreign-keys&gt;&lt;key app="EN" db-id="sa50wxwr80sxx2essv7xvf9yxtp9v2s9pr29" timestamp="1570103980"&gt;194&lt;/key&gt;&lt;/foreign-keys&gt;&lt;ref-type name="Journal Article"&gt;17&lt;/ref-type&gt;&lt;contributors&gt;&lt;authors&gt;&lt;author&gt;Pikovskaya, RI&lt;/author&gt;&lt;/authors&gt;&lt;/contributors&gt;&lt;titles&gt;&lt;title&gt;Mobilization of phosphorus in soil in connection with vital activity of some microbial species&lt;/title&gt;&lt;secondary-title&gt;Mikrobiologiya&lt;/secondary-title&gt;&lt;/titles&gt;&lt;periodical&gt;&lt;full-title&gt;Mikrobiologiya&lt;/full-title&gt;&lt;/periodical&gt;&lt;pages&gt;362-370&lt;/pages&gt;&lt;volume&gt;17&lt;/volume&gt;&lt;dates&gt;&lt;year&gt;1948&lt;/year&gt;&lt;/dates&gt;&lt;urls&gt;&lt;/urls&gt;&lt;/record&gt;&lt;/Cite&gt;&lt;/EndNote&gt;</w:instrText>
      </w:r>
      <w:r>
        <w:rPr>
          <w:rFonts w:ascii="Times" w:hAnsi="Times" w:cs="Times New Roman"/>
        </w:rPr>
        <w:fldChar w:fldCharType="separate"/>
      </w:r>
      <w:r>
        <w:rPr>
          <w:rFonts w:ascii="Times" w:hAnsi="Times" w:cs="Times New Roman"/>
          <w:noProof/>
        </w:rPr>
        <w:t>(50)</w:t>
      </w:r>
      <w:r>
        <w:rPr>
          <w:rFonts w:ascii="Times" w:hAnsi="Times" w:cs="Times New Roman"/>
        </w:rPr>
        <w:fldChar w:fldCharType="end"/>
      </w:r>
      <w:r>
        <w:rPr>
          <w:rFonts w:ascii="Times" w:hAnsi="Times" w:cs="Times New Roman"/>
        </w:rPr>
        <w:t xml:space="preserve">. Siderophore activity was screened using Schwyn and Neilands universal siderophore detection medium </w:t>
      </w:r>
      <w:r>
        <w:rPr>
          <w:rFonts w:ascii="Times" w:hAnsi="Times" w:cs="Times New Roman"/>
        </w:rPr>
        <w:fldChar w:fldCharType="begin"/>
      </w:r>
      <w:r>
        <w:rPr>
          <w:rFonts w:ascii="Times" w:hAnsi="Times" w:cs="Times New Roman"/>
        </w:rPr>
        <w:instrText xml:space="preserve"> ADDIN EN.CITE &lt;EndNote&gt;&lt;Cite&gt;&lt;Author&gt;Schwyn&lt;/Author&gt;&lt;Year&gt;1987&lt;/Year&gt;&lt;RecNum&gt;241&lt;/RecNum&gt;&lt;DisplayText&gt;(51)&lt;/DisplayText&gt;&lt;record&gt;&lt;rec-number&gt;241&lt;/rec-number&gt;&lt;foreign-keys&gt;&lt;key app="EN" db-id="sa50wxwr80sxx2essv7xvf9yxtp9v2s9pr29" timestamp="1571311839"&gt;241&lt;/key&gt;&lt;/foreign-keys&gt;&lt;ref-type name="Journal Article"&gt;17&lt;/ref-type&gt;&lt;contributors&gt;&lt;authors&gt;&lt;author&gt;Schwyn, B.&lt;/author&gt;&lt;author&gt;Neilands, J. B.&lt;/author&gt;&lt;/authors&gt;&lt;/contributors&gt;&lt;titles&gt;&lt;title&gt;Universal chemical assay for the detection and determination of siderophores&lt;/title&gt;&lt;secondary-title&gt;Anal Biochem&lt;/secondary-title&gt;&lt;/titles&gt;&lt;periodical&gt;&lt;full-title&gt;Analytical Biochemistry&lt;/full-title&gt;&lt;abbr-1&gt;Anal. Biochem.&lt;/abbr-1&gt;&lt;abbr-2&gt;Anal Biochem&lt;/abbr-2&gt;&lt;/periodical&gt;&lt;pages&gt;47-56&lt;/pages&gt;&lt;volume&gt;160&lt;/volume&gt;&lt;number&gt;1&lt;/number&gt;&lt;edition&gt;1987/01/01&lt;/edition&gt;&lt;keywords&gt;&lt;keyword&gt;Colorimetry/methods&lt;/keyword&gt;&lt;keyword&gt;Electrophoresis, Paper&lt;/keyword&gt;&lt;keyword&gt;Escherichia coli/genetics/metabolism&lt;/keyword&gt;&lt;keyword&gt;Indicators and Reagents&lt;/keyword&gt;&lt;keyword&gt;Iron/*metabolism&lt;/keyword&gt;&lt;keyword&gt;Iron Chelating Agents/*analysis&lt;/keyword&gt;&lt;keyword&gt;Mutation&lt;/keyword&gt;&lt;keyword&gt;Rhizobium/genetics/metabolism&lt;/keyword&gt;&lt;keyword&gt;Siderophores&lt;/keyword&gt;&lt;/keywords&gt;&lt;dates&gt;&lt;year&gt;1987&lt;/year&gt;&lt;pub-dates&gt;&lt;date&gt;Jan&lt;/date&gt;&lt;/pub-dates&gt;&lt;/dates&gt;&lt;isbn&gt;0003-2697 (Print)&amp;#xD;0003-2697 (Linking)&lt;/isbn&gt;&lt;accession-num&gt;2952030&lt;/accession-num&gt;&lt;urls&gt;&lt;related-urls&gt;&lt;url&gt;https://www.ncbi.nlm.nih.gov/pubmed/2952030&lt;/url&gt;&lt;/related-urls&gt;&lt;/urls&gt;&lt;electronic-resource-num&gt;10.1016/0003-2697(87)90612-9&lt;/electronic-resource-num&gt;&lt;/record&gt;&lt;/Cite&gt;&lt;/EndNote&gt;</w:instrText>
      </w:r>
      <w:r>
        <w:rPr>
          <w:rFonts w:ascii="Times" w:hAnsi="Times" w:cs="Times New Roman"/>
        </w:rPr>
        <w:fldChar w:fldCharType="separate"/>
      </w:r>
      <w:r>
        <w:rPr>
          <w:rFonts w:ascii="Times" w:hAnsi="Times" w:cs="Times New Roman"/>
          <w:noProof/>
        </w:rPr>
        <w:t>(51)</w:t>
      </w:r>
      <w:r>
        <w:rPr>
          <w:rFonts w:ascii="Times" w:hAnsi="Times" w:cs="Times New Roman"/>
        </w:rPr>
        <w:fldChar w:fldCharType="end"/>
      </w:r>
      <w:r>
        <w:rPr>
          <w:rFonts w:ascii="Times" w:hAnsi="Times" w:cs="Times New Roman"/>
        </w:rPr>
        <w:t>. In short, root samples from HNS treatments (ca. 5 mg) were suspended in PBS solution and vigorously vortexed for 10 min. The solution was then plated across three plates. Strong phosphate-solubilizing or siderophore-producing colonies were detected by a color change in the medium resulting in a halo. Individual colonies were streaked onto new plates; individual colony forming units were then plated again to ensure purity. DNA from the resulting isolates was extracted, th</w:t>
      </w:r>
      <w:r>
        <w:t>e identity of the isolates was confirmed by amplifying the V3-V4 region of the 16s rRNA gene and comparing the sequenced results to the NCBI database.</w:t>
      </w:r>
    </w:p>
    <w:p w14:paraId="5F03B389" w14:textId="52231AE9" w:rsidR="002C002E" w:rsidRDefault="00BE69F8">
      <w:pPr>
        <w:spacing w:line="360" w:lineRule="auto"/>
        <w:jc w:val="both"/>
        <w:rPr>
          <w:rFonts w:ascii="Times" w:hAnsi="Times" w:cs="Times New Roman"/>
        </w:rPr>
      </w:pPr>
      <w:r w:rsidRPr="00BE69F8">
        <w:rPr>
          <w:rFonts w:ascii="Times" w:hAnsi="Times" w:cs="Times New Roman"/>
        </w:rPr>
        <w:t>Purified DNA was sequenced using universal 16s rDNA bacterial primers (BaseClear B.V., NL). Sequenced OTUs were taxonomically identified by comparison with NCBI databases. Taxonomically identified OTUs were then screened against the KEGG reference database using a python script</w:t>
      </w:r>
      <w:r w:rsidR="00EA3105">
        <w:rPr>
          <w:rFonts w:ascii="Times" w:hAnsi="Times" w:cs="Times New Roman"/>
        </w:rPr>
        <w:t>,</w:t>
      </w:r>
      <w:r w:rsidRPr="00BE69F8">
        <w:rPr>
          <w:rFonts w:ascii="Times" w:hAnsi="Times" w:cs="Times New Roman"/>
        </w:rPr>
        <w:t xml:space="preserve"> wherein KEGG entries with annotated genomes were identified and key terms </w:t>
      </w:r>
      <w:r w:rsidR="00EA3105">
        <w:rPr>
          <w:rFonts w:ascii="Times" w:hAnsi="Times" w:cs="Times New Roman"/>
        </w:rPr>
        <w:t xml:space="preserve">were pulled that were </w:t>
      </w:r>
      <w:r w:rsidRPr="00BE69F8">
        <w:rPr>
          <w:rFonts w:ascii="Times" w:hAnsi="Times" w:cs="Times New Roman"/>
        </w:rPr>
        <w:t>associated with specific genes of interest. The resulting three datasets (OTUs without KEGG annotated genomes, OTUs with KEGG annotated genomes and therein associated matrix of pulled genes of interest) were subsequently processed using an R script.</w:t>
      </w:r>
      <w:r w:rsidR="00A34D83">
        <w:rPr>
          <w:rFonts w:ascii="Times" w:hAnsi="Times" w:cs="Times New Roman"/>
        </w:rPr>
        <w:t xml:space="preserve"> Each</w:t>
      </w:r>
      <w:r w:rsidRPr="00BE69F8">
        <w:rPr>
          <w:rFonts w:ascii="Times" w:hAnsi="Times" w:cs="Times New Roman"/>
        </w:rPr>
        <w:t xml:space="preserve"> dataset was subdivided into six data frames related to the taxonomic level. The first two </w:t>
      </w:r>
      <w:r w:rsidR="00C02975">
        <w:rPr>
          <w:rFonts w:ascii="Times" w:hAnsi="Times" w:cs="Times New Roman"/>
        </w:rPr>
        <w:t>dataset</w:t>
      </w:r>
      <w:r w:rsidRPr="00BE69F8">
        <w:rPr>
          <w:rFonts w:ascii="Times" w:hAnsi="Times" w:cs="Times New Roman"/>
        </w:rPr>
        <w:t xml:space="preserve">s (OTUs alone and OTUs found in the KEGG reference database) were </w:t>
      </w:r>
      <w:r w:rsidR="00333A30">
        <w:rPr>
          <w:rFonts w:ascii="Times" w:hAnsi="Times" w:cs="Times New Roman"/>
        </w:rPr>
        <w:t>pre-</w:t>
      </w:r>
      <w:r w:rsidRPr="00BE69F8">
        <w:rPr>
          <w:rFonts w:ascii="Times" w:hAnsi="Times" w:cs="Times New Roman"/>
        </w:rPr>
        <w:t xml:space="preserve">processed to determine the statistical significance of the treatments. </w:t>
      </w:r>
      <w:r w:rsidR="00CE3F0F">
        <w:rPr>
          <w:rFonts w:ascii="Times" w:hAnsi="Times" w:cs="Times New Roman"/>
        </w:rPr>
        <w:t>To visualize the dataset,</w:t>
      </w:r>
      <w:r w:rsidRPr="00BE69F8">
        <w:rPr>
          <w:rFonts w:ascii="Times" w:hAnsi="Times" w:cs="Times New Roman"/>
        </w:rPr>
        <w:t xml:space="preserve"> species frequency, species occurrence, the relative frequency of occurrence, and the richness of species across treatments</w:t>
      </w:r>
      <w:r w:rsidR="00CE3F0F">
        <w:rPr>
          <w:rFonts w:ascii="Times" w:hAnsi="Times" w:cs="Times New Roman"/>
        </w:rPr>
        <w:t xml:space="preserve"> w</w:t>
      </w:r>
      <w:r w:rsidR="004A58AF">
        <w:rPr>
          <w:rFonts w:ascii="Times" w:hAnsi="Times" w:cs="Times New Roman"/>
        </w:rPr>
        <w:t>ere</w:t>
      </w:r>
      <w:r w:rsidR="00CE3F0F">
        <w:rPr>
          <w:rFonts w:ascii="Times" w:hAnsi="Times" w:cs="Times New Roman"/>
        </w:rPr>
        <w:t xml:space="preserve"> plotted</w:t>
      </w:r>
      <w:r w:rsidRPr="00BE69F8">
        <w:rPr>
          <w:rFonts w:ascii="Times" w:hAnsi="Times" w:cs="Times New Roman"/>
        </w:rPr>
        <w:t xml:space="preserve">. </w:t>
      </w:r>
      <w:r w:rsidR="00C021BF">
        <w:rPr>
          <w:rFonts w:ascii="Times" w:hAnsi="Times" w:cs="Times New Roman"/>
        </w:rPr>
        <w:t xml:space="preserve"> T</w:t>
      </w:r>
      <w:r w:rsidRPr="00BE69F8">
        <w:rPr>
          <w:rFonts w:ascii="Times" w:hAnsi="Times" w:cs="Times New Roman"/>
        </w:rPr>
        <w:t xml:space="preserve">he following diversity indices were </w:t>
      </w:r>
      <w:r w:rsidR="00C021BF">
        <w:rPr>
          <w:rFonts w:ascii="Times" w:hAnsi="Times" w:cs="Times New Roman"/>
        </w:rPr>
        <w:t xml:space="preserve">then </w:t>
      </w:r>
      <w:r w:rsidR="00CE3F0F">
        <w:rPr>
          <w:rFonts w:ascii="Times" w:hAnsi="Times" w:cs="Times New Roman"/>
        </w:rPr>
        <w:t>calculated</w:t>
      </w:r>
      <w:r w:rsidRPr="00BE69F8">
        <w:rPr>
          <w:rFonts w:ascii="Times" w:hAnsi="Times" w:cs="Times New Roman"/>
        </w:rPr>
        <w:t xml:space="preserve">: species richness, Shannon entropy, diversity index and evenness, Simpson </w:t>
      </w:r>
      <w:r w:rsidRPr="00BE69F8">
        <w:rPr>
          <w:rFonts w:ascii="Times" w:hAnsi="Times" w:cs="Times New Roman"/>
        </w:rPr>
        <w:lastRenderedPageBreak/>
        <w:t xml:space="preserve">diversity index and evenness, and Pielou evenness. Different transformations were then applied to the data frames to determine which strategy best normalized the data to a linear distribution without warping. These standardization techniques included square root and logarithmic scaling, standardization by species maxima (Chord transformation), standardization by treatments (Hellinger transformation), and double standardization by species and treatments (Chi-squared, Wisconsin transformations). </w:t>
      </w:r>
    </w:p>
    <w:p w14:paraId="0FCEB717" w14:textId="0872382F" w:rsidR="00BE69F8" w:rsidRDefault="00B54ABF">
      <w:pPr>
        <w:spacing w:line="360" w:lineRule="auto"/>
        <w:jc w:val="both"/>
        <w:rPr>
          <w:rFonts w:ascii="Times" w:hAnsi="Times" w:cs="Times New Roman"/>
        </w:rPr>
      </w:pPr>
      <w:r>
        <w:rPr>
          <w:rFonts w:ascii="Times" w:hAnsi="Times" w:cs="Times New Roman"/>
        </w:rPr>
        <w:t>Several OTUs were present above 1000 hits per treatment (visible as the total frequency of OTUs plotted across treatments, see supplementary materials). As the break from normal data to outlier</w:t>
      </w:r>
      <w:r w:rsidR="0055291D">
        <w:rPr>
          <w:rFonts w:ascii="Times" w:hAnsi="Times" w:cs="Times New Roman"/>
        </w:rPr>
        <w:t>s</w:t>
      </w:r>
      <w:r>
        <w:rPr>
          <w:rFonts w:ascii="Times" w:hAnsi="Times" w:cs="Times New Roman"/>
        </w:rPr>
        <w:t xml:space="preserve"> was not clearly delimitated but rather tailed off, the data were run </w:t>
      </w:r>
      <w:r w:rsidR="002C002E">
        <w:rPr>
          <w:rFonts w:ascii="Times" w:hAnsi="Times" w:cs="Times New Roman"/>
        </w:rPr>
        <w:t>twice without modification and with a maximum threshold of 1000 hits for any individual OTU</w:t>
      </w:r>
      <w:r w:rsidR="004A58AF">
        <w:rPr>
          <w:rFonts w:ascii="Times" w:hAnsi="Times" w:cs="Times New Roman"/>
        </w:rPr>
        <w:t xml:space="preserve"> present,</w:t>
      </w:r>
      <w:r w:rsidR="002C002E">
        <w:rPr>
          <w:rFonts w:ascii="Times" w:hAnsi="Times" w:cs="Times New Roman"/>
        </w:rPr>
        <w:t xml:space="preserve"> summed </w:t>
      </w:r>
      <w:r w:rsidR="004A58AF">
        <w:rPr>
          <w:rFonts w:ascii="Times" w:hAnsi="Times" w:cs="Times New Roman"/>
        </w:rPr>
        <w:t xml:space="preserve">across </w:t>
      </w:r>
      <w:r w:rsidR="002C002E">
        <w:rPr>
          <w:rFonts w:ascii="Times" w:hAnsi="Times" w:cs="Times New Roman"/>
        </w:rPr>
        <w:t>all treatments.</w:t>
      </w:r>
      <w:r w:rsidR="00723860">
        <w:rPr>
          <w:rFonts w:ascii="Times" w:hAnsi="Times" w:cs="Times New Roman"/>
        </w:rPr>
        <w:t xml:space="preserve"> </w:t>
      </w:r>
      <w:r w:rsidR="00BE69F8" w:rsidRPr="00BE69F8">
        <w:rPr>
          <w:rFonts w:ascii="Times" w:hAnsi="Times" w:cs="Times New Roman"/>
        </w:rPr>
        <w:t xml:space="preserve">Once normalized, the data </w:t>
      </w:r>
      <w:r w:rsidR="00723860">
        <w:rPr>
          <w:rFonts w:ascii="Times" w:hAnsi="Times" w:cs="Times New Roman"/>
        </w:rPr>
        <w:t>were</w:t>
      </w:r>
      <w:r w:rsidR="00BE69F8" w:rsidRPr="00BE69F8">
        <w:rPr>
          <w:rFonts w:ascii="Times" w:hAnsi="Times" w:cs="Times New Roman"/>
        </w:rPr>
        <w:t xml:space="preserve"> sorted into dendrograms using two agglomerative clustering methods: nearest and furthest neighbor sorting. The nodal distance between objects in the dendrogram (cophenetic distance) was calculated for all object pairs (cophenetic correlation). The method giving the highest cophenetic score was determined to be the best clustering model for the calculated distance matrices. Next, the degree of membership of each object to its cluster (silhouette width), the optimal number of clusters (silhouette optimal) was calculated for the original distance matrices</w:t>
      </w:r>
      <w:r w:rsidR="004A58AF">
        <w:rPr>
          <w:rFonts w:ascii="Times" w:hAnsi="Times" w:cs="Times New Roman"/>
        </w:rPr>
        <w:t>. B</w:t>
      </w:r>
      <w:r w:rsidR="00BE69F8" w:rsidRPr="00BE69F8">
        <w:rPr>
          <w:rFonts w:ascii="Times" w:hAnsi="Times" w:cs="Times New Roman"/>
        </w:rPr>
        <w:t xml:space="preserve">inary matrices </w:t>
      </w:r>
      <w:r w:rsidR="004A58AF">
        <w:rPr>
          <w:rFonts w:ascii="Times" w:hAnsi="Times" w:cs="Times New Roman"/>
        </w:rPr>
        <w:t xml:space="preserve">were </w:t>
      </w:r>
      <w:r w:rsidR="00BE69F8" w:rsidRPr="00BE69F8">
        <w:rPr>
          <w:rFonts w:ascii="Times" w:hAnsi="Times" w:cs="Times New Roman"/>
        </w:rPr>
        <w:t>computed from the dendrogram to determine the Mantel optimal number of clusters. These data were used to compute a reordered dendrogram considered to be the most robust clustering arrangement. This clustering arrangement was used as the backbone to create heatmaps of the species distribution across sites and as well the distribution of genes of interest across sites. Multiple factor analysis (MFA)</w:t>
      </w:r>
      <w:r w:rsidR="00707B56">
        <w:rPr>
          <w:rFonts w:ascii="Times" w:hAnsi="Times" w:cs="Times New Roman"/>
        </w:rPr>
        <w:t xml:space="preserve"> was then used to generate heatmaps of the OTU distribut</w:t>
      </w:r>
      <w:r w:rsidR="004A58AF">
        <w:rPr>
          <w:rFonts w:ascii="Times" w:hAnsi="Times" w:cs="Times New Roman"/>
        </w:rPr>
        <w:t>ion</w:t>
      </w:r>
      <w:r w:rsidR="00707B56">
        <w:rPr>
          <w:rFonts w:ascii="Times" w:hAnsi="Times" w:cs="Times New Roman"/>
        </w:rPr>
        <w:t xml:space="preserve"> across treatments</w:t>
      </w:r>
      <w:r w:rsidR="005424E5">
        <w:rPr>
          <w:rFonts w:ascii="Times" w:hAnsi="Times" w:cs="Times New Roman"/>
        </w:rPr>
        <w:t xml:space="preserve"> for each taxonomic rank. </w:t>
      </w:r>
    </w:p>
    <w:p w14:paraId="43181274" w14:textId="032A846B" w:rsidR="003C27E1" w:rsidRDefault="009D0165" w:rsidP="00AC3911">
      <w:pPr>
        <w:spacing w:line="360" w:lineRule="auto"/>
        <w:jc w:val="both"/>
        <w:rPr>
          <w:rFonts w:ascii="Times" w:hAnsi="Times" w:cs="Times New Roman"/>
        </w:rPr>
      </w:pPr>
      <w:r>
        <w:rPr>
          <w:rFonts w:ascii="Times" w:hAnsi="Times" w:cs="Times New Roman"/>
        </w:rPr>
        <w:t xml:space="preserve">Corresponding </w:t>
      </w:r>
      <w:r w:rsidR="00AC3911">
        <w:rPr>
          <w:rFonts w:ascii="Times" w:hAnsi="Times" w:cs="Times New Roman"/>
        </w:rPr>
        <w:t xml:space="preserve">heatmaps were plotted, with the z-axis corresponding to </w:t>
      </w:r>
      <w:r>
        <w:rPr>
          <w:rFonts w:ascii="Times" w:hAnsi="Times" w:cs="Times New Roman"/>
        </w:rPr>
        <w:t>intensities for the gene prevalence search results</w:t>
      </w:r>
      <w:r w:rsidR="00AC3911">
        <w:rPr>
          <w:rFonts w:ascii="Times" w:hAnsi="Times" w:cs="Times New Roman"/>
        </w:rPr>
        <w:t>,</w:t>
      </w:r>
      <w:r w:rsidR="00395D7C">
        <w:rPr>
          <w:rFonts w:ascii="Times" w:hAnsi="Times" w:cs="Times New Roman"/>
        </w:rPr>
        <w:t xml:space="preserve"> </w:t>
      </w:r>
      <w:r w:rsidR="00214CC8">
        <w:rPr>
          <w:rFonts w:ascii="Times" w:hAnsi="Times" w:cs="Times New Roman"/>
        </w:rPr>
        <w:t>OTU</w:t>
      </w:r>
      <w:r w:rsidR="00395D7C">
        <w:rPr>
          <w:rFonts w:ascii="Times" w:hAnsi="Times" w:cs="Times New Roman"/>
        </w:rPr>
        <w:t xml:space="preserve"> assignment</w:t>
      </w:r>
      <w:r w:rsidR="00AC3911">
        <w:rPr>
          <w:rFonts w:ascii="Times" w:hAnsi="Times" w:cs="Times New Roman"/>
        </w:rPr>
        <w:t xml:space="preserve"> on the y-</w:t>
      </w:r>
      <w:r w:rsidR="00395D7C">
        <w:rPr>
          <w:rFonts w:ascii="Times" w:hAnsi="Times" w:cs="Times New Roman"/>
        </w:rPr>
        <w:t>axis</w:t>
      </w:r>
      <w:r w:rsidR="00AC3911">
        <w:rPr>
          <w:rFonts w:ascii="Times" w:hAnsi="Times" w:cs="Times New Roman"/>
        </w:rPr>
        <w:t xml:space="preserve">, </w:t>
      </w:r>
      <w:r w:rsidR="00395D7C">
        <w:rPr>
          <w:rFonts w:ascii="Times" w:hAnsi="Times" w:cs="Times New Roman"/>
        </w:rPr>
        <w:t xml:space="preserve">and treatments </w:t>
      </w:r>
      <w:r w:rsidR="00AC3911">
        <w:rPr>
          <w:rFonts w:ascii="Times" w:hAnsi="Times" w:cs="Times New Roman"/>
        </w:rPr>
        <w:t>on the x-a</w:t>
      </w:r>
      <w:r w:rsidR="00395D7C">
        <w:rPr>
          <w:rFonts w:ascii="Times" w:hAnsi="Times" w:cs="Times New Roman"/>
        </w:rPr>
        <w:t xml:space="preserve">xis. </w:t>
      </w:r>
      <w:r w:rsidR="00214CC8">
        <w:rPr>
          <w:rFonts w:ascii="Times" w:hAnsi="Times" w:cs="Times New Roman"/>
        </w:rPr>
        <w:t>As the gene prevalence is linked to the OTU assignment only, OTU/treatment combinations where the OTU was not present were first nullified. The gene prevalence was then plotted on the remaining OTU/treatment combinations.</w:t>
      </w:r>
      <w:r w:rsidR="0096048A">
        <w:rPr>
          <w:rFonts w:ascii="Times" w:hAnsi="Times" w:cs="Times New Roman"/>
        </w:rPr>
        <w:t xml:space="preserve"> As 16s </w:t>
      </w:r>
      <w:r w:rsidR="00A05143">
        <w:rPr>
          <w:rFonts w:ascii="Times" w:hAnsi="Times" w:cs="Times New Roman"/>
        </w:rPr>
        <w:t xml:space="preserve">rRNA </w:t>
      </w:r>
      <w:r w:rsidR="0096048A">
        <w:rPr>
          <w:rFonts w:ascii="Times" w:hAnsi="Times" w:cs="Times New Roman"/>
        </w:rPr>
        <w:t xml:space="preserve">sequencing is relative in abundance, OTU abundance was </w:t>
      </w:r>
      <w:r w:rsidR="004A58AF">
        <w:rPr>
          <w:rFonts w:ascii="Times" w:hAnsi="Times" w:cs="Times New Roman"/>
        </w:rPr>
        <w:t xml:space="preserve">considered </w:t>
      </w:r>
      <w:r w:rsidR="00D54423">
        <w:rPr>
          <w:rFonts w:ascii="Times" w:hAnsi="Times" w:cs="Times New Roman"/>
        </w:rPr>
        <w:t>in terms of</w:t>
      </w:r>
      <w:r w:rsidR="004A58AF">
        <w:rPr>
          <w:rFonts w:ascii="Times" w:hAnsi="Times" w:cs="Times New Roman"/>
        </w:rPr>
        <w:t xml:space="preserve"> presence/absence </w:t>
      </w:r>
      <w:r w:rsidR="0096048A">
        <w:rPr>
          <w:rFonts w:ascii="Times" w:hAnsi="Times" w:cs="Times New Roman"/>
        </w:rPr>
        <w:t xml:space="preserve">when making the plots. </w:t>
      </w:r>
    </w:p>
    <w:bookmarkEnd w:id="0"/>
    <w:p w14:paraId="46E02CF1" w14:textId="79765180" w:rsidR="001D5C23" w:rsidRDefault="00861C21">
      <w:pPr>
        <w:pStyle w:val="Heading1"/>
        <w:spacing w:line="360" w:lineRule="auto"/>
        <w:jc w:val="both"/>
      </w:pPr>
      <w:r w:rsidRPr="00AE0212">
        <w:t>Results</w:t>
      </w:r>
    </w:p>
    <w:p w14:paraId="4C9840F6" w14:textId="1B72F8AF" w:rsidR="005B0198" w:rsidRDefault="003A2217">
      <w:pPr>
        <w:spacing w:line="360" w:lineRule="auto"/>
        <w:jc w:val="both"/>
      </w:pPr>
      <w:r>
        <w:lastRenderedPageBreak/>
        <w:t xml:space="preserve">Results from </w:t>
      </w:r>
      <w:r w:rsidR="001B6614">
        <w:t>experiment 1</w:t>
      </w:r>
      <w:r>
        <w:t xml:space="preserve"> indicated no significant differen</w:t>
      </w:r>
      <w:r w:rsidR="00AC3911">
        <w:t>ce</w:t>
      </w:r>
      <w:r>
        <w:t xml:space="preserve"> in crop head weight between</w:t>
      </w:r>
      <w:r w:rsidR="0072716C">
        <w:t xml:space="preserve"> treatments. </w:t>
      </w:r>
      <w:r w:rsidR="0085165D">
        <w:t>Nutrient supplemented</w:t>
      </w:r>
      <w:r w:rsidR="0072716C">
        <w:t xml:space="preserve"> biofilter effluent </w:t>
      </w:r>
      <w:r w:rsidR="0085165D">
        <w:t xml:space="preserve">treatments </w:t>
      </w:r>
      <w:r w:rsidR="0072716C">
        <w:t xml:space="preserve">or </w:t>
      </w:r>
      <w:r w:rsidR="0085165D">
        <w:t xml:space="preserve">those </w:t>
      </w:r>
      <w:r w:rsidR="0072716C">
        <w:t xml:space="preserve">inoculated with the </w:t>
      </w:r>
      <w:r w:rsidR="0072716C">
        <w:rPr>
          <w:i/>
          <w:iCs/>
        </w:rPr>
        <w:t xml:space="preserve">B. subtilis </w:t>
      </w:r>
      <w:r w:rsidR="0072716C">
        <w:t>enrichment culture had marginally greater root weights than the mature HNS treatment. H</w:t>
      </w:r>
      <w:r w:rsidR="0072716C">
        <w:rPr>
          <w:vertAlign w:val="subscript"/>
        </w:rPr>
        <w:t>2</w:t>
      </w:r>
      <w:r w:rsidR="0072716C">
        <w:t>O</w:t>
      </w:r>
      <w:r w:rsidR="0072716C">
        <w:rPr>
          <w:vertAlign w:val="subscript"/>
        </w:rPr>
        <w:t>2</w:t>
      </w:r>
      <w:r w:rsidR="0072716C">
        <w:t xml:space="preserve"> and ozone sterilization appear to have</w:t>
      </w:r>
      <w:r w:rsidR="001B6614">
        <w:t xml:space="preserve"> marginally</w:t>
      </w:r>
      <w:r w:rsidR="0072716C">
        <w:t xml:space="preserve"> impacted root growth, whereas this trend was not observed with UV sterilization</w:t>
      </w:r>
      <w:r w:rsidR="002969F6">
        <w:t xml:space="preserve"> (</w:t>
      </w:r>
      <w:r w:rsidR="002969F6" w:rsidRPr="005D4D1F">
        <w:rPr>
          <w:highlight w:val="yellow"/>
        </w:rPr>
        <w:t>figure 3</w:t>
      </w:r>
      <w:r w:rsidR="002969F6">
        <w:t>)</w:t>
      </w:r>
      <w:r w:rsidR="0072716C">
        <w:t>. To corroborate the results and additionally determine if the crop head weight was due to increased water content or biomass, crop heads were dried post initial weighing.</w:t>
      </w:r>
      <w:r w:rsidR="00284EC5">
        <w:t xml:space="preserve"> No significant difference in the wet crop head weight was observed. </w:t>
      </w:r>
      <w:r w:rsidR="00E20F2D">
        <w:t>N</w:t>
      </w:r>
      <w:r w:rsidR="00284EC5">
        <w:t>utrient supplemented biofilter effluent (HNS BF)</w:t>
      </w:r>
      <w:r w:rsidR="005934AF">
        <w:t xml:space="preserve"> treatment</w:t>
      </w:r>
      <w:r w:rsidR="00E20F2D">
        <w:t xml:space="preserve">s did not grow significantly better than other treatments. </w:t>
      </w:r>
      <w:r w:rsidR="00C84AD6">
        <w:t>N</w:t>
      </w:r>
      <w:r w:rsidR="00284EC5">
        <w:t xml:space="preserve">o significant difference was observed across dry root weights. </w:t>
      </w:r>
      <w:r w:rsidR="00F636EA">
        <w:t xml:space="preserve">Due to weekly supplementation, nutrients remained stable across both trials. </w:t>
      </w:r>
      <w:r w:rsidR="004120AF">
        <w:t>S</w:t>
      </w:r>
      <w:r w:rsidR="00F636EA">
        <w:t xml:space="preserve">terilization of the RAS effluent </w:t>
      </w:r>
      <w:r w:rsidR="00E20F2D">
        <w:t xml:space="preserve">likewise </w:t>
      </w:r>
      <w:r w:rsidR="00F636EA">
        <w:t xml:space="preserve">did not </w:t>
      </w:r>
      <w:r w:rsidR="0085165D">
        <w:t>significantly impact</w:t>
      </w:r>
      <w:r w:rsidR="00F636EA">
        <w:t xml:space="preserve"> crop head</w:t>
      </w:r>
      <w:r w:rsidR="007D5D88">
        <w:t xml:space="preserve"> weight</w:t>
      </w:r>
      <w:r w:rsidR="00E20F2D">
        <w:t>.</w:t>
      </w:r>
    </w:p>
    <w:p w14:paraId="17B1759F" w14:textId="4067333D" w:rsidR="004120AF" w:rsidRDefault="004120AF">
      <w:pPr>
        <w:spacing w:line="360" w:lineRule="auto"/>
        <w:jc w:val="both"/>
      </w:pPr>
      <w:r w:rsidRPr="00C84AD6">
        <w:rPr>
          <w:highlight w:val="yellow"/>
        </w:rPr>
        <w:t>[figure 3 here]</w:t>
      </w:r>
    </w:p>
    <w:p w14:paraId="559864D7" w14:textId="742B2F9D" w:rsidR="0052545A" w:rsidRDefault="000D63B9">
      <w:pPr>
        <w:spacing w:line="360" w:lineRule="auto"/>
        <w:jc w:val="both"/>
      </w:pPr>
      <w:r>
        <w:t xml:space="preserve">In </w:t>
      </w:r>
      <w:r w:rsidR="0085165D">
        <w:t xml:space="preserve">experiment </w:t>
      </w:r>
      <w:r w:rsidR="0088696B">
        <w:t>2</w:t>
      </w:r>
      <w:r>
        <w:t>, we aimed to assess</w:t>
      </w:r>
      <w:r w:rsidR="003627FC">
        <w:t xml:space="preserve"> whether growth outcomes could be explained by a consolidation of the microbial community around a homogenous rhizosphere microbiome.</w:t>
      </w:r>
      <w:r w:rsidR="00DE73C5">
        <w:t xml:space="preserve"> Unlike previous trials in which plants were grown exclusively in basins, this trial employed the use of smaller boxes to allow a greater control over the microbial environment surrounding the plants. Sterilization treatments could thus be done with minimal cross-over between treatments by applying nutrient solutions separately for each box</w:t>
      </w:r>
      <w:r w:rsidR="000F0157">
        <w:t xml:space="preserve">, </w:t>
      </w:r>
      <w:r w:rsidR="00DE73C5">
        <w:t xml:space="preserve">likewise </w:t>
      </w:r>
      <w:r w:rsidR="0085165D">
        <w:t xml:space="preserve">reducing </w:t>
      </w:r>
      <w:r w:rsidR="00DE73C5">
        <w:t xml:space="preserve">contamination across technical replicates. </w:t>
      </w:r>
    </w:p>
    <w:p w14:paraId="1BA923BB" w14:textId="2CE95F4A" w:rsidR="005E138E" w:rsidRDefault="00304205" w:rsidP="00F65A63">
      <w:pPr>
        <w:spacing w:line="360" w:lineRule="auto"/>
        <w:jc w:val="both"/>
      </w:pPr>
      <w:r>
        <w:t>Extracted DNA passed all quality checks prior to sequencing.</w:t>
      </w:r>
      <w:r w:rsidR="00E10B31">
        <w:t xml:space="preserve"> The Chao1 nonparametric richness estimator was chosen for this </w:t>
      </w:r>
      <w:r w:rsidR="00C02975">
        <w:t>dataset</w:t>
      </w:r>
      <w:r w:rsidR="00E10B31">
        <w:t xml:space="preserve"> due to the low abundance of most OTUs. Because 16s </w:t>
      </w:r>
      <w:r w:rsidR="00A05143">
        <w:t xml:space="preserve">rRNA </w:t>
      </w:r>
      <w:r w:rsidR="00E10B31">
        <w:t xml:space="preserve">sequencing does not return true abundances, the number of OTUs detected in each sample (hits) is considered to be relative and thus valid only within this dataset. </w:t>
      </w:r>
      <w:r>
        <w:t xml:space="preserve">In total, </w:t>
      </w:r>
      <w:r w:rsidR="00C92762">
        <w:t>4232</w:t>
      </w:r>
      <w:r w:rsidR="00E10B31">
        <w:t xml:space="preserve"> individual</w:t>
      </w:r>
      <w:r>
        <w:t xml:space="preserve"> </w:t>
      </w:r>
      <w:r w:rsidR="00AA651F">
        <w:t xml:space="preserve">OTUs </w:t>
      </w:r>
      <w:r w:rsidR="00B94960">
        <w:t>were retrieved</w:t>
      </w:r>
      <w:r w:rsidR="00E10B31">
        <w:t xml:space="preserve"> at the species rank, representing </w:t>
      </w:r>
      <w:r w:rsidR="00E10B31" w:rsidRPr="00E10B31">
        <w:t>896</w:t>
      </w:r>
      <w:r w:rsidR="00E10B31">
        <w:t>,</w:t>
      </w:r>
      <w:r w:rsidR="00E10B31" w:rsidRPr="00E10B31">
        <w:t>948</w:t>
      </w:r>
      <w:r w:rsidR="00E10B31">
        <w:t xml:space="preserve"> hits across all treatments of which there were a total of </w:t>
      </w:r>
      <w:r w:rsidR="00E10B31" w:rsidRPr="00E10B31">
        <w:t>72</w:t>
      </w:r>
      <w:r w:rsidR="00E10B31">
        <w:t>,</w:t>
      </w:r>
      <w:r w:rsidR="00E10B31" w:rsidRPr="00E10B31">
        <w:t>670</w:t>
      </w:r>
      <w:r w:rsidR="00E10B31">
        <w:t xml:space="preserve"> unclassifiable OTUs, meaning 8.1% of all hits were unassigned. </w:t>
      </w:r>
      <w:r w:rsidR="00B94960">
        <w:t xml:space="preserve">The entire dataset was then screened against the KEGG database to identify annotated genomes. </w:t>
      </w:r>
      <w:r w:rsidR="00C92762">
        <w:t xml:space="preserve">1193 OTUs were matched against the KEGG database. </w:t>
      </w:r>
      <w:r w:rsidR="00775C96">
        <w:t>229 OTUs were matched but did not have annotated genomes and were rejected.</w:t>
      </w:r>
      <w:r w:rsidR="005B0198">
        <w:t xml:space="preserve"> To </w:t>
      </w:r>
      <w:r w:rsidR="00775C96">
        <w:t xml:space="preserve">validate the representability of the </w:t>
      </w:r>
      <w:r w:rsidR="00775C96" w:rsidRPr="00775C96">
        <w:t>964</w:t>
      </w:r>
      <w:r w:rsidR="00775C96">
        <w:t xml:space="preserve"> matched, annotated genomes</w:t>
      </w:r>
      <w:r w:rsidR="005B0198">
        <w:t>, both KEGG-matched and unmatched OTU</w:t>
      </w:r>
      <w:r w:rsidR="00C02975">
        <w:t xml:space="preserve"> datasets</w:t>
      </w:r>
      <w:r w:rsidR="005B0198">
        <w:t xml:space="preserve"> were processed in R. </w:t>
      </w:r>
    </w:p>
    <w:p w14:paraId="5BDD3FE1" w14:textId="62631633" w:rsidR="004B5DB6" w:rsidRDefault="002F33FC" w:rsidP="00F65A63">
      <w:pPr>
        <w:spacing w:line="360" w:lineRule="auto"/>
        <w:jc w:val="both"/>
      </w:pPr>
      <w:r>
        <w:t>S</w:t>
      </w:r>
      <w:r w:rsidR="004B5DB6">
        <w:t xml:space="preserve">pecies richness (Shannon diversity index) </w:t>
      </w:r>
      <w:r w:rsidR="005E138E">
        <w:t>is higher in the</w:t>
      </w:r>
      <w:r w:rsidR="00A53BB7">
        <w:t xml:space="preserve"> outlier-removed, KEGG matching dataset</w:t>
      </w:r>
      <w:r w:rsidR="005E138E">
        <w:t xml:space="preserve"> compared to t</w:t>
      </w:r>
      <w:r w:rsidR="00A53BB7">
        <w:t>he unprocessed dataset</w:t>
      </w:r>
      <w:r>
        <w:t xml:space="preserve"> (2.63 vs. 1.60)</w:t>
      </w:r>
      <w:r w:rsidR="00A53BB7">
        <w:t xml:space="preserve">. </w:t>
      </w:r>
      <w:r w:rsidR="00205AD2">
        <w:t>T</w:t>
      </w:r>
      <w:r w:rsidR="00A47547">
        <w:t xml:space="preserve">he Simpson diversity index increased along the </w:t>
      </w:r>
      <w:r w:rsidR="00A47547">
        <w:lastRenderedPageBreak/>
        <w:t>same margin</w:t>
      </w:r>
      <w:r w:rsidR="00205AD2">
        <w:t xml:space="preserve"> (2.27 vs. 1.57 for the outlier-removed and unprocessed dataset, respectively</w:t>
      </w:r>
      <w:r w:rsidR="00A47547">
        <w:t xml:space="preserve">. </w:t>
      </w:r>
      <w:r w:rsidR="007B32F7">
        <w:t xml:space="preserve">As species richness would only have decreased through data processing, this indicates a greater evenness across samples following </w:t>
      </w:r>
      <w:r w:rsidR="00807FD2">
        <w:t>data processing.</w:t>
      </w:r>
    </w:p>
    <w:p w14:paraId="2D96CACF" w14:textId="3442EAB7" w:rsidR="00E2059F" w:rsidRDefault="005B0198" w:rsidP="007A2DE2">
      <w:pPr>
        <w:spacing w:line="360" w:lineRule="auto"/>
        <w:jc w:val="both"/>
      </w:pPr>
      <w:r>
        <w:t xml:space="preserve">The cluster structure for both datasets was indistinguishable to </w:t>
      </w:r>
      <w:r w:rsidR="007A6D62">
        <w:t>five</w:t>
      </w:r>
      <w:r>
        <w:t xml:space="preserve"> clusters corresponding to the following controls: soil, water source, and RAS</w:t>
      </w:r>
      <w:r w:rsidR="00273B3D">
        <w:t xml:space="preserve"> or biofilter effluent</w:t>
      </w:r>
      <w:r>
        <w:t xml:space="preserve">, with all other treatments </w:t>
      </w:r>
      <w:r w:rsidR="007A2DE2">
        <w:t>grouping</w:t>
      </w:r>
      <w:r w:rsidR="00C02975">
        <w:t xml:space="preserve"> </w:t>
      </w:r>
      <w:r w:rsidR="007A2DE2">
        <w:t xml:space="preserve">in </w:t>
      </w:r>
      <w:r>
        <w:t xml:space="preserve">a </w:t>
      </w:r>
      <w:r w:rsidR="007A6D62">
        <w:t>fifth</w:t>
      </w:r>
      <w:r>
        <w:t xml:space="preserve"> cluster. </w:t>
      </w:r>
      <w:r w:rsidR="008032DF">
        <w:t xml:space="preserve">Interestingly, the hydroponic nutrient stock solution </w:t>
      </w:r>
      <w:r w:rsidR="001D2CAD">
        <w:t xml:space="preserve">clustered with the hydroponic treatments. </w:t>
      </w:r>
      <w:r>
        <w:t>Clustering decisions</w:t>
      </w:r>
      <w:r w:rsidR="007A2DE2">
        <w:t xml:space="preserve"> were chosen base</w:t>
      </w:r>
      <w:r>
        <w:t xml:space="preserve">d on a consensus between </w:t>
      </w:r>
      <w:r w:rsidR="00AA4CAA">
        <w:t>e</w:t>
      </w:r>
      <w:r>
        <w:t xml:space="preserve">lbow, </w:t>
      </w:r>
      <w:r w:rsidR="00AA4CAA">
        <w:t>g</w:t>
      </w:r>
      <w:r>
        <w:t>ap, Mantel,</w:t>
      </w:r>
      <w:r w:rsidR="00AA4CAA">
        <w:t xml:space="preserve"> s</w:t>
      </w:r>
      <w:r>
        <w:t>ilhouette and NbClust (R package</w:t>
      </w:r>
      <w:r w:rsidR="00CE68DC">
        <w:t>, bootstrapped 500</w:t>
      </w:r>
      <w:r w:rsidR="00604064">
        <w:t xml:space="preserve"> </w:t>
      </w:r>
      <w:r w:rsidR="00CE68DC">
        <w:t>times</w:t>
      </w:r>
      <w:r>
        <w:t xml:space="preserve">) </w:t>
      </w:r>
      <w:r w:rsidR="007A2DE2">
        <w:t>before being visually evaluated</w:t>
      </w:r>
      <w:r>
        <w:t xml:space="preserve">. </w:t>
      </w:r>
      <w:r w:rsidR="007A2DE2">
        <w:t xml:space="preserve"> </w:t>
      </w:r>
      <w:r w:rsidR="00E70E50">
        <w:t xml:space="preserve">Evaluating the NbClust algorithm with 50 bootstraps indicated convergence likely occurs much sooner, however this was not further investigated. </w:t>
      </w:r>
      <w:r w:rsidR="007A2DE2">
        <w:t xml:space="preserve">Based on </w:t>
      </w:r>
      <w:r w:rsidR="00AA4CAA">
        <w:t>s</w:t>
      </w:r>
      <w:r w:rsidR="00CE68DC">
        <w:t xml:space="preserve">ilhouette partitioning </w:t>
      </w:r>
      <w:r w:rsidR="00AA4CAA">
        <w:t>of the predicted</w:t>
      </w:r>
      <w:r w:rsidR="00CE68DC">
        <w:t xml:space="preserve"> clusters</w:t>
      </w:r>
      <w:r w:rsidR="00AA4CAA">
        <w:t xml:space="preserve">, </w:t>
      </w:r>
      <w:r w:rsidR="00D640CF">
        <w:t xml:space="preserve">phylogenetic diagrams </w:t>
      </w:r>
      <w:r w:rsidR="00AA4CAA">
        <w:t xml:space="preserve">were calculated based on </w:t>
      </w:r>
      <w:r w:rsidR="00D640CF">
        <w:t>Ward’s method</w:t>
      </w:r>
      <w:r w:rsidR="00E2059F">
        <w:t xml:space="preserve"> and plotted </w:t>
      </w:r>
      <w:r w:rsidR="00E2059F">
        <w:fldChar w:fldCharType="begin">
          <w:fldData xml:space="preserve">PEVuZE5vdGU+PENpdGU+PEF1dGhvcj5NdXJ0YWdoPC9BdXRob3I+PFllYXI+MjAxMTwvWWVhcj48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==
</w:fldData>
        </w:fldChar>
      </w:r>
      <w:r w:rsidR="00DC2E21">
        <w:instrText xml:space="preserve"> ADDIN EN.CITE </w:instrText>
      </w:r>
      <w:r w:rsidR="00DC2E21">
        <w:fldChar w:fldCharType="begin">
          <w:fldData xml:space="preserve">PEVuZE5vdGU+PENpdGU+PEF1dGhvcj5NdXJ0YWdoPC9BdXRob3I+PFllYXI+MjAxMTwvWWVhcj48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==
</w:fldData>
        </w:fldChar>
      </w:r>
      <w:r w:rsidR="00DC2E21">
        <w:instrText xml:space="preserve"> ADDIN EN.CITE.DATA </w:instrText>
      </w:r>
      <w:r w:rsidR="00DC2E21">
        <w:fldChar w:fldCharType="end"/>
      </w:r>
      <w:r w:rsidR="00E2059F">
        <w:fldChar w:fldCharType="separate"/>
      </w:r>
      <w:r w:rsidR="00DC2E21">
        <w:rPr>
          <w:noProof/>
        </w:rPr>
        <w:t>(52-54)</w:t>
      </w:r>
      <w:r w:rsidR="00E2059F">
        <w:fldChar w:fldCharType="end"/>
      </w:r>
      <w:r w:rsidR="00E2059F">
        <w:t>.</w:t>
      </w:r>
      <w:r w:rsidR="00D640CF">
        <w:t xml:space="preserve"> </w:t>
      </w:r>
    </w:p>
    <w:p w14:paraId="278603E9" w14:textId="093B0A2D" w:rsidR="00BE6194" w:rsidRDefault="00D640CF" w:rsidP="007C4FEE">
      <w:pPr>
        <w:spacing w:line="360" w:lineRule="auto"/>
        <w:jc w:val="both"/>
      </w:pPr>
      <w:r>
        <w:t xml:space="preserve">To visualize the distribution of OTUs across treatments, heat maps based on the above </w:t>
      </w:r>
      <w:r w:rsidR="00E2059F">
        <w:t xml:space="preserve">dendrograms </w:t>
      </w:r>
      <w:r>
        <w:t xml:space="preserve">were </w:t>
      </w:r>
      <w:r w:rsidR="00E2059F">
        <w:t>plotted</w:t>
      </w:r>
      <w:r>
        <w:t xml:space="preserve">. </w:t>
      </w:r>
      <w:r w:rsidR="00CE68DC">
        <w:t xml:space="preserve">At higher taxonomic ranks, clustering becomes distorted due to the lack of input diversity. Conversely, at lower taxonomic ranks the data </w:t>
      </w:r>
      <w:r w:rsidR="00723860">
        <w:t>are</w:t>
      </w:r>
      <w:r w:rsidR="00CE68DC">
        <w:t xml:space="preserve"> unreadable due to the quantity of hits</w:t>
      </w:r>
      <w:r>
        <w:t xml:space="preserve"> displayed. </w:t>
      </w:r>
      <w:r w:rsidR="000854B6">
        <w:t>D</w:t>
      </w:r>
      <w:r w:rsidR="003856C7">
        <w:t xml:space="preserve">ue to the </w:t>
      </w:r>
      <w:r w:rsidR="001127D4">
        <w:t xml:space="preserve">segregation </w:t>
      </w:r>
      <w:r w:rsidR="003856C7">
        <w:t xml:space="preserve">used in generating the data (presence in KEGG database or not, removal of highly abundant (&gt; 1000 hits) OTUs), </w:t>
      </w:r>
      <w:r w:rsidR="000A3B47">
        <w:t xml:space="preserve">the global clustering structure was assessed for each taxonomic rank and </w:t>
      </w:r>
      <w:r w:rsidR="001127D4">
        <w:t>data subset</w:t>
      </w:r>
      <w:r w:rsidR="000A3B47">
        <w:t xml:space="preserve">.  </w:t>
      </w:r>
      <w:r w:rsidR="000854B6">
        <w:t>Importantly, global trends in the data were preserved regardless of taxonomic rank</w:t>
      </w:r>
      <w:r w:rsidR="008A7ECF">
        <w:t xml:space="preserve"> or </w:t>
      </w:r>
      <w:r w:rsidR="001127D4">
        <w:t>subset.</w:t>
      </w:r>
      <w:r w:rsidR="00705972">
        <w:t xml:space="preserve"> </w:t>
      </w:r>
      <w:r w:rsidR="00531789" w:rsidRPr="005B7E5A">
        <w:rPr>
          <w:highlight w:val="yellow"/>
        </w:rPr>
        <w:t>Figures 4-6</w:t>
      </w:r>
      <w:r w:rsidR="00531789">
        <w:t xml:space="preserve"> visually depict the clustering trends in the form of a cluster plot, dendrogram, and an unrooted phylogenetic tree. </w:t>
      </w:r>
      <w:r w:rsidR="005B7E5A" w:rsidRPr="005B7E5A">
        <w:rPr>
          <w:highlight w:val="yellow"/>
        </w:rPr>
        <w:t>Figure 7</w:t>
      </w:r>
      <w:r w:rsidR="005B7E5A">
        <w:t xml:space="preserve"> depict</w:t>
      </w:r>
      <w:r w:rsidR="007C4FEE">
        <w:t>s</w:t>
      </w:r>
      <w:r w:rsidR="005B7E5A">
        <w:t xml:space="preserve"> the distribution of OTUs across treatments at the class rank.</w:t>
      </w:r>
      <w:r w:rsidR="007C4FEE">
        <w:t xml:space="preserve"> By viewing the same OTU distribution at several taxonomic ranks, the preservation of certain taxa becomes more apparent. </w:t>
      </w:r>
      <w:r w:rsidR="008A5CA2">
        <w:t>As such, the reader is referred to the supplementary materials section for heatmaps of the same distribution at the phylum, order, and family ranks. Due to issues in legibility, lower ranks are not possible to visually interpret.</w:t>
      </w:r>
    </w:p>
    <w:p w14:paraId="380DE125" w14:textId="4CCD59B5" w:rsidR="00761D31" w:rsidRDefault="00C22DE3">
      <w:pPr>
        <w:spacing w:line="360" w:lineRule="auto"/>
        <w:jc w:val="both"/>
      </w:pPr>
      <w:r>
        <w:t xml:space="preserve">Ultimately, 22% of the uniquely identified OTUs had annotated genomes in the KEGG database. </w:t>
      </w:r>
      <w:r w:rsidR="007D5D88">
        <w:t xml:space="preserve">The </w:t>
      </w:r>
      <w:r w:rsidR="00497576">
        <w:t xml:space="preserve">distribution of gene and metabolic pathways amongst annotated genomes </w:t>
      </w:r>
      <w:r>
        <w:t xml:space="preserve">were </w:t>
      </w:r>
      <w:r w:rsidR="00497576">
        <w:t>plotted against OTUs and treatments</w:t>
      </w:r>
      <w:r w:rsidR="007D5D88">
        <w:t xml:space="preserve"> which</w:t>
      </w:r>
      <w:r w:rsidR="00497576">
        <w:t xml:space="preserve"> allowed us to create a metric for total metabolic capacity (done for nitrogen, phosphorous, iron,</w:t>
      </w:r>
      <w:r w:rsidR="00E70E50">
        <w:t xml:space="preserve"> potassium</w:t>
      </w:r>
      <w:r w:rsidR="00497576">
        <w:t xml:space="preserve"> and sulfur) as well as the abundance of specific genes encoding ammonia, nitrite, and nitrate</w:t>
      </w:r>
      <w:r w:rsidR="004A5617">
        <w:t xml:space="preserve">. These were chosen as part of an exploratory project to evaluate the KEGG database as a tool for predicting gene expression capabilities based on 16s </w:t>
      </w:r>
      <w:r w:rsidR="00A05143">
        <w:t xml:space="preserve">rRNA </w:t>
      </w:r>
      <w:r w:rsidR="004A5617">
        <w:t xml:space="preserve">sequencing data. </w:t>
      </w:r>
      <w:r w:rsidR="00092EF1">
        <w:t xml:space="preserve">The </w:t>
      </w:r>
      <w:r w:rsidR="00092EF1">
        <w:lastRenderedPageBreak/>
        <w:t xml:space="preserve">subset for nitrogen metabolism is </w:t>
      </w:r>
      <w:r w:rsidR="00CE1492">
        <w:t>depicted</w:t>
      </w:r>
      <w:r w:rsidR="00092EF1">
        <w:t xml:space="preserve"> in </w:t>
      </w:r>
      <w:r w:rsidR="00092EF1" w:rsidRPr="00F65A63">
        <w:rPr>
          <w:highlight w:val="yellow"/>
        </w:rPr>
        <w:t xml:space="preserve">figure </w:t>
      </w:r>
      <w:r w:rsidR="00610CA8" w:rsidRPr="00610CA8">
        <w:rPr>
          <w:highlight w:val="yellow"/>
        </w:rPr>
        <w:t>8</w:t>
      </w:r>
      <w:r w:rsidR="00BE30AE">
        <w:t xml:space="preserve">; </w:t>
      </w:r>
      <w:r w:rsidR="00092EF1">
        <w:t>plots for other metabolic profiles of interest are provided in the supplementary materials.</w:t>
      </w:r>
      <w:r w:rsidR="00E4051F">
        <w:t xml:space="preserve"> </w:t>
      </w:r>
    </w:p>
    <w:p w14:paraId="2E14CA85" w14:textId="6E35B47F" w:rsidR="00FB7DEC" w:rsidRDefault="00FB7DEC">
      <w:pPr>
        <w:spacing w:line="360" w:lineRule="auto"/>
        <w:jc w:val="both"/>
      </w:pPr>
      <w:r>
        <w:t xml:space="preserve">In addition to the </w:t>
      </w:r>
      <w:r w:rsidR="000D63B9">
        <w:t xml:space="preserve">described </w:t>
      </w:r>
      <w:r>
        <w:t xml:space="preserve">bioinformatics approach, </w:t>
      </w:r>
      <w:r w:rsidR="00850C45">
        <w:t xml:space="preserve">we </w:t>
      </w:r>
      <w:r w:rsidR="000D63B9">
        <w:t xml:space="preserve">also </w:t>
      </w:r>
      <w:r w:rsidR="00850C45">
        <w:t xml:space="preserve">plated water column and </w:t>
      </w:r>
      <w:r w:rsidR="00BE1A57">
        <w:t>root samples on two selective agars to screen for strong phosphate</w:t>
      </w:r>
      <w:r w:rsidR="00A0605D">
        <w:t>-</w:t>
      </w:r>
      <w:r w:rsidR="00BE1A57">
        <w:t>solubilizing or siderophore producing bacteria</w:t>
      </w:r>
      <w:r w:rsidR="00B31760">
        <w:t>.</w:t>
      </w:r>
      <w:r w:rsidR="003D5BAB">
        <w:t xml:space="preserve"> Surprisingly, of the nine strains </w:t>
      </w:r>
      <w:r w:rsidR="00246998">
        <w:t>sequenced</w:t>
      </w:r>
      <w:r w:rsidR="00467074">
        <w:t xml:space="preserve"> </w:t>
      </w:r>
      <w:r w:rsidR="00654F1C">
        <w:t>(</w:t>
      </w:r>
      <w:r w:rsidR="00467074" w:rsidRPr="00450343">
        <w:rPr>
          <w:highlight w:val="yellow"/>
        </w:rPr>
        <w:t>table 2</w:t>
      </w:r>
      <w:r w:rsidR="00654F1C">
        <w:t>)</w:t>
      </w:r>
      <w:r w:rsidR="00606A66">
        <w:t>, a</w:t>
      </w:r>
      <w:r w:rsidR="003D5BAB">
        <w:t xml:space="preserve">ll but </w:t>
      </w:r>
      <w:r w:rsidR="001D41ED">
        <w:t>two</w:t>
      </w:r>
      <w:r w:rsidR="003D5BAB">
        <w:t xml:space="preserve"> were of the genus </w:t>
      </w:r>
      <w:r w:rsidR="003D5BAB">
        <w:rPr>
          <w:i/>
          <w:iCs/>
        </w:rPr>
        <w:t>Erwinia,</w:t>
      </w:r>
      <w:r w:rsidR="003D5BAB">
        <w:t xml:space="preserve"> the remaining </w:t>
      </w:r>
      <w:r w:rsidR="001D41ED">
        <w:t>two being</w:t>
      </w:r>
      <w:r w:rsidR="003D5BAB">
        <w:t xml:space="preserve"> </w:t>
      </w:r>
      <w:r w:rsidR="001D41ED">
        <w:t>unidentified</w:t>
      </w:r>
      <w:r w:rsidR="003D5BAB">
        <w:t xml:space="preserve"> </w:t>
      </w:r>
      <w:r w:rsidR="003D5BAB">
        <w:rPr>
          <w:i/>
          <w:iCs/>
        </w:rPr>
        <w:t xml:space="preserve">Enterobacter </w:t>
      </w:r>
      <w:r w:rsidR="003D5BAB">
        <w:t>species.</w:t>
      </w:r>
      <w:r w:rsidR="00960971">
        <w:t xml:space="preserve"> </w:t>
      </w:r>
      <w:r w:rsidR="008B7527">
        <w:t xml:space="preserve">Both genera fall into the same order of </w:t>
      </w:r>
      <w:r w:rsidR="008B7527" w:rsidRPr="008B7527">
        <w:t>Enterobacterales</w:t>
      </w:r>
      <w:r w:rsidR="008B7527">
        <w:t>.</w:t>
      </w:r>
    </w:p>
    <w:p w14:paraId="1D5A6E37" w14:textId="495DCB3F" w:rsidR="006F1C1A" w:rsidRDefault="006F1C1A">
      <w:pPr>
        <w:spacing w:line="360" w:lineRule="auto"/>
        <w:jc w:val="both"/>
      </w:pPr>
    </w:p>
    <w:p w14:paraId="2E4AFCFD" w14:textId="77777777" w:rsidR="006F1C1A" w:rsidRDefault="006F1C1A">
      <w:pPr>
        <w:spacing w:line="360" w:lineRule="auto"/>
        <w:jc w:val="both"/>
      </w:pPr>
    </w:p>
    <w:p w14:paraId="3A5B578B" w14:textId="77777777" w:rsidR="006F1C1A" w:rsidRPr="006F1C1A" w:rsidRDefault="006F1C1A" w:rsidP="006F1C1A">
      <w:pPr>
        <w:keepNext/>
        <w:spacing w:before="0" w:after="200"/>
        <w:rPr>
          <w:rFonts w:ascii="Calibri" w:eastAsia="Calibri" w:hAnsi="Calibri" w:cs="Times New Roman"/>
          <w:i/>
          <w:iCs/>
          <w:color w:val="44546A"/>
          <w:sz w:val="18"/>
          <w:szCs w:val="18"/>
          <w:lang w:val="en-CA"/>
        </w:rPr>
      </w:pPr>
      <w:r w:rsidRPr="006F1C1A">
        <w:rPr>
          <w:rFonts w:ascii="Calibri" w:eastAsia="Calibri" w:hAnsi="Calibri" w:cs="Times New Roman"/>
          <w:i/>
          <w:iCs/>
          <w:color w:val="44546A"/>
          <w:sz w:val="18"/>
          <w:szCs w:val="18"/>
          <w:lang w:val="en-CA"/>
        </w:rPr>
        <w:t>Table 2. Bacterial isolates with the largest halo diameters when plated on Schwyn and Neiland medium (siderophore activity) or Pikovskaya medium (phosphate solubilization).</w:t>
      </w:r>
    </w:p>
    <w:tbl>
      <w:tblPr>
        <w:tblStyle w:val="TableGrid2"/>
        <w:tblW w:w="8944" w:type="dxa"/>
        <w:tblLook w:val="04A0" w:firstRow="1" w:lastRow="0" w:firstColumn="1" w:lastColumn="0" w:noHBand="0" w:noVBand="1"/>
      </w:tblPr>
      <w:tblGrid>
        <w:gridCol w:w="2372"/>
        <w:gridCol w:w="6572"/>
      </w:tblGrid>
      <w:tr w:rsidR="006F1C1A" w:rsidRPr="006F1C1A" w14:paraId="2CBC0B94" w14:textId="77777777" w:rsidTr="008A7244">
        <w:trPr>
          <w:trHeight w:val="278"/>
        </w:trPr>
        <w:tc>
          <w:tcPr>
            <w:tcW w:w="2372" w:type="dxa"/>
          </w:tcPr>
          <w:p w14:paraId="5D3A558C" w14:textId="77777777" w:rsidR="006F1C1A" w:rsidRPr="006F1C1A" w:rsidRDefault="006F1C1A" w:rsidP="006F1C1A">
            <w:pPr>
              <w:spacing w:before="0" w:after="0" w:line="259" w:lineRule="auto"/>
              <w:rPr>
                <w:rFonts w:ascii="Calibri" w:eastAsia="Calibri" w:hAnsi="Calibri" w:cs="Times New Roman"/>
                <w:sz w:val="22"/>
              </w:rPr>
            </w:pPr>
            <w:r w:rsidRPr="006F1C1A">
              <w:rPr>
                <w:rFonts w:ascii="Calibri" w:eastAsia="Calibri" w:hAnsi="Calibri" w:cs="Times New Roman"/>
                <w:sz w:val="22"/>
              </w:rPr>
              <w:t>Selection medium for:</w:t>
            </w:r>
          </w:p>
        </w:tc>
        <w:tc>
          <w:tcPr>
            <w:tcW w:w="6572" w:type="dxa"/>
          </w:tcPr>
          <w:p w14:paraId="21F0C4D6" w14:textId="77777777" w:rsidR="006F1C1A" w:rsidRPr="006F1C1A" w:rsidRDefault="006F1C1A" w:rsidP="006F1C1A">
            <w:pPr>
              <w:spacing w:before="0" w:after="0" w:line="259" w:lineRule="auto"/>
              <w:rPr>
                <w:rFonts w:ascii="Calibri" w:eastAsia="Calibri" w:hAnsi="Calibri" w:cs="Times New Roman"/>
                <w:sz w:val="22"/>
                <w:lang w:val="nl-NL"/>
              </w:rPr>
            </w:pPr>
            <w:r w:rsidRPr="006F1C1A">
              <w:rPr>
                <w:rFonts w:ascii="Calibri" w:eastAsia="Calibri" w:hAnsi="Calibri" w:cs="Times New Roman"/>
                <w:sz w:val="22"/>
                <w:lang w:val="nl-NL"/>
              </w:rPr>
              <w:t>NCBI BLAST search analysis results</w:t>
            </w:r>
          </w:p>
        </w:tc>
      </w:tr>
      <w:tr w:rsidR="006F1C1A" w:rsidRPr="006F1C1A" w14:paraId="41BD9B5F" w14:textId="77777777" w:rsidTr="008A7244">
        <w:trPr>
          <w:trHeight w:val="278"/>
        </w:trPr>
        <w:tc>
          <w:tcPr>
            <w:tcW w:w="2372" w:type="dxa"/>
            <w:vMerge w:val="restart"/>
          </w:tcPr>
          <w:p w14:paraId="4514EB55" w14:textId="77777777" w:rsidR="006F1C1A" w:rsidRPr="006F1C1A" w:rsidRDefault="006F1C1A" w:rsidP="006F1C1A">
            <w:pPr>
              <w:spacing w:before="0" w:after="0" w:line="259" w:lineRule="auto"/>
              <w:rPr>
                <w:rFonts w:ascii="Calibri" w:eastAsia="Calibri" w:hAnsi="Calibri" w:cs="Times New Roman"/>
                <w:bCs/>
                <w:sz w:val="22"/>
              </w:rPr>
            </w:pPr>
            <w:r w:rsidRPr="006F1C1A">
              <w:rPr>
                <w:rFonts w:ascii="Calibri" w:eastAsia="Calibri" w:hAnsi="Calibri" w:cs="Times New Roman"/>
                <w:bCs/>
                <w:sz w:val="22"/>
              </w:rPr>
              <w:t>Siderophore activity</w:t>
            </w:r>
          </w:p>
        </w:tc>
        <w:tc>
          <w:tcPr>
            <w:tcW w:w="6572" w:type="dxa"/>
          </w:tcPr>
          <w:p w14:paraId="4E94E90E" w14:textId="77777777" w:rsidR="006F1C1A" w:rsidRPr="006F1C1A" w:rsidRDefault="006F1C1A" w:rsidP="006F1C1A">
            <w:pPr>
              <w:spacing w:before="0" w:after="0" w:line="259" w:lineRule="auto"/>
              <w:rPr>
                <w:rFonts w:ascii="Calibri" w:eastAsia="Calibri" w:hAnsi="Calibri" w:cs="Times New Roman"/>
                <w:i/>
                <w:sz w:val="22"/>
              </w:rPr>
            </w:pPr>
            <w:r w:rsidRPr="006F1C1A">
              <w:rPr>
                <w:rFonts w:ascii="Calibri" w:eastAsia="Calibri" w:hAnsi="Calibri" w:cs="Times New Roman"/>
                <w:i/>
                <w:sz w:val="22"/>
              </w:rPr>
              <w:t>Erwinia persicina/</w:t>
            </w:r>
            <w:r w:rsidRPr="006F1C1A">
              <w:rPr>
                <w:rFonts w:ascii="Calibri" w:eastAsia="Calibri" w:hAnsi="Calibri" w:cs="Times New Roman"/>
                <w:sz w:val="22"/>
                <w:lang w:val="nl-NL"/>
              </w:rPr>
              <w:t xml:space="preserve"> </w:t>
            </w:r>
            <w:r w:rsidRPr="006F1C1A">
              <w:rPr>
                <w:rFonts w:ascii="Calibri" w:eastAsia="Calibri" w:hAnsi="Calibri" w:cs="Times New Roman"/>
                <w:i/>
                <w:sz w:val="22"/>
              </w:rPr>
              <w:t>rhapontici</w:t>
            </w:r>
          </w:p>
        </w:tc>
      </w:tr>
      <w:tr w:rsidR="006F1C1A" w:rsidRPr="006F1C1A" w14:paraId="299FC48F" w14:textId="77777777" w:rsidTr="008A7244">
        <w:trPr>
          <w:trHeight w:val="286"/>
        </w:trPr>
        <w:tc>
          <w:tcPr>
            <w:tcW w:w="2372" w:type="dxa"/>
            <w:vMerge/>
          </w:tcPr>
          <w:p w14:paraId="21FE6AD3" w14:textId="77777777" w:rsidR="006F1C1A" w:rsidRPr="006F1C1A" w:rsidRDefault="006F1C1A" w:rsidP="006F1C1A">
            <w:pPr>
              <w:spacing w:before="0" w:after="0" w:line="259" w:lineRule="auto"/>
              <w:rPr>
                <w:rFonts w:ascii="Calibri" w:eastAsia="Calibri" w:hAnsi="Calibri" w:cs="Times New Roman"/>
                <w:bCs/>
                <w:sz w:val="22"/>
              </w:rPr>
            </w:pPr>
          </w:p>
        </w:tc>
        <w:tc>
          <w:tcPr>
            <w:tcW w:w="6572" w:type="dxa"/>
          </w:tcPr>
          <w:p w14:paraId="3854D5ED" w14:textId="77777777" w:rsidR="006F1C1A" w:rsidRPr="006F1C1A" w:rsidRDefault="006F1C1A" w:rsidP="006F1C1A">
            <w:pPr>
              <w:spacing w:before="0" w:after="0" w:line="259" w:lineRule="auto"/>
              <w:rPr>
                <w:rFonts w:ascii="Calibri" w:eastAsia="Calibri" w:hAnsi="Calibri" w:cs="Times New Roman"/>
                <w:i/>
                <w:sz w:val="22"/>
                <w:lang w:val="nl-NL"/>
              </w:rPr>
            </w:pPr>
            <w:r w:rsidRPr="006F1C1A">
              <w:rPr>
                <w:rFonts w:ascii="Calibri" w:eastAsia="Calibri" w:hAnsi="Calibri" w:cs="Times New Roman"/>
                <w:i/>
                <w:sz w:val="22"/>
                <w:lang w:val="nl-NL"/>
              </w:rPr>
              <w:t>Enterobacteriaceae bacterium/</w:t>
            </w:r>
            <w:r w:rsidRPr="006F1C1A">
              <w:rPr>
                <w:rFonts w:ascii="Calibri" w:eastAsia="Calibri" w:hAnsi="Calibri" w:cs="Times New Roman"/>
                <w:sz w:val="22"/>
                <w:lang w:val="nl-NL"/>
              </w:rPr>
              <w:t xml:space="preserve"> </w:t>
            </w:r>
            <w:r w:rsidRPr="006F1C1A">
              <w:rPr>
                <w:rFonts w:ascii="Calibri" w:eastAsia="Calibri" w:hAnsi="Calibri" w:cs="Times New Roman"/>
                <w:i/>
                <w:sz w:val="22"/>
                <w:lang w:val="nl-NL"/>
              </w:rPr>
              <w:t>Erwinia sp.</w:t>
            </w:r>
          </w:p>
        </w:tc>
      </w:tr>
      <w:tr w:rsidR="006F1C1A" w:rsidRPr="006F1C1A" w14:paraId="0AA2F580" w14:textId="77777777" w:rsidTr="008A7244">
        <w:trPr>
          <w:trHeight w:val="278"/>
        </w:trPr>
        <w:tc>
          <w:tcPr>
            <w:tcW w:w="2372" w:type="dxa"/>
            <w:vMerge/>
          </w:tcPr>
          <w:p w14:paraId="71446528" w14:textId="77777777" w:rsidR="006F1C1A" w:rsidRPr="006F1C1A" w:rsidRDefault="006F1C1A" w:rsidP="006F1C1A">
            <w:pPr>
              <w:spacing w:before="0" w:after="0" w:line="259" w:lineRule="auto"/>
              <w:rPr>
                <w:rFonts w:ascii="Calibri" w:eastAsia="Calibri" w:hAnsi="Calibri" w:cs="Times New Roman"/>
                <w:bCs/>
                <w:sz w:val="22"/>
              </w:rPr>
            </w:pPr>
          </w:p>
        </w:tc>
        <w:tc>
          <w:tcPr>
            <w:tcW w:w="6572" w:type="dxa"/>
          </w:tcPr>
          <w:p w14:paraId="67E9AD1C" w14:textId="77777777" w:rsidR="006F1C1A" w:rsidRPr="006F1C1A" w:rsidRDefault="006F1C1A" w:rsidP="006F1C1A">
            <w:pPr>
              <w:spacing w:before="0" w:after="0" w:line="259" w:lineRule="auto"/>
              <w:rPr>
                <w:rFonts w:ascii="Calibri" w:eastAsia="Calibri" w:hAnsi="Calibri" w:cs="Times New Roman"/>
                <w:i/>
                <w:sz w:val="22"/>
              </w:rPr>
            </w:pPr>
            <w:r w:rsidRPr="006F1C1A">
              <w:rPr>
                <w:rFonts w:ascii="Calibri" w:eastAsia="Calibri" w:hAnsi="Calibri" w:cs="Times New Roman"/>
                <w:i/>
                <w:sz w:val="22"/>
              </w:rPr>
              <w:t>uncultured Erwinia sp./</w:t>
            </w:r>
            <w:r w:rsidRPr="006F1C1A">
              <w:rPr>
                <w:rFonts w:ascii="Calibri" w:eastAsia="Calibri" w:hAnsi="Calibri" w:cs="Times New Roman"/>
                <w:sz w:val="22"/>
              </w:rPr>
              <w:t xml:space="preserve"> </w:t>
            </w:r>
            <w:r w:rsidRPr="006F1C1A">
              <w:rPr>
                <w:rFonts w:ascii="Calibri" w:eastAsia="Calibri" w:hAnsi="Calibri" w:cs="Times New Roman"/>
                <w:i/>
                <w:sz w:val="22"/>
              </w:rPr>
              <w:t>Erwinia sp.</w:t>
            </w:r>
          </w:p>
        </w:tc>
      </w:tr>
      <w:tr w:rsidR="006F1C1A" w:rsidRPr="006F1C1A" w14:paraId="0953F945" w14:textId="77777777" w:rsidTr="008A7244">
        <w:trPr>
          <w:trHeight w:val="286"/>
        </w:trPr>
        <w:tc>
          <w:tcPr>
            <w:tcW w:w="2372" w:type="dxa"/>
            <w:vMerge/>
          </w:tcPr>
          <w:p w14:paraId="28B0D950" w14:textId="77777777" w:rsidR="006F1C1A" w:rsidRPr="006F1C1A" w:rsidRDefault="006F1C1A" w:rsidP="006F1C1A">
            <w:pPr>
              <w:spacing w:before="0" w:after="0" w:line="259" w:lineRule="auto"/>
              <w:rPr>
                <w:rFonts w:ascii="Calibri" w:eastAsia="Calibri" w:hAnsi="Calibri" w:cs="Times New Roman"/>
                <w:bCs/>
                <w:sz w:val="22"/>
              </w:rPr>
            </w:pPr>
          </w:p>
        </w:tc>
        <w:tc>
          <w:tcPr>
            <w:tcW w:w="6572" w:type="dxa"/>
          </w:tcPr>
          <w:p w14:paraId="238D932D" w14:textId="77777777" w:rsidR="006F1C1A" w:rsidRPr="006F1C1A" w:rsidRDefault="006F1C1A" w:rsidP="006F1C1A">
            <w:pPr>
              <w:spacing w:before="0" w:after="0" w:line="259" w:lineRule="auto"/>
              <w:rPr>
                <w:rFonts w:ascii="Calibri" w:eastAsia="Calibri" w:hAnsi="Calibri" w:cs="Times New Roman"/>
                <w:i/>
                <w:sz w:val="22"/>
              </w:rPr>
            </w:pPr>
            <w:r w:rsidRPr="006F1C1A">
              <w:rPr>
                <w:rFonts w:ascii="Calibri" w:eastAsia="Calibri" w:hAnsi="Calibri" w:cs="Times New Roman"/>
                <w:i/>
                <w:sz w:val="22"/>
              </w:rPr>
              <w:t>uncultured Erwinia sp./ Erwinia sp.</w:t>
            </w:r>
          </w:p>
        </w:tc>
      </w:tr>
      <w:tr w:rsidR="006F1C1A" w:rsidRPr="006F1C1A" w14:paraId="3431F7AC" w14:textId="77777777" w:rsidTr="008A7244">
        <w:trPr>
          <w:trHeight w:val="286"/>
        </w:trPr>
        <w:tc>
          <w:tcPr>
            <w:tcW w:w="2372" w:type="dxa"/>
            <w:vMerge/>
          </w:tcPr>
          <w:p w14:paraId="758E9053" w14:textId="77777777" w:rsidR="006F1C1A" w:rsidRPr="006F1C1A" w:rsidRDefault="006F1C1A" w:rsidP="006F1C1A">
            <w:pPr>
              <w:spacing w:before="0" w:after="0" w:line="259" w:lineRule="auto"/>
              <w:rPr>
                <w:rFonts w:ascii="Calibri" w:eastAsia="Calibri" w:hAnsi="Calibri" w:cs="Times New Roman"/>
                <w:bCs/>
                <w:sz w:val="22"/>
              </w:rPr>
            </w:pPr>
          </w:p>
        </w:tc>
        <w:tc>
          <w:tcPr>
            <w:tcW w:w="6572" w:type="dxa"/>
          </w:tcPr>
          <w:p w14:paraId="7943AC32" w14:textId="77777777" w:rsidR="006F1C1A" w:rsidRPr="006F1C1A" w:rsidRDefault="006F1C1A" w:rsidP="006F1C1A">
            <w:pPr>
              <w:spacing w:before="0" w:after="0" w:line="259" w:lineRule="auto"/>
              <w:rPr>
                <w:rFonts w:ascii="Calibri" w:eastAsia="Calibri" w:hAnsi="Calibri" w:cs="Times New Roman"/>
                <w:i/>
                <w:sz w:val="22"/>
              </w:rPr>
            </w:pPr>
            <w:r w:rsidRPr="006F1C1A">
              <w:rPr>
                <w:rFonts w:ascii="Calibri" w:eastAsia="Calibri" w:hAnsi="Calibri" w:cs="Times New Roman"/>
                <w:i/>
                <w:sz w:val="22"/>
              </w:rPr>
              <w:t>Erwinia</w:t>
            </w:r>
            <w:r w:rsidRPr="006F1C1A">
              <w:rPr>
                <w:rFonts w:ascii="Calibri" w:eastAsia="Calibri" w:hAnsi="Calibri" w:cs="Times New Roman"/>
                <w:sz w:val="22"/>
              </w:rPr>
              <w:t xml:space="preserve"> </w:t>
            </w:r>
            <w:r w:rsidRPr="006F1C1A">
              <w:rPr>
                <w:rFonts w:ascii="Calibri" w:eastAsia="Calibri" w:hAnsi="Calibri" w:cs="Times New Roman"/>
                <w:i/>
                <w:sz w:val="22"/>
              </w:rPr>
              <w:t>rhapontici/sp.</w:t>
            </w:r>
          </w:p>
        </w:tc>
      </w:tr>
      <w:tr w:rsidR="006F1C1A" w:rsidRPr="006F1C1A" w14:paraId="21C5B22E" w14:textId="77777777" w:rsidTr="008A7244">
        <w:trPr>
          <w:trHeight w:val="286"/>
        </w:trPr>
        <w:tc>
          <w:tcPr>
            <w:tcW w:w="2372" w:type="dxa"/>
            <w:vMerge/>
          </w:tcPr>
          <w:p w14:paraId="7BF73E8C" w14:textId="77777777" w:rsidR="006F1C1A" w:rsidRPr="006F1C1A" w:rsidRDefault="006F1C1A" w:rsidP="006F1C1A">
            <w:pPr>
              <w:spacing w:before="0" w:after="0" w:line="259" w:lineRule="auto"/>
              <w:rPr>
                <w:rFonts w:ascii="Calibri" w:eastAsia="Calibri" w:hAnsi="Calibri" w:cs="Times New Roman"/>
                <w:bCs/>
                <w:sz w:val="22"/>
              </w:rPr>
            </w:pPr>
          </w:p>
        </w:tc>
        <w:tc>
          <w:tcPr>
            <w:tcW w:w="6572" w:type="dxa"/>
          </w:tcPr>
          <w:p w14:paraId="5727827C" w14:textId="77777777" w:rsidR="006F1C1A" w:rsidRPr="006F1C1A" w:rsidRDefault="006F1C1A" w:rsidP="006F1C1A">
            <w:pPr>
              <w:spacing w:before="0" w:after="0" w:line="259" w:lineRule="auto"/>
              <w:rPr>
                <w:rFonts w:ascii="Calibri" w:eastAsia="Calibri" w:hAnsi="Calibri" w:cs="Times New Roman"/>
                <w:sz w:val="22"/>
              </w:rPr>
            </w:pPr>
            <w:r w:rsidRPr="006F1C1A">
              <w:rPr>
                <w:rFonts w:ascii="Calibri" w:eastAsia="Calibri" w:hAnsi="Calibri" w:cs="Times New Roman"/>
                <w:i/>
                <w:sz w:val="22"/>
              </w:rPr>
              <w:t>Erwinia rhapontici/sp.</w:t>
            </w:r>
          </w:p>
        </w:tc>
      </w:tr>
      <w:tr w:rsidR="006F1C1A" w:rsidRPr="006F1C1A" w14:paraId="5B0AB92D" w14:textId="77777777" w:rsidTr="008A7244">
        <w:trPr>
          <w:trHeight w:val="278"/>
        </w:trPr>
        <w:tc>
          <w:tcPr>
            <w:tcW w:w="2372" w:type="dxa"/>
            <w:vMerge w:val="restart"/>
          </w:tcPr>
          <w:p w14:paraId="38514E1A" w14:textId="77777777" w:rsidR="006F1C1A" w:rsidRPr="006F1C1A" w:rsidRDefault="006F1C1A" w:rsidP="006F1C1A">
            <w:pPr>
              <w:spacing w:before="0" w:after="0" w:line="259" w:lineRule="auto"/>
              <w:rPr>
                <w:rFonts w:ascii="Calibri" w:eastAsia="Calibri" w:hAnsi="Calibri" w:cs="Times New Roman"/>
                <w:bCs/>
                <w:sz w:val="22"/>
              </w:rPr>
            </w:pPr>
            <w:r w:rsidRPr="006F1C1A">
              <w:rPr>
                <w:rFonts w:ascii="Calibri" w:eastAsia="Calibri" w:hAnsi="Calibri" w:cs="Times New Roman"/>
                <w:bCs/>
                <w:sz w:val="22"/>
              </w:rPr>
              <w:t>Phosphate solubilization</w:t>
            </w:r>
          </w:p>
        </w:tc>
        <w:tc>
          <w:tcPr>
            <w:tcW w:w="6572" w:type="dxa"/>
          </w:tcPr>
          <w:p w14:paraId="222E088C" w14:textId="77777777" w:rsidR="006F1C1A" w:rsidRPr="006F1C1A" w:rsidRDefault="006F1C1A" w:rsidP="006F1C1A">
            <w:pPr>
              <w:spacing w:before="0" w:after="0" w:line="259" w:lineRule="auto"/>
              <w:rPr>
                <w:rFonts w:ascii="Calibri" w:eastAsia="Calibri" w:hAnsi="Calibri" w:cs="Times New Roman"/>
                <w:i/>
                <w:sz w:val="22"/>
              </w:rPr>
            </w:pPr>
            <w:r w:rsidRPr="006F1C1A">
              <w:rPr>
                <w:rFonts w:ascii="Calibri" w:eastAsia="Calibri" w:hAnsi="Calibri" w:cs="Times New Roman"/>
                <w:i/>
                <w:sz w:val="22"/>
              </w:rPr>
              <w:t>Erwinia endophytica/ sp.</w:t>
            </w:r>
          </w:p>
        </w:tc>
      </w:tr>
      <w:tr w:rsidR="006F1C1A" w:rsidRPr="006F1C1A" w14:paraId="51550991" w14:textId="77777777" w:rsidTr="008A7244">
        <w:trPr>
          <w:trHeight w:val="286"/>
        </w:trPr>
        <w:tc>
          <w:tcPr>
            <w:tcW w:w="2372" w:type="dxa"/>
            <w:vMerge/>
          </w:tcPr>
          <w:p w14:paraId="456ED6C7" w14:textId="77777777" w:rsidR="006F1C1A" w:rsidRPr="006F1C1A" w:rsidRDefault="006F1C1A" w:rsidP="006F1C1A">
            <w:pPr>
              <w:spacing w:before="0" w:after="0" w:line="259" w:lineRule="auto"/>
              <w:rPr>
                <w:rFonts w:ascii="Calibri" w:eastAsia="Calibri" w:hAnsi="Calibri" w:cs="Times New Roman"/>
                <w:b/>
                <w:sz w:val="22"/>
              </w:rPr>
            </w:pPr>
          </w:p>
        </w:tc>
        <w:tc>
          <w:tcPr>
            <w:tcW w:w="6572" w:type="dxa"/>
          </w:tcPr>
          <w:p w14:paraId="48326B8E" w14:textId="77777777" w:rsidR="006F1C1A" w:rsidRPr="006F1C1A" w:rsidRDefault="006F1C1A" w:rsidP="006F1C1A">
            <w:pPr>
              <w:spacing w:before="0" w:after="0" w:line="259" w:lineRule="auto"/>
              <w:rPr>
                <w:rFonts w:ascii="Calibri" w:eastAsia="Calibri" w:hAnsi="Calibri" w:cs="Times New Roman"/>
                <w:i/>
                <w:sz w:val="22"/>
              </w:rPr>
            </w:pPr>
            <w:r w:rsidRPr="006F1C1A">
              <w:rPr>
                <w:rFonts w:ascii="Calibri" w:eastAsia="Calibri" w:hAnsi="Calibri" w:cs="Times New Roman"/>
                <w:i/>
                <w:sz w:val="22"/>
              </w:rPr>
              <w:t>uncultured Erwinia sp.</w:t>
            </w:r>
          </w:p>
        </w:tc>
      </w:tr>
      <w:tr w:rsidR="006F1C1A" w:rsidRPr="006F1C1A" w14:paraId="5D609E77" w14:textId="77777777" w:rsidTr="008A7244">
        <w:trPr>
          <w:trHeight w:val="278"/>
        </w:trPr>
        <w:tc>
          <w:tcPr>
            <w:tcW w:w="2372" w:type="dxa"/>
            <w:vMerge/>
          </w:tcPr>
          <w:p w14:paraId="465CD77E" w14:textId="77777777" w:rsidR="006F1C1A" w:rsidRPr="006F1C1A" w:rsidRDefault="006F1C1A" w:rsidP="006F1C1A">
            <w:pPr>
              <w:spacing w:before="0" w:after="0" w:line="259" w:lineRule="auto"/>
              <w:rPr>
                <w:rFonts w:ascii="Calibri" w:eastAsia="Calibri" w:hAnsi="Calibri" w:cs="Times New Roman"/>
                <w:b/>
                <w:sz w:val="22"/>
              </w:rPr>
            </w:pPr>
          </w:p>
        </w:tc>
        <w:tc>
          <w:tcPr>
            <w:tcW w:w="6572" w:type="dxa"/>
          </w:tcPr>
          <w:p w14:paraId="72C3D21D" w14:textId="77777777" w:rsidR="006F1C1A" w:rsidRPr="006F1C1A" w:rsidRDefault="006F1C1A" w:rsidP="006F1C1A">
            <w:pPr>
              <w:spacing w:before="0" w:after="0" w:line="259" w:lineRule="auto"/>
              <w:rPr>
                <w:rFonts w:ascii="Calibri" w:eastAsia="Calibri" w:hAnsi="Calibri" w:cs="Times New Roman"/>
                <w:i/>
                <w:sz w:val="22"/>
              </w:rPr>
            </w:pPr>
            <w:r w:rsidRPr="006F1C1A">
              <w:rPr>
                <w:rFonts w:ascii="Calibri" w:eastAsia="Calibri" w:hAnsi="Calibri" w:cs="Times New Roman"/>
                <w:i/>
                <w:sz w:val="22"/>
              </w:rPr>
              <w:t>uncultured Enterobacter sp.</w:t>
            </w:r>
          </w:p>
        </w:tc>
      </w:tr>
    </w:tbl>
    <w:p w14:paraId="5EAC25DA" w14:textId="77777777" w:rsidR="006F1C1A" w:rsidRPr="006F1C1A" w:rsidRDefault="006F1C1A" w:rsidP="006F1C1A">
      <w:pPr>
        <w:spacing w:before="0" w:after="0" w:line="259" w:lineRule="auto"/>
        <w:rPr>
          <w:rFonts w:ascii="Calibri" w:eastAsia="Calibri" w:hAnsi="Calibri" w:cs="Times New Roman"/>
          <w:sz w:val="22"/>
          <w:lang w:val="en-CA"/>
        </w:rPr>
      </w:pPr>
    </w:p>
    <w:p w14:paraId="10F73E1E" w14:textId="4364BB4A" w:rsidR="00ED10B7" w:rsidRPr="008B7527" w:rsidRDefault="00ED10B7">
      <w:pPr>
        <w:spacing w:line="360" w:lineRule="auto"/>
        <w:jc w:val="both"/>
      </w:pPr>
      <w:r w:rsidRPr="00ED10B7">
        <w:rPr>
          <w:highlight w:val="yellow"/>
        </w:rPr>
        <w:t>[Figures 4-</w:t>
      </w:r>
      <w:r w:rsidR="001C3CD9">
        <w:rPr>
          <w:highlight w:val="yellow"/>
        </w:rPr>
        <w:t>8</w:t>
      </w:r>
      <w:r w:rsidRPr="00ED10B7">
        <w:rPr>
          <w:highlight w:val="yellow"/>
        </w:rPr>
        <w:t xml:space="preserve"> go here]</w:t>
      </w:r>
    </w:p>
    <w:p w14:paraId="79BEBD3A" w14:textId="4D826957" w:rsidR="005F2D41" w:rsidRDefault="005F2D41">
      <w:pPr>
        <w:pStyle w:val="Heading1"/>
        <w:spacing w:line="360" w:lineRule="auto"/>
        <w:jc w:val="both"/>
      </w:pPr>
      <w:r w:rsidRPr="00AE0212">
        <w:t>Discussion</w:t>
      </w:r>
    </w:p>
    <w:p w14:paraId="4F6F1884" w14:textId="03B451D5" w:rsidR="00B7247A" w:rsidRPr="00B7247A" w:rsidRDefault="00B7247A">
      <w:pPr>
        <w:spacing w:line="360" w:lineRule="auto"/>
        <w:jc w:val="both"/>
        <w:rPr>
          <w:rFonts w:cs="Times New Roman"/>
          <w:b/>
          <w:bCs/>
        </w:rPr>
      </w:pPr>
      <w:r>
        <w:rPr>
          <w:rFonts w:cs="Times New Roman"/>
          <w:b/>
          <w:bCs/>
        </w:rPr>
        <w:t>Consolidation of the rhizobiome</w:t>
      </w:r>
    </w:p>
    <w:p w14:paraId="7751A234" w14:textId="4CEBDDC6" w:rsidR="00102F3E" w:rsidRDefault="00230109">
      <w:pPr>
        <w:spacing w:line="360" w:lineRule="auto"/>
        <w:jc w:val="both"/>
        <w:rPr>
          <w:rFonts w:cs="Times New Roman"/>
        </w:rPr>
      </w:pPr>
      <w:r>
        <w:rPr>
          <w:rFonts w:cs="Times New Roman"/>
        </w:rPr>
        <w:t xml:space="preserve">This study </w:t>
      </w:r>
      <w:r w:rsidR="00DB3E74">
        <w:rPr>
          <w:rFonts w:cs="Times New Roman"/>
        </w:rPr>
        <w:t>presents</w:t>
      </w:r>
      <w:r>
        <w:rPr>
          <w:rFonts w:cs="Times New Roman"/>
        </w:rPr>
        <w:t xml:space="preserve"> the first concentrated metagenomic analysis of</w:t>
      </w:r>
      <w:r w:rsidR="00AD05A3">
        <w:rPr>
          <w:rFonts w:cs="Times New Roman"/>
        </w:rPr>
        <w:t xml:space="preserve"> a</w:t>
      </w:r>
      <w:r w:rsidR="00BE30AE">
        <w:rPr>
          <w:rFonts w:cs="Times New Roman"/>
        </w:rPr>
        <w:t xml:space="preserve"> </w:t>
      </w:r>
      <w:r>
        <w:rPr>
          <w:rFonts w:cs="Times New Roman"/>
        </w:rPr>
        <w:t xml:space="preserve">microbial </w:t>
      </w:r>
      <w:r w:rsidR="00DB3E74">
        <w:rPr>
          <w:rFonts w:cs="Times New Roman"/>
        </w:rPr>
        <w:t xml:space="preserve">rhizosphere </w:t>
      </w:r>
      <w:r>
        <w:rPr>
          <w:rFonts w:cs="Times New Roman"/>
        </w:rPr>
        <w:t>community in the hydroponic</w:t>
      </w:r>
      <w:r w:rsidR="005272F5">
        <w:rPr>
          <w:rFonts w:cs="Times New Roman"/>
        </w:rPr>
        <w:t xml:space="preserve"> </w:t>
      </w:r>
      <w:r w:rsidR="007D5D88">
        <w:rPr>
          <w:rFonts w:cs="Times New Roman"/>
        </w:rPr>
        <w:t xml:space="preserve">component </w:t>
      </w:r>
      <w:r>
        <w:rPr>
          <w:rFonts w:cs="Times New Roman"/>
        </w:rPr>
        <w:t xml:space="preserve">of </w:t>
      </w:r>
      <w:r w:rsidR="007D5D88">
        <w:rPr>
          <w:rFonts w:cs="Times New Roman"/>
        </w:rPr>
        <w:t xml:space="preserve">an </w:t>
      </w:r>
      <w:r>
        <w:rPr>
          <w:rFonts w:cs="Times New Roman"/>
        </w:rPr>
        <w:t>aquaponic system</w:t>
      </w:r>
      <w:r w:rsidR="007D5D88">
        <w:rPr>
          <w:rFonts w:cs="Times New Roman"/>
        </w:rPr>
        <w:t>.</w:t>
      </w:r>
      <w:r>
        <w:rPr>
          <w:rFonts w:cs="Times New Roman"/>
        </w:rPr>
        <w:t xml:space="preserve"> Whereas previous studies have employed sequencing techniques </w:t>
      </w:r>
      <w:r w:rsidR="006D725F">
        <w:rPr>
          <w:rFonts w:cs="Times New Roman"/>
        </w:rPr>
        <w:t>to characterize other compartments of aquaponic systems in detail</w:t>
      </w:r>
      <w:r w:rsidR="00F05AEF">
        <w:rPr>
          <w:rFonts w:cs="Times New Roman"/>
        </w:rPr>
        <w:t xml:space="preserve"> (e.g. RAS tanks)</w:t>
      </w:r>
      <w:r w:rsidR="006D725F">
        <w:rPr>
          <w:rFonts w:cs="Times New Roman"/>
        </w:rPr>
        <w:t xml:space="preserve"> or global microbial diversity across aquaponic systems</w:t>
      </w:r>
      <w:r w:rsidR="00FD50F0">
        <w:rPr>
          <w:rFonts w:cs="Times New Roman"/>
        </w:rPr>
        <w:t xml:space="preserve"> </w:t>
      </w:r>
      <w:r w:rsidR="00FD50F0">
        <w:rPr>
          <w:rFonts w:cs="Times New Roman"/>
        </w:rPr>
        <w:fldChar w:fldCharType="begin">
          <w:fldData xml:space="preserve">PEVuZE5vdGU+PENpdGU+PEF1dGhvcj5TdWdpdGE8L0F1dGhvcj48WWVhcj4yMDA1PC9ZZWFyPjxS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</w:fldData>
        </w:fldChar>
      </w:r>
      <w:r w:rsidR="00DC2E21">
        <w:rPr>
          <w:rFonts w:cs="Times New Roman"/>
        </w:rPr>
        <w:instrText xml:space="preserve"> ADDIN EN.CITE </w:instrText>
      </w:r>
      <w:r w:rsidR="00DC2E21">
        <w:rPr>
          <w:rFonts w:cs="Times New Roman"/>
        </w:rPr>
        <w:fldChar w:fldCharType="begin">
          <w:fldData xml:space="preserve">PEVuZE5vdGU+PENpdGU+PEF1dGhvcj5TdWdpdGE8L0F1dGhvcj48WWVhcj4yMDA1PC9ZZWFyPjxS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</w:fldData>
        </w:fldChar>
      </w:r>
      <w:r w:rsidR="00DC2E21">
        <w:rPr>
          <w:rFonts w:cs="Times New Roman"/>
        </w:rPr>
        <w:instrText xml:space="preserve"> ADDIN EN.CITE.DATA </w:instrText>
      </w:r>
      <w:r w:rsidR="00DC2E21">
        <w:rPr>
          <w:rFonts w:cs="Times New Roman"/>
        </w:rPr>
      </w:r>
      <w:r w:rsidR="00DC2E21">
        <w:rPr>
          <w:rFonts w:cs="Times New Roman"/>
        </w:rPr>
        <w:fldChar w:fldCharType="end"/>
      </w:r>
      <w:r w:rsidR="00FD50F0">
        <w:rPr>
          <w:rFonts w:cs="Times New Roman"/>
        </w:rPr>
      </w:r>
      <w:r w:rsidR="00FD50F0">
        <w:rPr>
          <w:rFonts w:cs="Times New Roman"/>
        </w:rPr>
        <w:fldChar w:fldCharType="separate"/>
      </w:r>
      <w:r w:rsidR="00DC2E21">
        <w:rPr>
          <w:rFonts w:cs="Times New Roman"/>
          <w:noProof/>
        </w:rPr>
        <w:t>(55-59)</w:t>
      </w:r>
      <w:r w:rsidR="00FD50F0">
        <w:rPr>
          <w:rFonts w:cs="Times New Roman"/>
        </w:rPr>
        <w:fldChar w:fldCharType="end"/>
      </w:r>
      <w:r w:rsidR="006D725F">
        <w:rPr>
          <w:rFonts w:cs="Times New Roman"/>
        </w:rPr>
        <w:t>, none ha</w:t>
      </w:r>
      <w:r w:rsidR="00FB5ED7">
        <w:rPr>
          <w:rFonts w:cs="Times New Roman"/>
        </w:rPr>
        <w:t>ve</w:t>
      </w:r>
      <w:r w:rsidR="006D725F">
        <w:rPr>
          <w:rFonts w:cs="Times New Roman"/>
        </w:rPr>
        <w:t xml:space="preserve"> </w:t>
      </w:r>
      <w:r w:rsidR="00721A48">
        <w:rPr>
          <w:rFonts w:cs="Times New Roman"/>
        </w:rPr>
        <w:t xml:space="preserve">directly </w:t>
      </w:r>
      <w:r w:rsidR="006D725F">
        <w:rPr>
          <w:rFonts w:cs="Times New Roman"/>
        </w:rPr>
        <w:t xml:space="preserve">evaluated </w:t>
      </w:r>
      <w:r w:rsidR="00BD53D9">
        <w:rPr>
          <w:rFonts w:cs="Times New Roman"/>
        </w:rPr>
        <w:t>microbial dynamics in the</w:t>
      </w:r>
      <w:r w:rsidR="006D725F">
        <w:rPr>
          <w:rFonts w:cs="Times New Roman"/>
        </w:rPr>
        <w:t xml:space="preserve"> hydroponic segment </w:t>
      </w:r>
      <w:r w:rsidR="004F57B6">
        <w:rPr>
          <w:rFonts w:cs="Times New Roman"/>
        </w:rPr>
        <w:t xml:space="preserve">in response to upstream </w:t>
      </w:r>
      <w:r w:rsidR="00B81AB2">
        <w:rPr>
          <w:rFonts w:cs="Times New Roman"/>
        </w:rPr>
        <w:t>microbial pressures</w:t>
      </w:r>
      <w:r w:rsidR="006D725F">
        <w:rPr>
          <w:rFonts w:cs="Times New Roman"/>
        </w:rPr>
        <w:t>.</w:t>
      </w:r>
      <w:r w:rsidR="009C7DB9">
        <w:rPr>
          <w:rFonts w:cs="Times New Roman"/>
        </w:rPr>
        <w:t xml:space="preserve"> </w:t>
      </w:r>
      <w:r w:rsidR="006C3E5E">
        <w:rPr>
          <w:rFonts w:cs="Times New Roman"/>
        </w:rPr>
        <w:t>D</w:t>
      </w:r>
      <w:r w:rsidR="00B45230">
        <w:rPr>
          <w:rFonts w:cs="Times New Roman"/>
        </w:rPr>
        <w:t xml:space="preserve">irectly comparing yields between aquaponics and hydroponics has </w:t>
      </w:r>
      <w:r w:rsidR="00AD05A3">
        <w:rPr>
          <w:rFonts w:cs="Times New Roman"/>
        </w:rPr>
        <w:t xml:space="preserve">so far </w:t>
      </w:r>
      <w:r w:rsidR="00B45230">
        <w:rPr>
          <w:rFonts w:cs="Times New Roman"/>
        </w:rPr>
        <w:t xml:space="preserve">proven </w:t>
      </w:r>
      <w:r w:rsidR="002F5244">
        <w:rPr>
          <w:rFonts w:cs="Times New Roman"/>
        </w:rPr>
        <w:t xml:space="preserve">to be </w:t>
      </w:r>
      <w:r w:rsidR="00B45230">
        <w:rPr>
          <w:rFonts w:cs="Times New Roman"/>
        </w:rPr>
        <w:t xml:space="preserve">inconsistent and poorly reproducible </w:t>
      </w:r>
      <w:r w:rsidR="00B45230">
        <w:rPr>
          <w:rFonts w:cs="Times New Roman"/>
        </w:rPr>
        <w:fldChar w:fldCharType="begin"/>
      </w:r>
      <w:r w:rsidR="00E145DE">
        <w:rPr>
          <w:rFonts w:cs="Times New Roman"/>
        </w:rPr>
        <w:instrText xml:space="preserve"> ADDIN EN.CITE &lt;EndNote&gt;&lt;Cite&gt;&lt;Author&gt;Yep&lt;/Author&gt;&lt;Year&gt;2019&lt;/Year&gt;&lt;RecNum&gt;496&lt;/RecNum&gt;&lt;DisplayText&gt;(27, 41)&lt;/DisplayText&gt;&lt;record&gt;&lt;rec-number&gt;496&lt;/rec-number&gt;&lt;foreign-keys&gt;&lt;key app="EN" db-id="sa50wxwr80sxx2essv7xvf9yxtp9v2s9pr29" timestamp="1586914458"&gt;496&lt;/key&gt;&lt;/foreign-keys&gt;&lt;ref-type name="Journal Article"&gt;17&lt;/ref-type&gt;&lt;contributors&gt;&lt;authors&gt;&lt;author&gt;Yep, Brandon&lt;/author&gt;&lt;author&gt;Zheng, Youbin&lt;/author&gt;&lt;/authors&gt;&lt;/contributors&gt;&lt;titles&gt;&lt;title&gt;Aquaponic trends and challenges–A review&lt;/title&gt;&lt;secondary-title&gt;Journal of Cleaner Production&lt;/secondary-title&gt;&lt;/titles&gt;&lt;periodical&gt;&lt;full-title&gt;Journal of Cleaner Production&lt;/full-title&gt;&lt;/periodical&gt;&lt;dates&gt;&lt;year&gt;2019&lt;/year&gt;&lt;/dates&gt;&lt;isbn&gt;0959-6526&lt;/isbn&gt;&lt;urls&gt;&lt;/urls&gt;&lt;/record&gt;&lt;/Cite&gt;&lt;Cite&gt;&lt;Author&gt;Ayipio&lt;/Author&gt;&lt;Year&gt;2019&lt;/Year&gt;&lt;RecNum&gt;497&lt;/RecNum&gt;&lt;record&gt;&lt;rec-number&gt;497&lt;/rec-number&gt;&lt;foreign-keys&gt;&lt;key app="EN" db-id="sa50wxwr80sxx2essv7xvf9yxtp9v2s9pr29" timestamp="1586914516"&gt;497&lt;/key&gt;&lt;/foreign-keys&gt;&lt;ref-type name="Journal Article"&gt;17&lt;/ref-type&gt;&lt;contributors&gt;&lt;authors&gt;&lt;author&gt;Ayipio, Emmanuel&lt;/author&gt;&lt;author&gt;Wells, Daniel E&lt;/author&gt;&lt;author&gt;McQuilling, Alyssa&lt;/author&gt;&lt;author&gt;Wilson, Alan E&lt;/author&gt;&lt;/authors&gt;&lt;/contributors&gt;&lt;titles&gt;&lt;title&gt;Comparisons between Aquaponic and Conventional Hydroponic Crop Yields: A Meta-Analysis&lt;/title&gt;&lt;secondary-title&gt;Sustainability&lt;/secondary-title&gt;&lt;/titles&gt;&lt;periodical&gt;&lt;full-title&gt;Sustainability&lt;/full-title&gt;&lt;/periodical&gt;&lt;pages&gt;6511&lt;/pages&gt;&lt;volume&gt;11&lt;/volume&gt;&lt;number&gt;22&lt;/number&gt;&lt;dates&gt;&lt;year&gt;2019&lt;/year&gt;&lt;/dates&gt;&lt;urls&gt;&lt;/urls&gt;&lt;/record&gt;&lt;/Cite&gt;&lt;/EndNote&gt;</w:instrText>
      </w:r>
      <w:r w:rsidR="00B45230">
        <w:rPr>
          <w:rFonts w:cs="Times New Roman"/>
        </w:rPr>
        <w:fldChar w:fldCharType="separate"/>
      </w:r>
      <w:r w:rsidR="00E145DE">
        <w:rPr>
          <w:rFonts w:cs="Times New Roman"/>
          <w:noProof/>
        </w:rPr>
        <w:t>(27, 41)</w:t>
      </w:r>
      <w:r w:rsidR="00B45230">
        <w:rPr>
          <w:rFonts w:cs="Times New Roman"/>
        </w:rPr>
        <w:fldChar w:fldCharType="end"/>
      </w:r>
      <w:r w:rsidR="00B45230">
        <w:rPr>
          <w:rFonts w:cs="Times New Roman"/>
        </w:rPr>
        <w:t xml:space="preserve">. </w:t>
      </w:r>
      <w:r w:rsidR="00102F3E">
        <w:rPr>
          <w:rFonts w:cs="Times New Roman"/>
        </w:rPr>
        <w:t xml:space="preserve">As </w:t>
      </w:r>
      <w:r w:rsidR="003636F0">
        <w:rPr>
          <w:rFonts w:cs="Times New Roman"/>
        </w:rPr>
        <w:t xml:space="preserve">both aquaponic and hydroponic </w:t>
      </w:r>
      <w:r w:rsidR="00B525AA">
        <w:rPr>
          <w:rFonts w:cs="Times New Roman"/>
        </w:rPr>
        <w:t xml:space="preserve">systems </w:t>
      </w:r>
      <w:r w:rsidR="003636F0">
        <w:rPr>
          <w:rFonts w:cs="Times New Roman"/>
        </w:rPr>
        <w:t xml:space="preserve">strive to maximize crop productivity </w:t>
      </w:r>
      <w:r w:rsidR="003636F0">
        <w:rPr>
          <w:rFonts w:cs="Times New Roman"/>
        </w:rPr>
        <w:lastRenderedPageBreak/>
        <w:t xml:space="preserve">through the same conventional means (greenhouse design, cultivar selection, etc.), </w:t>
      </w:r>
      <w:r w:rsidR="00C1167A">
        <w:rPr>
          <w:rFonts w:cs="Times New Roman"/>
        </w:rPr>
        <w:t>they distinguish themselves</w:t>
      </w:r>
      <w:r w:rsidR="00C42487">
        <w:rPr>
          <w:rFonts w:cs="Times New Roman"/>
        </w:rPr>
        <w:t xml:space="preserve"> primarily</w:t>
      </w:r>
      <w:r w:rsidR="00C1167A">
        <w:rPr>
          <w:rFonts w:cs="Times New Roman"/>
        </w:rPr>
        <w:t xml:space="preserve"> in their </w:t>
      </w:r>
      <w:r w:rsidR="00BE30AE">
        <w:rPr>
          <w:rFonts w:cs="Times New Roman"/>
        </w:rPr>
        <w:t>aqueous milieu</w:t>
      </w:r>
      <w:r w:rsidR="000D63B9">
        <w:rPr>
          <w:rFonts w:cs="Times New Roman"/>
        </w:rPr>
        <w:t xml:space="preserve">, which although </w:t>
      </w:r>
      <w:r w:rsidR="00BE30AE">
        <w:rPr>
          <w:rFonts w:cs="Times New Roman"/>
        </w:rPr>
        <w:t xml:space="preserve">do </w:t>
      </w:r>
      <w:r w:rsidR="000D63B9">
        <w:rPr>
          <w:rFonts w:cs="Times New Roman"/>
        </w:rPr>
        <w:t xml:space="preserve">not differ in availability of essential nutrients (these are normally supplemented to a level where they are not limiting), may differ in </w:t>
      </w:r>
      <w:r w:rsidR="00ED7AC8">
        <w:rPr>
          <w:rFonts w:cs="Times New Roman"/>
        </w:rPr>
        <w:t>terms of</w:t>
      </w:r>
      <w:r w:rsidR="000D63B9">
        <w:rPr>
          <w:rFonts w:cs="Times New Roman"/>
        </w:rPr>
        <w:t xml:space="preserve"> microbial </w:t>
      </w:r>
      <w:r w:rsidR="00ED7AC8">
        <w:rPr>
          <w:rFonts w:cs="Times New Roman"/>
        </w:rPr>
        <w:t>abundance and diversity</w:t>
      </w:r>
      <w:r w:rsidR="00C1167A">
        <w:rPr>
          <w:rFonts w:cs="Times New Roman"/>
        </w:rPr>
        <w:t xml:space="preserve">. </w:t>
      </w:r>
      <w:r w:rsidR="00C42487">
        <w:rPr>
          <w:rFonts w:cs="Times New Roman"/>
        </w:rPr>
        <w:t xml:space="preserve">Thus, </w:t>
      </w:r>
      <w:r w:rsidR="003636F0">
        <w:rPr>
          <w:rFonts w:cs="Times New Roman"/>
        </w:rPr>
        <w:t>our study focused on the</w:t>
      </w:r>
      <w:r w:rsidR="009C7DB9">
        <w:rPr>
          <w:rFonts w:cs="Times New Roman"/>
        </w:rPr>
        <w:t xml:space="preserve"> community development at the main</w:t>
      </w:r>
      <w:r w:rsidR="003636F0">
        <w:rPr>
          <w:rFonts w:cs="Times New Roman"/>
        </w:rPr>
        <w:t xml:space="preserve"> interface between the </w:t>
      </w:r>
      <w:r w:rsidR="00893940">
        <w:rPr>
          <w:rFonts w:cs="Times New Roman"/>
        </w:rPr>
        <w:t>aqueous milieu</w:t>
      </w:r>
      <w:r w:rsidR="003636F0">
        <w:rPr>
          <w:rFonts w:cs="Times New Roman"/>
        </w:rPr>
        <w:t xml:space="preserve"> and the plant – the rhizosphere. </w:t>
      </w:r>
      <w:r w:rsidR="009C7DB9">
        <w:rPr>
          <w:rFonts w:cs="Times New Roman"/>
        </w:rPr>
        <w:t xml:space="preserve">This research is furthermore relevant in relation to sterilization practices in aquaponics (e.g. with the goal of protecting crops from unwanted colonizers), an area that remains controversial. </w:t>
      </w:r>
      <w:r w:rsidR="009C7DB9" w:rsidRPr="00E010D1">
        <w:rPr>
          <w:rFonts w:cs="Times New Roman"/>
        </w:rPr>
        <w:t xml:space="preserve">Some studies advocate for continuous cycling of water between RAS and </w:t>
      </w:r>
      <w:r w:rsidR="009C7DB9">
        <w:rPr>
          <w:rFonts w:cs="Times New Roman"/>
        </w:rPr>
        <w:t>HP</w:t>
      </w:r>
      <w:r w:rsidR="009C7DB9" w:rsidRPr="00E010D1">
        <w:rPr>
          <w:rFonts w:cs="Times New Roman"/>
        </w:rPr>
        <w:t xml:space="preserve"> </w:t>
      </w:r>
      <w:r w:rsidR="009C7DB9">
        <w:rPr>
          <w:rFonts w:cs="Times New Roman"/>
        </w:rPr>
        <w:t>components</w:t>
      </w:r>
      <w:r w:rsidR="009C7DB9" w:rsidRPr="00E010D1">
        <w:rPr>
          <w:rFonts w:cs="Times New Roman"/>
        </w:rPr>
        <w:t xml:space="preserve"> (coupled aquaponics) </w:t>
      </w:r>
      <w:r w:rsidR="009C7DB9" w:rsidRPr="00E010D1">
        <w:rPr>
          <w:rFonts w:cs="Times New Roman"/>
        </w:rPr>
        <w:fldChar w:fldCharType="begin"/>
      </w:r>
      <w:r w:rsidR="00DC2E21">
        <w:rPr>
          <w:rFonts w:cs="Times New Roman"/>
        </w:rPr>
        <w:instrText xml:space="preserve"> ADDIN EN.CITE &lt;EndNote&gt;&lt;Cite&gt;&lt;Author&gt;Palm&lt;/Author&gt;&lt;Year&gt;2019&lt;/Year&gt;&lt;RecNum&gt;495&lt;/RecNum&gt;&lt;DisplayText&gt;(60, 61)&lt;/DisplayText&gt;&lt;record&gt;&lt;rec-number&gt;495&lt;/rec-number&gt;&lt;foreign-keys&gt;&lt;key app="EN" db-id="sa50wxwr80sxx2essv7xvf9yxtp9v2s9pr29" timestamp="1586913691"&gt;495&lt;/key&gt;&lt;/foreign-keys&gt;&lt;ref-type name="Book Section"&gt;5&lt;/ref-type&gt;&lt;contributors&gt;&lt;authors&gt;&lt;author&gt;Palm, Harry W&lt;/author&gt;&lt;author&gt;Knaus, Ulrich&lt;/author&gt;&lt;author&gt;Appelbaum, Samuel&lt;/author&gt;&lt;author&gt;Strauch, Sebastian M&lt;/author&gt;&lt;author&gt;Kotzen, Benz&lt;/author&gt;&lt;/authors&gt;&lt;/contributors&gt;&lt;titles&gt;&lt;title&gt;Coupled aquaponics systems&lt;/title&gt;&lt;secondary-title&gt;Aquaponics Food Production Systems&lt;/secondary-title&gt;&lt;/titles&gt;&lt;pages&gt;163-199&lt;/pages&gt;&lt;dates&gt;&lt;year&gt;2019&lt;/year&gt;&lt;/dates&gt;&lt;publisher&gt;Springer&lt;/publisher&gt;&lt;urls&gt;&lt;/urls&gt;&lt;/record&gt;&lt;/Cite&gt;&lt;Cite&gt;&lt;Author&gt;Nichols&lt;/Author&gt;&lt;Year&gt;2011&lt;/Year&gt;&lt;RecNum&gt;503&lt;/RecNum&gt;&lt;record&gt;&lt;rec-number&gt;503&lt;/rec-number&gt;&lt;foreign-keys&gt;&lt;key app="EN" db-id="sa50wxwr80sxx2essv7xvf9yxtp9v2s9pr29" timestamp="1586915195"&gt;503&lt;/key&gt;&lt;/foreign-keys&gt;&lt;ref-type name="Conference Proceedings"&gt;10&lt;/ref-type&gt;&lt;contributors&gt;&lt;authors&gt;&lt;author&gt;Nichols, MA&lt;/author&gt;&lt;author&gt;Savidov, NA&lt;/author&gt;&lt;/authors&gt;&lt;/contributors&gt;&lt;titles&gt;&lt;title&gt;Aquaponics: A nutrient and water efficient production system&lt;/title&gt;&lt;secondary-title&gt;II International Symposium on Soilless Culture and Hydroponics 947&lt;/secondary-title&gt;&lt;/titles&gt;&lt;pages&gt;129-132&lt;/pages&gt;&lt;dates&gt;&lt;year&gt;2011&lt;/year&gt;&lt;/dates&gt;&lt;isbn&gt;9066052783&lt;/isbn&gt;&lt;urls&gt;&lt;/urls&gt;&lt;/record&gt;&lt;/Cite&gt;&lt;/EndNote&gt;</w:instrText>
      </w:r>
      <w:r w:rsidR="009C7DB9" w:rsidRPr="00E010D1">
        <w:rPr>
          <w:rFonts w:cs="Times New Roman"/>
        </w:rPr>
        <w:fldChar w:fldCharType="separate"/>
      </w:r>
      <w:r w:rsidR="00DC2E21">
        <w:rPr>
          <w:rFonts w:cs="Times New Roman"/>
          <w:noProof/>
        </w:rPr>
        <w:t>(60, 61)</w:t>
      </w:r>
      <w:r w:rsidR="009C7DB9" w:rsidRPr="00E010D1">
        <w:rPr>
          <w:rFonts w:cs="Times New Roman"/>
        </w:rPr>
        <w:fldChar w:fldCharType="end"/>
      </w:r>
      <w:r w:rsidR="009C7DB9" w:rsidRPr="00E010D1">
        <w:rPr>
          <w:rFonts w:cs="Times New Roman"/>
        </w:rPr>
        <w:t>, while others have advocated for a discrete separation (decoupled aquaponics)</w:t>
      </w:r>
      <w:r w:rsidR="009C7DB9">
        <w:rPr>
          <w:rFonts w:cs="Times New Roman"/>
        </w:rPr>
        <w:t xml:space="preserve"> with no return of microorganisms from the HP to the RAS </w:t>
      </w:r>
      <w:r w:rsidR="009C7DB9" w:rsidRPr="00E010D1">
        <w:rPr>
          <w:rFonts w:cs="Times New Roman"/>
        </w:rPr>
        <w:fldChar w:fldCharType="begin">
          <w:fldData xml:space="preserve">PEVuZE5vdGU+PENpdGU+PEF1dGhvcj5Hb2RkZWs8L0F1dGhvcj48WWVhcj4yMDE2PC9ZZWFyPjxS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=
</w:fldData>
        </w:fldChar>
      </w:r>
      <w:r w:rsidR="00DC2E21">
        <w:rPr>
          <w:rFonts w:cs="Times New Roman"/>
        </w:rPr>
        <w:instrText xml:space="preserve"> ADDIN EN.CITE </w:instrText>
      </w:r>
      <w:r w:rsidR="00DC2E21">
        <w:rPr>
          <w:rFonts w:cs="Times New Roman"/>
        </w:rPr>
        <w:fldChar w:fldCharType="begin">
          <w:fldData xml:space="preserve">PEVuZE5vdGU+PENpdGU+PEF1dGhvcj5Hb2RkZWs8L0F1dGhvcj48WWVhcj4yMDE2PC9ZZWFyPjxS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=
</w:fldData>
        </w:fldChar>
      </w:r>
      <w:r w:rsidR="00DC2E21">
        <w:rPr>
          <w:rFonts w:cs="Times New Roman"/>
        </w:rPr>
        <w:instrText xml:space="preserve"> ADDIN EN.CITE.DATA </w:instrText>
      </w:r>
      <w:r w:rsidR="00DC2E21">
        <w:rPr>
          <w:rFonts w:cs="Times New Roman"/>
        </w:rPr>
      </w:r>
      <w:r w:rsidR="00DC2E21">
        <w:rPr>
          <w:rFonts w:cs="Times New Roman"/>
        </w:rPr>
        <w:fldChar w:fldCharType="end"/>
      </w:r>
      <w:r w:rsidR="009C7DB9" w:rsidRPr="00E010D1">
        <w:rPr>
          <w:rFonts w:cs="Times New Roman"/>
        </w:rPr>
      </w:r>
      <w:r w:rsidR="009C7DB9" w:rsidRPr="00E010D1">
        <w:rPr>
          <w:rFonts w:cs="Times New Roman"/>
        </w:rPr>
        <w:fldChar w:fldCharType="separate"/>
      </w:r>
      <w:r w:rsidR="00DC2E21">
        <w:rPr>
          <w:rFonts w:cs="Times New Roman"/>
          <w:noProof/>
        </w:rPr>
        <w:t>(32, 62-66)</w:t>
      </w:r>
      <w:r w:rsidR="009C7DB9" w:rsidRPr="00E010D1">
        <w:rPr>
          <w:rFonts w:cs="Times New Roman"/>
        </w:rPr>
        <w:fldChar w:fldCharType="end"/>
      </w:r>
      <w:r w:rsidR="009C7DB9">
        <w:rPr>
          <w:rFonts w:cs="Times New Roman"/>
        </w:rPr>
        <w:t xml:space="preserve">. We thus sought to determine whether sterilization (reducing </w:t>
      </w:r>
      <w:r w:rsidR="00015878">
        <w:rPr>
          <w:rFonts w:cs="Times New Roman"/>
        </w:rPr>
        <w:t xml:space="preserve">the </w:t>
      </w:r>
      <w:r w:rsidR="009C7DB9">
        <w:rPr>
          <w:rFonts w:cs="Times New Roman"/>
        </w:rPr>
        <w:t xml:space="preserve">microbial </w:t>
      </w:r>
      <w:r w:rsidR="00AC75B3">
        <w:rPr>
          <w:rFonts w:cs="Times New Roman"/>
        </w:rPr>
        <w:t>influx into the hydroponics component</w:t>
      </w:r>
      <w:r w:rsidR="009C7DB9">
        <w:rPr>
          <w:rFonts w:cs="Times New Roman"/>
        </w:rPr>
        <w:t xml:space="preserve">) </w:t>
      </w:r>
      <w:r w:rsidR="00015878">
        <w:rPr>
          <w:rFonts w:cs="Times New Roman"/>
        </w:rPr>
        <w:t>limits</w:t>
      </w:r>
      <w:r w:rsidR="009C7DB9">
        <w:rPr>
          <w:rFonts w:cs="Times New Roman"/>
        </w:rPr>
        <w:t xml:space="preserve"> mainly adverse rhizosphere colonizers or rather all members of the community indiscriminately.</w:t>
      </w:r>
    </w:p>
    <w:p w14:paraId="7123992F" w14:textId="5E6C98ED" w:rsidR="00FC0643" w:rsidRDefault="008A7244">
      <w:pPr>
        <w:spacing w:line="360" w:lineRule="auto"/>
        <w:jc w:val="both"/>
      </w:pPr>
      <w:r>
        <w:rPr>
          <w:rFonts w:cs="Times New Roman"/>
        </w:rPr>
        <w:t>The</w:t>
      </w:r>
      <w:r w:rsidR="00195F85">
        <w:rPr>
          <w:rFonts w:cs="Times New Roman"/>
        </w:rPr>
        <w:t xml:space="preserve"> </w:t>
      </w:r>
      <w:r w:rsidR="00D74B7A">
        <w:rPr>
          <w:rFonts w:cs="Times New Roman"/>
        </w:rPr>
        <w:t>rhizobiome</w:t>
      </w:r>
      <w:r w:rsidR="00195F85">
        <w:rPr>
          <w:rFonts w:cs="Times New Roman"/>
        </w:rPr>
        <w:t xml:space="preserve"> </w:t>
      </w:r>
      <w:r>
        <w:rPr>
          <w:rFonts w:cs="Times New Roman"/>
        </w:rPr>
        <w:t xml:space="preserve">is influenced by factors ranging from </w:t>
      </w:r>
      <w:r w:rsidR="00B01D96">
        <w:rPr>
          <w:rFonts w:cs="Times New Roman"/>
        </w:rPr>
        <w:t xml:space="preserve">both </w:t>
      </w:r>
      <w:r w:rsidR="00195F85">
        <w:rPr>
          <w:rFonts w:cs="Times New Roman"/>
        </w:rPr>
        <w:t>the plant (genotype, life stage</w:t>
      </w:r>
      <w:r w:rsidR="002F5244">
        <w:rPr>
          <w:rFonts w:cs="Times New Roman"/>
        </w:rPr>
        <w:t xml:space="preserve">) </w:t>
      </w:r>
      <w:r w:rsidR="00195F85">
        <w:rPr>
          <w:rFonts w:cs="Times New Roman"/>
        </w:rPr>
        <w:t xml:space="preserve">and the environment (water source, </w:t>
      </w:r>
      <w:r w:rsidR="00834231">
        <w:rPr>
          <w:rFonts w:cs="Times New Roman"/>
        </w:rPr>
        <w:t>nutrient</w:t>
      </w:r>
      <w:r w:rsidR="00195F85">
        <w:rPr>
          <w:rFonts w:cs="Times New Roman"/>
        </w:rPr>
        <w:t xml:space="preserve"> profile)</w:t>
      </w:r>
      <w:r w:rsidR="00CB616E">
        <w:rPr>
          <w:rFonts w:cs="Times New Roman"/>
        </w:rPr>
        <w:t xml:space="preserve"> </w:t>
      </w:r>
      <w:r w:rsidR="00CB616E">
        <w:rPr>
          <w:rFonts w:cs="Times New Roman"/>
        </w:rPr>
        <w:fldChar w:fldCharType="begin"/>
      </w:r>
      <w:r w:rsidR="00DC2E21">
        <w:rPr>
          <w:rFonts w:cs="Times New Roman"/>
        </w:rPr>
        <w:instrText xml:space="preserve"> ADDIN EN.CITE &lt;EndNote&gt;&lt;Cite&gt;&lt;Author&gt;Compant&lt;/Author&gt;&lt;Year&gt;2019&lt;/Year&gt;&lt;RecNum&gt;481&lt;/RecNum&gt;&lt;DisplayText&gt;(7, 67)&lt;/DisplayText&gt;&lt;record&gt;&lt;rec-number&gt;481&lt;/rec-number&gt;&lt;foreign-keys&gt;&lt;key app="EN" db-id="sa50wxwr80sxx2essv7xvf9yxtp9v2s9pr29" timestamp="1586289186"&gt;481&lt;/key&gt;&lt;/foreign-keys&gt;&lt;ref-type name="Journal Article"&gt;17&lt;/ref-type&gt;&lt;contributors&gt;&lt;authors&gt;&lt;author&gt;Compant, Stéphane&lt;/author&gt;&lt;author&gt;Samad, Abdul&lt;/author&gt;&lt;author&gt;Faist, Hanna&lt;/author&gt;&lt;author&gt;Sessitsch, Angela&lt;/author&gt;&lt;/authors&gt;&lt;/contributors&gt;&lt;titles&gt;&lt;title&gt;A review on the plant microbiome: ecology, functions and emerging trends in microbial application&lt;/title&gt;&lt;secondary-title&gt;Journal of advanced research&lt;/secondary-title&gt;&lt;/titles&gt;&lt;periodical&gt;&lt;full-title&gt;Journal of advanced research&lt;/full-title&gt;&lt;/periodical&gt;&lt;dates&gt;&lt;year&gt;2019&lt;/year&gt;&lt;/dates&gt;&lt;isbn&gt;2090-1232&lt;/isbn&gt;&lt;urls&gt;&lt;/urls&gt;&lt;/record&gt;&lt;/Cite&gt;&lt;Cite&gt;&lt;Author&gt;Chen&lt;/Author&gt;&lt;Year&gt;2020&lt;/Year&gt;&lt;RecNum&gt;551&lt;/RecNum&gt;&lt;record&gt;&lt;rec-number&gt;551&lt;/rec-number&gt;&lt;foreign-keys&gt;&lt;key app="EN" db-id="sa50wxwr80sxx2essv7xvf9yxtp9v2s9pr29" timestamp="1586930362"&gt;551&lt;/key&gt;&lt;/foreign-keys&gt;&lt;ref-type name="Journal Article"&gt;17&lt;/ref-type&gt;&lt;contributors&gt;&lt;authors&gt;&lt;author&gt;Chen, Tao&lt;/author&gt;&lt;author&gt;Nomura, Kinya&lt;/author&gt;&lt;author&gt;Wang, Xiaolin&lt;/author&gt;&lt;author&gt;Sohrabi, Reza&lt;/author&gt;&lt;author&gt;Xu, Jin&lt;/author&gt;&lt;author&gt;Yao, Lingya&lt;/author&gt;&lt;author&gt;Paasch, Bradley C&lt;/author&gt;&lt;author&gt;Ma, Li&lt;/author&gt;&lt;author&gt;Kremer, James&lt;/author&gt;&lt;author&gt;Cheng, Yuti&lt;/author&gt;&lt;/authors&gt;&lt;/contributors&gt;&lt;titles&gt;&lt;title&gt;A plant genetic network for preventing dysbiosis in the phyllosphere&lt;/title&gt;&lt;secondary-title&gt;Nature&lt;/secondary-title&gt;&lt;/titles&gt;&lt;periodical&gt;&lt;full-title&gt;Nature&lt;/full-title&gt;&lt;/periodical&gt;&lt;pages&gt;1-5&lt;/pages&gt;&lt;dates&gt;&lt;year&gt;2020&lt;/year&gt;&lt;/dates&gt;&lt;isbn&gt;1476-4687&lt;/isbn&gt;&lt;urls&gt;&lt;/urls&gt;&lt;/record&gt;&lt;/Cite&gt;&lt;/EndNote&gt;</w:instrText>
      </w:r>
      <w:r w:rsidR="00CB616E">
        <w:rPr>
          <w:rFonts w:cs="Times New Roman"/>
        </w:rPr>
        <w:fldChar w:fldCharType="separate"/>
      </w:r>
      <w:r w:rsidR="00DC2E21">
        <w:rPr>
          <w:rFonts w:cs="Times New Roman"/>
          <w:noProof/>
        </w:rPr>
        <w:t>(7, 67)</w:t>
      </w:r>
      <w:r w:rsidR="00CB616E">
        <w:rPr>
          <w:rFonts w:cs="Times New Roman"/>
        </w:rPr>
        <w:fldChar w:fldCharType="end"/>
      </w:r>
      <w:r w:rsidR="00FB5ED7">
        <w:rPr>
          <w:rFonts w:cs="Times New Roman"/>
        </w:rPr>
        <w:t>,</w:t>
      </w:r>
      <w:r w:rsidR="00D74B7A">
        <w:rPr>
          <w:rFonts w:cs="Times New Roman"/>
        </w:rPr>
        <w:t xml:space="preserve"> </w:t>
      </w:r>
      <w:r w:rsidR="00F05AEF">
        <w:rPr>
          <w:rFonts w:cs="Times New Roman"/>
        </w:rPr>
        <w:t>suggest</w:t>
      </w:r>
      <w:r w:rsidR="00B01D96">
        <w:rPr>
          <w:rFonts w:cs="Times New Roman"/>
        </w:rPr>
        <w:t>ing</w:t>
      </w:r>
      <w:r w:rsidR="00F05AEF">
        <w:rPr>
          <w:rFonts w:cs="Times New Roman"/>
        </w:rPr>
        <w:t xml:space="preserve"> a</w:t>
      </w:r>
      <w:r w:rsidR="00D74B7A">
        <w:rPr>
          <w:rFonts w:cs="Times New Roman"/>
        </w:rPr>
        <w:t xml:space="preserve"> </w:t>
      </w:r>
      <w:r w:rsidR="00195E1E">
        <w:rPr>
          <w:rFonts w:cs="Times New Roman"/>
        </w:rPr>
        <w:t>highly dynamic community composition</w:t>
      </w:r>
      <w:r w:rsidR="00D74B7A">
        <w:rPr>
          <w:rFonts w:cs="Times New Roman"/>
        </w:rPr>
        <w:t>.</w:t>
      </w:r>
      <w:r w:rsidR="00B01D96">
        <w:rPr>
          <w:rFonts w:cs="Times New Roman"/>
        </w:rPr>
        <w:t xml:space="preserve"> O</w:t>
      </w:r>
      <w:r w:rsidR="00D74B7A">
        <w:rPr>
          <w:rFonts w:cs="Times New Roman"/>
        </w:rPr>
        <w:t>ur</w:t>
      </w:r>
      <w:r w:rsidR="00834231">
        <w:rPr>
          <w:rFonts w:cs="Times New Roman"/>
        </w:rPr>
        <w:t xml:space="preserve"> results </w:t>
      </w:r>
      <w:r w:rsidR="00E03614">
        <w:rPr>
          <w:rFonts w:cs="Times New Roman"/>
        </w:rPr>
        <w:t xml:space="preserve">instead </w:t>
      </w:r>
      <w:r w:rsidR="00834231">
        <w:rPr>
          <w:rFonts w:cs="Times New Roman"/>
        </w:rPr>
        <w:t>show a universal</w:t>
      </w:r>
      <w:r w:rsidR="00156F9D">
        <w:rPr>
          <w:rFonts w:cs="Times New Roman"/>
        </w:rPr>
        <w:t xml:space="preserve"> </w:t>
      </w:r>
      <w:r w:rsidR="00834231">
        <w:rPr>
          <w:rFonts w:cs="Times New Roman"/>
        </w:rPr>
        <w:t>consolidation of the rhizobiome around a relatively consistent</w:t>
      </w:r>
      <w:r w:rsidR="00B06FEB">
        <w:rPr>
          <w:rFonts w:cs="Times New Roman"/>
        </w:rPr>
        <w:t xml:space="preserve"> and narrow</w:t>
      </w:r>
      <w:r w:rsidR="009C7DB9">
        <w:rPr>
          <w:rFonts w:cs="Times New Roman"/>
        </w:rPr>
        <w:t xml:space="preserve"> taxonomic</w:t>
      </w:r>
      <w:r w:rsidR="00834231">
        <w:rPr>
          <w:rFonts w:cs="Times New Roman"/>
        </w:rPr>
        <w:t xml:space="preserve"> profile</w:t>
      </w:r>
      <w:r w:rsidR="00893940">
        <w:rPr>
          <w:rFonts w:cs="Times New Roman"/>
        </w:rPr>
        <w:t xml:space="preserve"> </w:t>
      </w:r>
      <w:r w:rsidR="00776028">
        <w:rPr>
          <w:rFonts w:cs="Times New Roman"/>
        </w:rPr>
        <w:t>(</w:t>
      </w:r>
      <w:r w:rsidR="00776028" w:rsidRPr="00776028">
        <w:rPr>
          <w:rFonts w:cs="Times New Roman"/>
          <w:highlight w:val="yellow"/>
        </w:rPr>
        <w:t>figures 4, 5, 6</w:t>
      </w:r>
      <w:r w:rsidR="00776028">
        <w:rPr>
          <w:rFonts w:cs="Times New Roman"/>
        </w:rPr>
        <w:t>)</w:t>
      </w:r>
      <w:r w:rsidR="00834231">
        <w:rPr>
          <w:rFonts w:cs="Times New Roman"/>
        </w:rPr>
        <w:t xml:space="preserve">. This likely represents the combined core </w:t>
      </w:r>
      <w:r w:rsidR="00721A48">
        <w:rPr>
          <w:rFonts w:cs="Times New Roman"/>
        </w:rPr>
        <w:t>and</w:t>
      </w:r>
      <w:r w:rsidR="00834231">
        <w:rPr>
          <w:rFonts w:cs="Times New Roman"/>
        </w:rPr>
        <w:t xml:space="preserve"> satellite microbiome</w:t>
      </w:r>
      <w:r w:rsidR="00721A48">
        <w:rPr>
          <w:rFonts w:cs="Times New Roman"/>
        </w:rPr>
        <w:t>,</w:t>
      </w:r>
      <w:r w:rsidR="00834231">
        <w:rPr>
          <w:rFonts w:cs="Times New Roman"/>
        </w:rPr>
        <w:t xml:space="preserve"> as described </w:t>
      </w:r>
      <w:r w:rsidR="00F05AEF">
        <w:rPr>
          <w:rFonts w:cs="Times New Roman"/>
        </w:rPr>
        <w:t xml:space="preserve">previously </w:t>
      </w:r>
      <w:r w:rsidR="00DE79AD">
        <w:rPr>
          <w:rFonts w:cs="Times New Roman"/>
        </w:rPr>
        <w:t xml:space="preserve">by Yeoh et al. </w:t>
      </w:r>
      <w:r w:rsidR="00DE79AD" w:rsidRPr="00B1584E">
        <w:rPr>
          <w:rFonts w:cs="Times New Roman"/>
          <w:lang w:val="en-CA"/>
        </w:rPr>
        <w:t xml:space="preserve">(2017) </w:t>
      </w:r>
      <w:r w:rsidR="00DE79AD">
        <w:rPr>
          <w:rFonts w:cs="Times New Roman"/>
        </w:rPr>
        <w:fldChar w:fldCharType="begin"/>
      </w:r>
      <w:r w:rsidR="00486A59">
        <w:rPr>
          <w:rFonts w:cs="Times New Roman"/>
        </w:rPr>
        <w:instrText xml:space="preserve"> ADDIN EN.CITE &lt;EndNote&gt;&lt;Cite&gt;&lt;Author&gt;Yeoh&lt;/Author&gt;&lt;Year&gt;2017&lt;/Year&gt;&lt;RecNum&gt;506&lt;/RecNum&gt;&lt;DisplayText&gt;(8)&lt;/DisplayText&gt;&lt;record&gt;&lt;rec-number&gt;506&lt;/rec-number&gt;&lt;foreign-keys&gt;&lt;key app="EN" db-id="sa50wxwr80sxx2essv7xvf9yxtp9v2s9pr29" timestamp="1586916637"&gt;506&lt;/key&gt;&lt;/foreign-keys&gt;&lt;ref-type name="Journal Article"&gt;17&lt;/ref-type&gt;&lt;contributors&gt;&lt;authors&gt;&lt;author&gt;Yeoh, Yun Kit&lt;/author&gt;&lt;author&gt;Dennis, Paul G&lt;/author&gt;&lt;author&gt;Paungfoo-Lonhienne, Chanyarat&lt;/author&gt;&lt;author&gt;Weber, Lui&lt;/author&gt;&lt;author&gt;Brackin, Richard&lt;/author&gt;&lt;author&gt;Ragan, Mark A&lt;/author&gt;&lt;author&gt;Schmidt, Susanne&lt;/author&gt;&lt;author&gt;Hugenholtz, Philip&lt;/author&gt;&lt;/authors&gt;&lt;/contributors&gt;&lt;titles&gt;&lt;title&gt;Evolutionary conservation of a core root microbiome across plant phyla along a tropical soil chronosequence&lt;/title&gt;&lt;secondary-title&gt;Nature communications&lt;/secondary-title&gt;&lt;/titles&gt;&lt;periodical&gt;&lt;full-title&gt;Nature communications&lt;/full-title&gt;&lt;/periodical&gt;&lt;pages&gt;1-9&lt;/pages&gt;&lt;volume&gt;8&lt;/volume&gt;&lt;number&gt;1&lt;/number&gt;&lt;dates&gt;&lt;year&gt;2017&lt;/year&gt;&lt;/dates&gt;&lt;isbn&gt;2041-1723&lt;/isbn&gt;&lt;urls&gt;&lt;/urls&gt;&lt;/record&gt;&lt;/Cite&gt;&lt;/EndNote&gt;</w:instrText>
      </w:r>
      <w:r w:rsidR="00DE79AD">
        <w:rPr>
          <w:rFonts w:cs="Times New Roman"/>
        </w:rPr>
        <w:fldChar w:fldCharType="separate"/>
      </w:r>
      <w:r w:rsidR="00486A59">
        <w:rPr>
          <w:rFonts w:cs="Times New Roman"/>
          <w:noProof/>
        </w:rPr>
        <w:t>(8)</w:t>
      </w:r>
      <w:r w:rsidR="00DE79AD">
        <w:rPr>
          <w:rFonts w:cs="Times New Roman"/>
        </w:rPr>
        <w:fldChar w:fldCharType="end"/>
      </w:r>
      <w:r w:rsidR="00DE79AD" w:rsidRPr="00B1584E">
        <w:rPr>
          <w:rFonts w:cs="Times New Roman"/>
          <w:lang w:val="en-CA"/>
        </w:rPr>
        <w:t xml:space="preserve"> and Compant et al. (2019) </w:t>
      </w:r>
      <w:r w:rsidR="00DE79AD">
        <w:rPr>
          <w:rFonts w:cs="Times New Roman"/>
        </w:rPr>
        <w:fldChar w:fldCharType="begin"/>
      </w:r>
      <w:r w:rsidR="00486A59">
        <w:rPr>
          <w:rFonts w:cs="Times New Roman"/>
        </w:rPr>
        <w:instrText xml:space="preserve"> ADDIN EN.CITE &lt;EndNote&gt;&lt;Cite&gt;&lt;Author&gt;Compant&lt;/Author&gt;&lt;Year&gt;2019&lt;/Year&gt;&lt;RecNum&gt;481&lt;/RecNum&gt;&lt;DisplayText&gt;(7)&lt;/DisplayText&gt;&lt;record&gt;&lt;rec-number&gt;481&lt;/rec-number&gt;&lt;foreign-keys&gt;&lt;key app="EN" db-id="sa50wxwr80sxx2essv7xvf9yxtp9v2s9pr29" timestamp="1586289186"&gt;481&lt;/key&gt;&lt;/foreign-keys&gt;&lt;ref-type name="Journal Article"&gt;17&lt;/ref-type&gt;&lt;contributors&gt;&lt;authors&gt;&lt;author&gt;Compant, Stéphane&lt;/author&gt;&lt;author&gt;Samad, Abdul&lt;/author&gt;&lt;author&gt;Faist, Hanna&lt;/author&gt;&lt;author&gt;Sessitsch, Angela&lt;/author&gt;&lt;/authors&gt;&lt;/contributors&gt;&lt;titles&gt;&lt;title&gt;A review on the plant microbiome: ecology, functions and emerging trends in microbial application&lt;/title&gt;&lt;secondary-title&gt;Journal of advanced research&lt;/secondary-title&gt;&lt;/titles&gt;&lt;periodical&gt;&lt;full-title&gt;Journal of advanced research&lt;/full-title&gt;&lt;/periodical&gt;&lt;dates&gt;&lt;year&gt;2019&lt;/year&gt;&lt;/dates&gt;&lt;isbn&gt;2090-1232&lt;/isbn&gt;&lt;urls&gt;&lt;/urls&gt;&lt;/record&gt;&lt;/Cite&gt;&lt;/EndNote&gt;</w:instrText>
      </w:r>
      <w:r w:rsidR="00DE79AD">
        <w:rPr>
          <w:rFonts w:cs="Times New Roman"/>
        </w:rPr>
        <w:fldChar w:fldCharType="separate"/>
      </w:r>
      <w:r w:rsidR="00486A59">
        <w:rPr>
          <w:rFonts w:cs="Times New Roman"/>
          <w:noProof/>
        </w:rPr>
        <w:t>(7)</w:t>
      </w:r>
      <w:r w:rsidR="00DE79AD">
        <w:rPr>
          <w:rFonts w:cs="Times New Roman"/>
        </w:rPr>
        <w:fldChar w:fldCharType="end"/>
      </w:r>
      <w:r w:rsidR="00DE79AD" w:rsidRPr="00B1584E">
        <w:rPr>
          <w:rFonts w:cs="Times New Roman"/>
          <w:lang w:val="en-CA"/>
        </w:rPr>
        <w:t xml:space="preserve">. </w:t>
      </w:r>
      <w:r w:rsidR="00DE79AD">
        <w:rPr>
          <w:rFonts w:cs="Times New Roman"/>
        </w:rPr>
        <w:t xml:space="preserve">As recently shown by Bartelme et al. (2019) </w:t>
      </w:r>
      <w:r w:rsidR="00DE79AD">
        <w:rPr>
          <w:rFonts w:cs="Times New Roman"/>
        </w:rPr>
        <w:fldChar w:fldCharType="begin"/>
      </w:r>
      <w:r w:rsidR="00DC2E21">
        <w:rPr>
          <w:rFonts w:cs="Times New Roman"/>
        </w:rPr>
        <w:instrText xml:space="preserve"> ADDIN EN.CITE &lt;EndNote&gt;&lt;Cite&gt;&lt;Author&gt;Bartelme&lt;/Author&gt;&lt;Year&gt;2019&lt;/Year&gt;&lt;RecNum&gt;522&lt;/RecNum&gt;&lt;DisplayText&gt;(59)&lt;/DisplayText&gt;&lt;record&gt;&lt;rec-number&gt;522&lt;/rec-number&gt;&lt;foreign-keys&gt;&lt;key app="EN" db-id="sa50wxwr80sxx2essv7xvf9yxtp9v2s9pr29" timestamp="1586920965"&gt;522&lt;/key&gt;&lt;/foreign-keys&gt;&lt;ref-type name="Journal Article"&gt;17&lt;/ref-type&gt;&lt;contributors&gt;&lt;authors&gt;&lt;author&gt;Bartelme, Ryan P&lt;/author&gt;&lt;author&gt;Smith, Matthew C&lt;/author&gt;&lt;author&gt;Sepulveda-Villet, Osvaldo J&lt;/author&gt;&lt;author&gt;Newton, Ryan J&lt;/author&gt;&lt;/authors&gt;&lt;/contributors&gt;&lt;titles&gt;&lt;title&gt;Component Microenvironments and System Biogeography Structure Microorganism Distributions in Recirculating Aquaculture and Aquaponic Systems&lt;/title&gt;&lt;secondary-title&gt;mSphere&lt;/secondary-title&gt;&lt;/titles&gt;&lt;periodical&gt;&lt;full-title&gt;MSphere&lt;/full-title&gt;&lt;/periodical&gt;&lt;pages&gt;e00143-19&lt;/pages&gt;&lt;volume&gt;4&lt;/volume&gt;&lt;number&gt;4&lt;/number&gt;&lt;dates&gt;&lt;year&gt;2019&lt;/year&gt;&lt;/dates&gt;&lt;isbn&gt;2379-5042&lt;/isbn&gt;&lt;urls&gt;&lt;/urls&gt;&lt;/record&gt;&lt;/Cite&gt;&lt;/EndNote&gt;</w:instrText>
      </w:r>
      <w:r w:rsidR="00DE79AD">
        <w:rPr>
          <w:rFonts w:cs="Times New Roman"/>
        </w:rPr>
        <w:fldChar w:fldCharType="separate"/>
      </w:r>
      <w:r w:rsidR="00DC2E21">
        <w:rPr>
          <w:rFonts w:cs="Times New Roman"/>
          <w:noProof/>
        </w:rPr>
        <w:t>(59)</w:t>
      </w:r>
      <w:r w:rsidR="00DE79AD">
        <w:rPr>
          <w:rFonts w:cs="Times New Roman"/>
        </w:rPr>
        <w:fldChar w:fldCharType="end"/>
      </w:r>
      <w:r w:rsidR="00DE79AD">
        <w:rPr>
          <w:rFonts w:cs="Times New Roman"/>
        </w:rPr>
        <w:t xml:space="preserve">, facility conditions strongly dictate the microbial populations present in RAS and aquaponic systems. </w:t>
      </w:r>
      <w:r w:rsidR="005272F5">
        <w:rPr>
          <w:rFonts w:cs="Times New Roman"/>
        </w:rPr>
        <w:t xml:space="preserve">Our results </w:t>
      </w:r>
      <w:r w:rsidR="00E03614">
        <w:rPr>
          <w:rFonts w:cs="Times New Roman"/>
        </w:rPr>
        <w:t>suggest that</w:t>
      </w:r>
      <w:r w:rsidR="005272F5">
        <w:rPr>
          <w:rFonts w:cs="Times New Roman"/>
        </w:rPr>
        <w:t xml:space="preserve"> a</w:t>
      </w:r>
      <w:r w:rsidR="002B70E7">
        <w:rPr>
          <w:rFonts w:cs="Times New Roman"/>
        </w:rPr>
        <w:t xml:space="preserve"> similar facility-specific microbiome has formed in the hydroponic basins and boxes. </w:t>
      </w:r>
      <w:r w:rsidR="00EF59AC">
        <w:rPr>
          <w:rFonts w:cs="Times New Roman"/>
        </w:rPr>
        <w:t xml:space="preserve">Considering the RAS component as a pseudo-stable influence on the hydroponic microbial community, our results suggest that </w:t>
      </w:r>
      <w:r w:rsidR="002B70E7">
        <w:rPr>
          <w:rFonts w:cs="Times New Roman"/>
        </w:rPr>
        <w:t xml:space="preserve">the unique microorganisms present due to the fish or biofilter do not </w:t>
      </w:r>
      <w:r w:rsidR="00B7247A">
        <w:rPr>
          <w:rFonts w:cs="Times New Roman"/>
        </w:rPr>
        <w:t>directly</w:t>
      </w:r>
      <w:r w:rsidR="002B70E7">
        <w:rPr>
          <w:rFonts w:cs="Times New Roman"/>
        </w:rPr>
        <w:t xml:space="preserve"> </w:t>
      </w:r>
      <w:r w:rsidR="00B7247A">
        <w:rPr>
          <w:rFonts w:cs="Times New Roman"/>
        </w:rPr>
        <w:t>shape</w:t>
      </w:r>
      <w:r w:rsidR="002B70E7">
        <w:rPr>
          <w:rFonts w:cs="Times New Roman"/>
        </w:rPr>
        <w:t xml:space="preserve"> the rhizobiome composition. </w:t>
      </w:r>
      <w:r w:rsidR="00330033" w:rsidRPr="00330033">
        <w:rPr>
          <w:rFonts w:cs="Times New Roman"/>
          <w:lang w:val="en-CA"/>
        </w:rPr>
        <w:t>Studies on the rhizobiome i</w:t>
      </w:r>
      <w:r w:rsidR="00330033">
        <w:rPr>
          <w:rFonts w:cs="Times New Roman"/>
          <w:lang w:val="en-CA"/>
        </w:rPr>
        <w:t>n other systems likewise indicate a similar</w:t>
      </w:r>
      <w:r w:rsidR="00B7247A">
        <w:rPr>
          <w:rFonts w:cs="Times New Roman"/>
          <w:lang w:val="en-CA"/>
        </w:rPr>
        <w:t xml:space="preserve"> pattern of</w:t>
      </w:r>
      <w:r w:rsidR="00330033">
        <w:rPr>
          <w:rFonts w:cs="Times New Roman"/>
          <w:lang w:val="en-CA"/>
        </w:rPr>
        <w:t xml:space="preserve"> consolidation. </w:t>
      </w:r>
      <w:r w:rsidR="005272F5">
        <w:rPr>
          <w:rFonts w:cs="Times New Roman"/>
          <w:lang w:val="en-CA"/>
        </w:rPr>
        <w:t xml:space="preserve">For instance, </w:t>
      </w:r>
      <w:r w:rsidR="0068418B" w:rsidRPr="00330033">
        <w:rPr>
          <w:lang w:val="en-CA"/>
        </w:rPr>
        <w:t xml:space="preserve">Schreiter et al. </w:t>
      </w:r>
      <w:r w:rsidR="0068418B">
        <w:t xml:space="preserve">(2014) observed that the lettuce rhizobiome was consistent </w:t>
      </w:r>
      <w:r w:rsidR="008807BC">
        <w:t>across</w:t>
      </w:r>
      <w:r w:rsidR="0068418B">
        <w:t xml:space="preserve"> varying soil types </w:t>
      </w:r>
      <w:r w:rsidR="0068418B">
        <w:fldChar w:fldCharType="begin"/>
      </w:r>
      <w:r w:rsidR="00DC2E21">
        <w:instrText xml:space="preserve"> ADDIN EN.CITE &lt;EndNote&gt;&lt;Cite&gt;&lt;Author&gt;Schreiter&lt;/Author&gt;&lt;Year&gt;2014&lt;/Year&gt;&lt;RecNum&gt;531&lt;/RecNum&gt;&lt;DisplayText&gt;(68)&lt;/DisplayText&gt;&lt;record&gt;&lt;rec-number&gt;531&lt;/rec-number&gt;&lt;foreign-keys&gt;&lt;key app="EN" db-id="sa50wxwr80sxx2essv7xvf9yxtp9v2s9pr29" timestamp="1586923826"&gt;531&lt;/key&gt;&lt;/foreign-keys&gt;&lt;ref-type name="Journal Article"&gt;17&lt;/ref-type&gt;&lt;contributors&gt;&lt;authors&gt;&lt;author&gt;Schreiter, Susanne&lt;/author&gt;&lt;author&gt;Ding, Guo-Chun&lt;/author&gt;&lt;author&gt;Heuer, Holger&lt;/author&gt;&lt;author&gt;Neumann, Günter&lt;/author&gt;&lt;author&gt;Sandmann, Martin&lt;/author&gt;&lt;author&gt;Grosch, Rita&lt;/author&gt;&lt;author&gt;Kropf, Siegfried&lt;/author&gt;&lt;author&gt;Smalla, Kornelia&lt;/author&gt;&lt;/authors&gt;&lt;/contributors&gt;&lt;titles&gt;&lt;title&gt;Effect of the soil type on the microbiome in the rhizosphere of field-grown lettuce&lt;/title&gt;&lt;secondary-title&gt;Frontiers in microbiology&lt;/secondary-title&gt;&lt;/titles&gt;&lt;periodical&gt;&lt;full-title&gt;Frontiers in microbiology&lt;/full-title&gt;&lt;/periodical&gt;&lt;pages&gt;144&lt;/pages&gt;&lt;volume&gt;5&lt;/volume&gt;&lt;dates&gt;&lt;year&gt;2014&lt;/year&gt;&lt;/dates&gt;&lt;isbn&gt;1664-302X&lt;/isbn&gt;&lt;urls&gt;&lt;/urls&gt;&lt;/record&gt;&lt;/Cite&gt;&lt;/EndNote&gt;</w:instrText>
      </w:r>
      <w:r w:rsidR="0068418B">
        <w:fldChar w:fldCharType="separate"/>
      </w:r>
      <w:r w:rsidR="00DC2E21">
        <w:rPr>
          <w:noProof/>
        </w:rPr>
        <w:t>(68)</w:t>
      </w:r>
      <w:r w:rsidR="0068418B">
        <w:fldChar w:fldCharType="end"/>
      </w:r>
      <w:r w:rsidR="0068418B">
        <w:t xml:space="preserve">, </w:t>
      </w:r>
      <w:r w:rsidR="00721A48">
        <w:t xml:space="preserve">while </w:t>
      </w:r>
      <w:r w:rsidR="004569E4">
        <w:t xml:space="preserve">Edmonds et al. (2019) observed a rhizobiome unique from the circulating nutrient solution </w:t>
      </w:r>
      <w:r w:rsidR="00721A48">
        <w:t xml:space="preserve">that formed </w:t>
      </w:r>
      <w:r w:rsidR="004569E4">
        <w:t xml:space="preserve">after 12 days of plant growth in aeroponic conditions </w:t>
      </w:r>
      <w:r w:rsidR="004569E4">
        <w:fldChar w:fldCharType="begin"/>
      </w:r>
      <w:r w:rsidR="00E145DE">
        <w:instrText xml:space="preserve"> ADDIN EN.CITE &lt;EndNote&gt;&lt;Cite&gt;&lt;Author&gt;Edmonds&lt;/Author&gt;&lt;Year&gt;2020&lt;/Year&gt;&lt;RecNum&gt;479&lt;/RecNum&gt;&lt;DisplayText&gt;(29)&lt;/DisplayText&gt;&lt;record&gt;&lt;rec-number&gt;479&lt;/rec-number&gt;&lt;foreign-keys&gt;&lt;key app="EN" db-id="sa50wxwr80sxx2essv7xvf9yxtp9v2s9pr29" timestamp="1586238450"&gt;479&lt;/key&gt;&lt;/foreign-keys&gt;&lt;ref-type name="Journal Article"&gt;17&lt;/ref-type&gt;&lt;contributors&gt;&lt;authors&gt;&lt;author&gt;Edmonds, Jennifer W&lt;/author&gt;&lt;author&gt;Sackett, Joshua D&lt;/author&gt;&lt;author&gt;Lomprey, Hunter&lt;/author&gt;&lt;author&gt;Hudson, Heather L&lt;/author&gt;&lt;author&gt;Moser, Duane P&lt;/author&gt;&lt;/authors&gt;&lt;/contributors&gt;&lt;titles&gt;&lt;title&gt;The aeroponic rhizosphere microbiome: community dynamics in early succession suggest strong selectional forces&lt;/title&gt;&lt;secondary-title&gt;Antonie van Leeuwenhoek&lt;/secondary-title&gt;&lt;/titles&gt;&lt;periodical&gt;&lt;full-title&gt;Antonie van Leeuwenhoek&lt;/full-title&gt;&lt;abbr-1&gt;Antonie Van Leeuwenhoek&lt;/abbr-1&gt;&lt;abbr-2&gt;Antonie Van Leeuwenhoek&lt;/abbr-2&gt;&lt;/periodical&gt;&lt;pages&gt;83-99&lt;/pages&gt;&lt;volume&gt;113&lt;/volume&gt;&lt;number&gt;1&lt;/number&gt;&lt;dates&gt;&lt;year&gt;2020&lt;/year&gt;&lt;/dates&gt;&lt;isbn&gt;0003-6072&lt;/isbn&gt;&lt;urls&gt;&lt;/urls&gt;&lt;/record&gt;&lt;/Cite&gt;&lt;/EndNote&gt;</w:instrText>
      </w:r>
      <w:r w:rsidR="004569E4">
        <w:fldChar w:fldCharType="separate"/>
      </w:r>
      <w:r w:rsidR="00E145DE">
        <w:rPr>
          <w:noProof/>
        </w:rPr>
        <w:t>(29)</w:t>
      </w:r>
      <w:r w:rsidR="004569E4">
        <w:fldChar w:fldCharType="end"/>
      </w:r>
      <w:r w:rsidR="004569E4">
        <w:t>.</w:t>
      </w:r>
      <w:r w:rsidR="00D74B7A">
        <w:t xml:space="preserve"> </w:t>
      </w:r>
      <w:r w:rsidR="003559F8">
        <w:t xml:space="preserve">This trend appears to be a hallmark </w:t>
      </w:r>
      <w:r w:rsidR="00E03614">
        <w:t xml:space="preserve">of </w:t>
      </w:r>
      <w:r w:rsidR="003559F8">
        <w:t xml:space="preserve">all terrestrial plants </w:t>
      </w:r>
      <w:r w:rsidR="003559F8">
        <w:fldChar w:fldCharType="begin">
          <w:fldData xml:space="preserve">PEVuZE5vdGU+PENpdGU+PEF1dGhvcj5aaGFsbmluYTwvQXV0aG9yPjxZZWFyPjIwMTg8L1llYXI+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</w:fldData>
        </w:fldChar>
      </w:r>
      <w:r w:rsidR="00DC2E21">
        <w:instrText xml:space="preserve"> ADDIN EN.CITE </w:instrText>
      </w:r>
      <w:r w:rsidR="00DC2E21">
        <w:fldChar w:fldCharType="begin">
          <w:fldData xml:space="preserve">PEVuZE5vdGU+PENpdGU+PEF1dGhvcj5aaGFsbmluYTwvQXV0aG9yPjxZZWFyPjIwMTg8L1llYXI+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</w:fldData>
        </w:fldChar>
      </w:r>
      <w:r w:rsidR="00DC2E21">
        <w:instrText xml:space="preserve"> ADDIN EN.CITE.DATA </w:instrText>
      </w:r>
      <w:r w:rsidR="00DC2E21">
        <w:fldChar w:fldCharType="end"/>
      </w:r>
      <w:r w:rsidR="003559F8">
        <w:fldChar w:fldCharType="separate"/>
      </w:r>
      <w:r w:rsidR="00DC2E21">
        <w:rPr>
          <w:noProof/>
        </w:rPr>
        <w:t>(9, 10, 69, 70)</w:t>
      </w:r>
      <w:r w:rsidR="003559F8">
        <w:fldChar w:fldCharType="end"/>
      </w:r>
      <w:r w:rsidR="003559F8">
        <w:t>.</w:t>
      </w:r>
      <w:r w:rsidR="00374188">
        <w:t xml:space="preserve"> </w:t>
      </w:r>
      <w:r w:rsidR="00D74B7A">
        <w:t xml:space="preserve">Thus, it appears that selection pressures </w:t>
      </w:r>
      <w:r w:rsidR="00A8579A">
        <w:t xml:space="preserve">exerted by </w:t>
      </w:r>
      <w:r w:rsidR="00D74B7A">
        <w:t xml:space="preserve">the </w:t>
      </w:r>
      <w:r w:rsidR="00A8579A">
        <w:t xml:space="preserve">plant to </w:t>
      </w:r>
      <w:r w:rsidR="00D74B7A">
        <w:t xml:space="preserve">consolidate the </w:t>
      </w:r>
      <w:r w:rsidR="00A8579A">
        <w:t xml:space="preserve">rhizobiome </w:t>
      </w:r>
      <w:r w:rsidR="00D74B7A">
        <w:t>around a particular profile</w:t>
      </w:r>
      <w:r w:rsidR="00A8579A">
        <w:t xml:space="preserve"> are a fundamental aspect of plant physiology, preserved regardless the environment surrounding the rhizosphere.</w:t>
      </w:r>
      <w:r w:rsidR="003559F8">
        <w:t xml:space="preserve"> T</w:t>
      </w:r>
      <w:r w:rsidR="00B06FEB">
        <w:t>hat</w:t>
      </w:r>
      <w:r w:rsidR="00D74B7A">
        <w:t xml:space="preserve"> profile, although observed as a collection of taxa, mirrors the functional needs required by the plant at </w:t>
      </w:r>
      <w:r w:rsidR="00B06FEB">
        <w:t xml:space="preserve">a </w:t>
      </w:r>
      <w:r w:rsidR="003559F8">
        <w:t>particular life stage and under particular</w:t>
      </w:r>
      <w:r w:rsidR="005272F5">
        <w:t xml:space="preserve"> environmental</w:t>
      </w:r>
      <w:r w:rsidR="003559F8">
        <w:t xml:space="preserve"> </w:t>
      </w:r>
      <w:r w:rsidR="005272F5">
        <w:t>conditions.</w:t>
      </w:r>
    </w:p>
    <w:p w14:paraId="66721BA0" w14:textId="48953EF4" w:rsidR="008F4ACF" w:rsidRDefault="008F4ACF">
      <w:pPr>
        <w:spacing w:line="360" w:lineRule="auto"/>
        <w:jc w:val="both"/>
        <w:rPr>
          <w:b/>
          <w:bCs/>
        </w:rPr>
      </w:pPr>
      <w:r>
        <w:rPr>
          <w:b/>
          <w:bCs/>
        </w:rPr>
        <w:lastRenderedPageBreak/>
        <w:t xml:space="preserve">Assessing </w:t>
      </w:r>
      <w:r w:rsidR="00B0026F">
        <w:rPr>
          <w:b/>
          <w:bCs/>
        </w:rPr>
        <w:t>rhizobiome resilience to foreign influences</w:t>
      </w:r>
    </w:p>
    <w:p w14:paraId="516D5BE4" w14:textId="16368F4E" w:rsidR="00951EE3" w:rsidRDefault="008B2E07">
      <w:pPr>
        <w:spacing w:line="360" w:lineRule="auto"/>
        <w:jc w:val="both"/>
      </w:pPr>
      <w:r>
        <w:t>The clustering model</w:t>
      </w:r>
      <w:r w:rsidR="00AA05D1">
        <w:t>s</w:t>
      </w:r>
      <w:r>
        <w:t xml:space="preserve"> </w:t>
      </w:r>
      <w:r w:rsidR="005272F5">
        <w:t>reveal</w:t>
      </w:r>
      <w:r>
        <w:t xml:space="preserve"> several trends in microbial population dynamics. </w:t>
      </w:r>
      <w:r w:rsidR="00E03614">
        <w:t xml:space="preserve">If </w:t>
      </w:r>
      <w:r>
        <w:t xml:space="preserve">the RAS </w:t>
      </w:r>
      <w:r w:rsidR="00E03614">
        <w:t xml:space="preserve">were </w:t>
      </w:r>
      <w:r>
        <w:t>able to exert a significant pressure on the rhizobiome composition</w:t>
      </w:r>
      <w:r w:rsidR="00A8579A">
        <w:t xml:space="preserve"> </w:t>
      </w:r>
      <w:r>
        <w:t xml:space="preserve">we would see </w:t>
      </w:r>
      <w:r w:rsidR="006B4E10">
        <w:t xml:space="preserve">hydroponic </w:t>
      </w:r>
      <w:r>
        <w:t xml:space="preserve">treatments supplied with nutrient-supplemented biofilter effluent clustering </w:t>
      </w:r>
      <w:r w:rsidR="006B4E10">
        <w:t xml:space="preserve">separately from those provided HNS alone - </w:t>
      </w:r>
      <w:r w:rsidR="00FD6331">
        <w:t>this</w:t>
      </w:r>
      <w:r w:rsidR="00E03614">
        <w:t xml:space="preserve"> was</w:t>
      </w:r>
      <w:r>
        <w:t xml:space="preserve"> not </w:t>
      </w:r>
      <w:r w:rsidR="005272F5">
        <w:t>observed.</w:t>
      </w:r>
      <w:r>
        <w:t xml:space="preserve"> </w:t>
      </w:r>
      <w:r w:rsidR="00FD6331">
        <w:t>P</w:t>
      </w:r>
      <w:r w:rsidR="00154937">
        <w:t xml:space="preserve">ioneering bacteria originating from seeds are known to shape the next generation rhizobiome </w:t>
      </w:r>
      <w:r w:rsidR="00154937">
        <w:fldChar w:fldCharType="begin">
          <w:fldData xml:space="preserve">PEVuZE5vdGU+PENpdGU+PEF1dGhvcj5Lb25nPC9BdXRob3I+PFllYXI+MjAxOTwvWWVhcj48UmVj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</w:fldData>
        </w:fldChar>
      </w:r>
      <w:r w:rsidR="00DC2E21">
        <w:instrText xml:space="preserve"> ADDIN EN.CITE </w:instrText>
      </w:r>
      <w:r w:rsidR="00DC2E21">
        <w:fldChar w:fldCharType="begin">
          <w:fldData xml:space="preserve">PEVuZE5vdGU+PENpdGU+PEF1dGhvcj5Lb25nPC9BdXRob3I+PFllYXI+MjAxOTwvWWVhcj48UmVj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</w:fldData>
        </w:fldChar>
      </w:r>
      <w:r w:rsidR="00DC2E21">
        <w:instrText xml:space="preserve"> ADDIN EN.CITE.DATA </w:instrText>
      </w:r>
      <w:r w:rsidR="00DC2E21">
        <w:fldChar w:fldCharType="end"/>
      </w:r>
      <w:r w:rsidR="00154937">
        <w:fldChar w:fldCharType="separate"/>
      </w:r>
      <w:r w:rsidR="00DC2E21">
        <w:rPr>
          <w:noProof/>
        </w:rPr>
        <w:t>(16, 67, 71, 72)</w:t>
      </w:r>
      <w:r w:rsidR="00154937">
        <w:fldChar w:fldCharType="end"/>
      </w:r>
      <w:r w:rsidR="00154937">
        <w:t xml:space="preserve">. </w:t>
      </w:r>
      <w:r w:rsidR="00FD6331">
        <w:t>I</w:t>
      </w:r>
      <w:r w:rsidR="00E03614">
        <w:t xml:space="preserve">f </w:t>
      </w:r>
      <w:r w:rsidR="00881637">
        <w:t xml:space="preserve">the seed microbiome </w:t>
      </w:r>
      <w:r w:rsidR="000B667B">
        <w:t xml:space="preserve">was </w:t>
      </w:r>
      <w:r w:rsidR="00881637">
        <w:t xml:space="preserve">strongly influencing </w:t>
      </w:r>
      <w:r w:rsidR="00833A74">
        <w:t>rhizobiome</w:t>
      </w:r>
      <w:r w:rsidR="00881637">
        <w:t xml:space="preserve"> development, we would expect the HNS stock solution to diverge from the treatments</w:t>
      </w:r>
      <w:r w:rsidR="00E03614">
        <w:t xml:space="preserve">. </w:t>
      </w:r>
      <w:r w:rsidR="00FD6331">
        <w:t>Our data show that the HNS</w:t>
      </w:r>
      <w:r w:rsidR="00154937">
        <w:t xml:space="preserve"> remain</w:t>
      </w:r>
      <w:r w:rsidR="00FD6331">
        <w:t>s</w:t>
      </w:r>
      <w:r w:rsidR="00154937">
        <w:t xml:space="preserve"> </w:t>
      </w:r>
      <w:r w:rsidR="00F05AEF">
        <w:t>consistent</w:t>
      </w:r>
      <w:r w:rsidR="00154937">
        <w:t>ly clustered</w:t>
      </w:r>
      <w:r w:rsidR="00F05AEF">
        <w:t xml:space="preserve"> with</w:t>
      </w:r>
      <w:r w:rsidR="00154937">
        <w:t xml:space="preserve"> the</w:t>
      </w:r>
      <w:r w:rsidR="00F05AEF">
        <w:t xml:space="preserve"> </w:t>
      </w:r>
      <w:r w:rsidR="001B7F12">
        <w:t>hydroponic treatments</w:t>
      </w:r>
      <w:r w:rsidR="00154937">
        <w:t xml:space="preserve"> </w:t>
      </w:r>
      <w:r w:rsidR="002A67EA">
        <w:t xml:space="preserve">and always as a separate cluster from the other controls (water source, RAS, biofilter effluent). </w:t>
      </w:r>
      <w:r w:rsidR="00951EE3">
        <w:t xml:space="preserve">When clustering only hydroponic </w:t>
      </w:r>
      <w:r w:rsidR="004A6C7D">
        <w:t>samples (excluding water source and RAS controls), we see some segregation by treatment (figure 4, supplementary materials).</w:t>
      </w:r>
      <w:r w:rsidR="006F1EFD">
        <w:t xml:space="preserve"> </w:t>
      </w:r>
      <w:r w:rsidR="008304AD">
        <w:t xml:space="preserve">Probiotic samples cluster mostly as a single group (regardless of whether added to sterilized HNS or nutrient supplemented biofilter effluent treatments). </w:t>
      </w:r>
      <w:r w:rsidR="00F61613">
        <w:t xml:space="preserve">The mature HNS community likewise groups together, with biofilter treatments (sterilized and non-sterilized) and sterilized HNS treatments grouping in another branch. The HNS stock, biofilter effluent, both the HNS and BF basins, and soil-inoculated treatments grouped along a single lineage, corresponding to the weakest grouping samples. </w:t>
      </w:r>
      <w:r w:rsidR="00C41123">
        <w:t>Considering the HNS stock microbiome as a measure of the background microbial influence (environmentally persistent microorganisms)</w:t>
      </w:r>
      <w:r w:rsidR="003842E9">
        <w:t>, clustering was done with these OTUs removed</w:t>
      </w:r>
      <w:r w:rsidR="00275505">
        <w:t xml:space="preserve"> (figure 5 a-c, supplementary materials)</w:t>
      </w:r>
      <w:r w:rsidR="002B24B3">
        <w:t>. The same global clustering trend appeared</w:t>
      </w:r>
      <w:r w:rsidR="00B41842">
        <w:t>, indicating that the HNS stock solution does not predetermine the rhizosphere community.</w:t>
      </w:r>
    </w:p>
    <w:p w14:paraId="1CB56F5E" w14:textId="535D7561" w:rsidR="002D6563" w:rsidRDefault="00000FF0" w:rsidP="00102D17">
      <w:pPr>
        <w:spacing w:line="360" w:lineRule="auto"/>
        <w:jc w:val="both"/>
      </w:pPr>
      <w:r>
        <w:t>Evidently,</w:t>
      </w:r>
      <w:r w:rsidR="00154937">
        <w:t xml:space="preserve"> </w:t>
      </w:r>
      <w:r w:rsidR="00112B40">
        <w:t xml:space="preserve">the nutrient profile </w:t>
      </w:r>
      <w:r>
        <w:t>of the hydroponics component is</w:t>
      </w:r>
      <w:r w:rsidR="00112B40">
        <w:t xml:space="preserve"> exerting a strong selection pressure on the pelagic </w:t>
      </w:r>
      <w:r w:rsidR="00154937">
        <w:t xml:space="preserve">hydroponic </w:t>
      </w:r>
      <w:r w:rsidR="00112B40">
        <w:t>community</w:t>
      </w:r>
      <w:r w:rsidR="00D00363">
        <w:t xml:space="preserve">. </w:t>
      </w:r>
      <w:r w:rsidR="00461BDB">
        <w:t xml:space="preserve">This immediately reduces some of the upstream diversity. </w:t>
      </w:r>
      <w:r w:rsidR="00102D17">
        <w:t>The clustering of sterilized treatments together with other treatments strongly suggest that</w:t>
      </w:r>
      <w:r w:rsidR="00D00363">
        <w:t xml:space="preserve"> </w:t>
      </w:r>
      <w:r w:rsidR="008D2E20">
        <w:t xml:space="preserve">the </w:t>
      </w:r>
      <w:r w:rsidR="00537E4E">
        <w:t>majority of root-colonizing bacteria are</w:t>
      </w:r>
      <w:r w:rsidR="00E03614">
        <w:t xml:space="preserve"> </w:t>
      </w:r>
      <w:r w:rsidR="00F264C8">
        <w:t>e</w:t>
      </w:r>
      <w:r w:rsidR="00D00363">
        <w:t>nvironmentally persistent bacteria</w:t>
      </w:r>
      <w:r w:rsidR="00365AB8">
        <w:t xml:space="preserve"> already present</w:t>
      </w:r>
      <w:r w:rsidR="00D00363">
        <w:t xml:space="preserve"> at the facility</w:t>
      </w:r>
      <w:r w:rsidR="00E03614">
        <w:t xml:space="preserve">, and </w:t>
      </w:r>
      <w:r w:rsidR="00365AB8">
        <w:t>thus</w:t>
      </w:r>
      <w:r w:rsidR="00D00363">
        <w:t xml:space="preserve"> not defined by the </w:t>
      </w:r>
      <w:r w:rsidR="00E03614">
        <w:t xml:space="preserve">specific </w:t>
      </w:r>
      <w:r w:rsidR="00D00363">
        <w:t xml:space="preserve">water source. </w:t>
      </w:r>
      <w:r w:rsidR="00A5435E">
        <w:t xml:space="preserve">Further evidence for this hypothesis can be found when reviewing </w:t>
      </w:r>
      <w:r w:rsidR="00FD6331">
        <w:t>the</w:t>
      </w:r>
      <w:r w:rsidR="00237515">
        <w:t xml:space="preserve"> </w:t>
      </w:r>
      <w:r w:rsidR="00A5435E">
        <w:t>soil</w:t>
      </w:r>
      <w:r w:rsidR="00237515">
        <w:t>-</w:t>
      </w:r>
      <w:r w:rsidR="00A5435E">
        <w:t xml:space="preserve">inoculated treatments. Community diversity was poorly retained when soil-based lettuce roots were used to inoculate sterile HNS. </w:t>
      </w:r>
      <w:r w:rsidR="00365AB8">
        <w:t>Unexpectedly,</w:t>
      </w:r>
      <w:r w:rsidR="00A5435E">
        <w:t xml:space="preserve"> these treatments gravitated towards the same global consensus as the other hydroponic treatments</w:t>
      </w:r>
      <w:r w:rsidR="0057758C">
        <w:t xml:space="preserve"> - </w:t>
      </w:r>
      <w:r w:rsidR="00A5435E">
        <w:t xml:space="preserve">despite filter sterilization of the HNS and no </w:t>
      </w:r>
      <w:r w:rsidR="00961F9C">
        <w:t>physical</w:t>
      </w:r>
      <w:r w:rsidR="00A5435E">
        <w:t xml:space="preserve"> contact </w:t>
      </w:r>
      <w:r w:rsidR="00E03614">
        <w:t>between</w:t>
      </w:r>
      <w:r w:rsidR="00A5435E">
        <w:t xml:space="preserve"> treatments. </w:t>
      </w:r>
      <w:r w:rsidR="00B103C8">
        <w:t xml:space="preserve">This </w:t>
      </w:r>
      <w:r w:rsidR="00EE754D">
        <w:t>likewise supports the above claim</w:t>
      </w:r>
      <w:r w:rsidR="00B103C8">
        <w:t xml:space="preserve"> that the HNS creates a</w:t>
      </w:r>
      <w:r w:rsidR="00FD6331">
        <w:t xml:space="preserve"> </w:t>
      </w:r>
      <w:r w:rsidR="00B103C8">
        <w:t xml:space="preserve">selection pressure for environmentally-persistent, oligotrophic microorganisms able to thrive in relatively high nutrient environments (compared to the </w:t>
      </w:r>
      <w:r w:rsidR="00FD6331">
        <w:t xml:space="preserve">facility </w:t>
      </w:r>
      <w:r w:rsidR="00B103C8">
        <w:t xml:space="preserve">water source). </w:t>
      </w:r>
      <w:r w:rsidR="00C14A05">
        <w:t>A</w:t>
      </w:r>
      <w:r w:rsidR="00D00363">
        <w:t>lthough the</w:t>
      </w:r>
      <w:r w:rsidR="00EF3403">
        <w:t xml:space="preserve"> majority of the</w:t>
      </w:r>
      <w:r w:rsidR="00D00363">
        <w:t xml:space="preserve"> HNS stock microbiome is transferred to the hydroponics component, several taxa undergo major </w:t>
      </w:r>
      <w:r w:rsidR="00D00363">
        <w:lastRenderedPageBreak/>
        <w:t>shifts in abundance</w:t>
      </w:r>
      <w:r w:rsidR="00EF3403">
        <w:t xml:space="preserve"> during this transition. </w:t>
      </w:r>
      <w:r w:rsidR="005C264C" w:rsidRPr="005C264C">
        <w:rPr>
          <w:highlight w:val="yellow"/>
        </w:rPr>
        <w:t xml:space="preserve">Figure 7 </w:t>
      </w:r>
      <w:r w:rsidR="005C264C">
        <w:t>show</w:t>
      </w:r>
      <w:r w:rsidR="005027EB">
        <w:t>s</w:t>
      </w:r>
      <w:r w:rsidR="005C264C">
        <w:t xml:space="preserve"> the shifts in taxa across treatments at the class </w:t>
      </w:r>
      <w:r w:rsidR="005027EB">
        <w:t>rank</w:t>
      </w:r>
      <w:r w:rsidR="00271F35">
        <w:t xml:space="preserve">, demonstrating a clear reduction in diversity between controls (upstream communities, soil inoculum) and the hydroponic treatments.  </w:t>
      </w:r>
      <w:r w:rsidR="00686D50">
        <w:t>The hydroponic component microbiome is thus environmentally inoculated, water source independent, and capable of interacting with the rhizosphere to an extensive degree. It does not predict the rhizobiome, however, but more likely provides a pool of rhizobiome-candidates</w:t>
      </w:r>
      <w:r w:rsidR="004E6E57">
        <w:t xml:space="preserve"> to </w:t>
      </w:r>
      <w:r w:rsidR="00686D50">
        <w:t>colonize the rhizosphere when conditions favor their niche metabolisms.</w:t>
      </w:r>
    </w:p>
    <w:p w14:paraId="3E3B6A23" w14:textId="61108855" w:rsidR="00153386" w:rsidRPr="00153386" w:rsidRDefault="0014414E">
      <w:pPr>
        <w:spacing w:line="360" w:lineRule="auto"/>
        <w:jc w:val="both"/>
        <w:rPr>
          <w:b/>
          <w:bCs/>
        </w:rPr>
      </w:pPr>
      <w:r>
        <w:rPr>
          <w:b/>
          <w:bCs/>
        </w:rPr>
        <w:t>Elucidating rhizobiome fu</w:t>
      </w:r>
      <w:r w:rsidR="00C75180">
        <w:rPr>
          <w:b/>
          <w:bCs/>
        </w:rPr>
        <w:t>nctionality</w:t>
      </w:r>
    </w:p>
    <w:p w14:paraId="469444C6" w14:textId="7401E16F" w:rsidR="00F17989" w:rsidRDefault="009C7DB9">
      <w:pPr>
        <w:spacing w:line="360" w:lineRule="auto"/>
        <w:jc w:val="both"/>
      </w:pPr>
      <w:r w:rsidRPr="009C7DB9">
        <w:rPr>
          <w:rFonts w:cs="Times New Roman"/>
        </w:rPr>
        <w:t>To elucidate the mechanisms by which coupling the hydroponics component to the RAS brings about a shift in the rhizobiome we first define the term "functionality" with respect to the role of microorganisms to plant health.</w:t>
      </w:r>
      <w:r>
        <w:rPr>
          <w:rFonts w:cs="Times New Roman"/>
        </w:rPr>
        <w:t xml:space="preserve"> </w:t>
      </w:r>
      <w:r w:rsidR="00910102" w:rsidRPr="009C7DB9">
        <w:rPr>
          <w:rFonts w:cs="Times New Roman"/>
        </w:rPr>
        <w:t xml:space="preserve">It is tempting to </w:t>
      </w:r>
      <w:r w:rsidR="00CD0D8F" w:rsidRPr="009C7DB9">
        <w:rPr>
          <w:rFonts w:cs="Times New Roman"/>
        </w:rPr>
        <w:t xml:space="preserve">interpret </w:t>
      </w:r>
      <w:r w:rsidR="00B103C8" w:rsidRPr="009C7DB9">
        <w:rPr>
          <w:rFonts w:cs="Times New Roman"/>
        </w:rPr>
        <w:t xml:space="preserve">the aforementioned </w:t>
      </w:r>
      <w:r w:rsidR="0045385D" w:rsidRPr="009C7DB9">
        <w:rPr>
          <w:rFonts w:cs="Times New Roman"/>
        </w:rPr>
        <w:t>basal hydroponics</w:t>
      </w:r>
      <w:r w:rsidR="00B103C8" w:rsidRPr="009C7DB9">
        <w:rPr>
          <w:rFonts w:cs="Times New Roman"/>
        </w:rPr>
        <w:t xml:space="preserve"> microbiome</w:t>
      </w:r>
      <w:r w:rsidR="00CD0D8F" w:rsidRPr="009C7DB9">
        <w:rPr>
          <w:rFonts w:cs="Times New Roman"/>
        </w:rPr>
        <w:t xml:space="preserve"> as the core hydroponic-rhizobiome. This,</w:t>
      </w:r>
      <w:r w:rsidR="00910102" w:rsidRPr="009C7DB9">
        <w:rPr>
          <w:rFonts w:cs="Times New Roman"/>
        </w:rPr>
        <w:t xml:space="preserve"> however</w:t>
      </w:r>
      <w:r w:rsidR="00CD0D8F" w:rsidRPr="009C7DB9">
        <w:rPr>
          <w:rFonts w:cs="Times New Roman"/>
        </w:rPr>
        <w:t>,</w:t>
      </w:r>
      <w:r w:rsidR="00910102" w:rsidRPr="009C7DB9">
        <w:rPr>
          <w:rFonts w:cs="Times New Roman"/>
        </w:rPr>
        <w:t xml:space="preserve"> leads to several issues</w:t>
      </w:r>
      <w:r w:rsidR="0045385D" w:rsidRPr="009C7DB9">
        <w:rPr>
          <w:rFonts w:cs="Times New Roman"/>
        </w:rPr>
        <w:t>.</w:t>
      </w:r>
      <w:r w:rsidR="004A6F57" w:rsidRPr="009C7DB9">
        <w:rPr>
          <w:rFonts w:cs="Times New Roman"/>
        </w:rPr>
        <w:t xml:space="preserve"> </w:t>
      </w:r>
      <w:r w:rsidR="0045385D" w:rsidRPr="009C7DB9">
        <w:rPr>
          <w:rFonts w:cs="Times New Roman"/>
        </w:rPr>
        <w:t>T</w:t>
      </w:r>
      <w:r w:rsidR="00A51FB7" w:rsidRPr="009C7DB9">
        <w:rPr>
          <w:rFonts w:cs="Times New Roman"/>
        </w:rPr>
        <w:t xml:space="preserve">here is no consensus on which taxonomic rank is sufficient to </w:t>
      </w:r>
      <w:r w:rsidR="00FD6331">
        <w:rPr>
          <w:rFonts w:cs="Times New Roman"/>
        </w:rPr>
        <w:t>declare</w:t>
      </w:r>
      <w:r w:rsidR="00FD6331" w:rsidRPr="009C7DB9">
        <w:rPr>
          <w:rFonts w:cs="Times New Roman"/>
        </w:rPr>
        <w:t xml:space="preserve"> </w:t>
      </w:r>
      <w:r w:rsidR="00A51FB7" w:rsidRPr="009C7DB9">
        <w:rPr>
          <w:rFonts w:cs="Times New Roman"/>
        </w:rPr>
        <w:t>a</w:t>
      </w:r>
      <w:r w:rsidR="00FD6331">
        <w:rPr>
          <w:rFonts w:cs="Times New Roman"/>
        </w:rPr>
        <w:t>n</w:t>
      </w:r>
      <w:r w:rsidR="0045385D" w:rsidRPr="009C7DB9">
        <w:rPr>
          <w:rFonts w:cs="Times New Roman"/>
        </w:rPr>
        <w:t xml:space="preserve"> OTU </w:t>
      </w:r>
      <w:r w:rsidR="00FD6331">
        <w:rPr>
          <w:rFonts w:cs="Times New Roman"/>
        </w:rPr>
        <w:t xml:space="preserve">assignment </w:t>
      </w:r>
      <w:r w:rsidR="00A51FB7" w:rsidRPr="009C7DB9">
        <w:rPr>
          <w:rFonts w:cs="Times New Roman"/>
        </w:rPr>
        <w:t>as definitively having a certain functional role</w:t>
      </w:r>
      <w:r w:rsidR="004A6F57" w:rsidRPr="009C7DB9">
        <w:rPr>
          <w:rFonts w:cs="Times New Roman"/>
        </w:rPr>
        <w:t xml:space="preserve"> in the rhizosphere. Framed otherwise</w:t>
      </w:r>
      <w:r w:rsidR="00E03614" w:rsidRPr="009C7DB9">
        <w:rPr>
          <w:rFonts w:cs="Times New Roman"/>
        </w:rPr>
        <w:t>, we ask whether</w:t>
      </w:r>
      <w:r w:rsidR="004A6F57">
        <w:rPr>
          <w:rFonts w:cs="Times New Roman"/>
        </w:rPr>
        <w:t xml:space="preserve"> is it sufficient to consider the entire genus of </w:t>
      </w:r>
      <w:r w:rsidR="004A6F57">
        <w:rPr>
          <w:rFonts w:cs="Times New Roman"/>
          <w:i/>
          <w:iCs/>
        </w:rPr>
        <w:t xml:space="preserve">Bacillus </w:t>
      </w:r>
      <w:r w:rsidR="004A6F57">
        <w:rPr>
          <w:rFonts w:cs="Times New Roman"/>
        </w:rPr>
        <w:t xml:space="preserve">as plant growth promoting, or all strains of the species </w:t>
      </w:r>
      <w:r w:rsidR="004A6F57">
        <w:rPr>
          <w:rFonts w:cs="Times New Roman"/>
          <w:i/>
          <w:iCs/>
        </w:rPr>
        <w:t>Bacillus subtilis</w:t>
      </w:r>
      <w:r w:rsidR="004A6F57">
        <w:rPr>
          <w:rFonts w:cs="Times New Roman"/>
        </w:rPr>
        <w:t>, or only certain strains?</w:t>
      </w:r>
      <w:r w:rsidR="00195F85">
        <w:rPr>
          <w:rFonts w:cs="Times New Roman"/>
        </w:rPr>
        <w:t xml:space="preserve"> </w:t>
      </w:r>
      <w:r w:rsidR="008858A0">
        <w:rPr>
          <w:rFonts w:cs="Times New Roman"/>
        </w:rPr>
        <w:t>T</w:t>
      </w:r>
      <w:r w:rsidR="00195F85">
        <w:rPr>
          <w:rFonts w:cs="Times New Roman"/>
        </w:rPr>
        <w:t xml:space="preserve">he region conserved among all known </w:t>
      </w:r>
      <w:r w:rsidR="007B2C44">
        <w:rPr>
          <w:rFonts w:cs="Times New Roman"/>
        </w:rPr>
        <w:t>strains</w:t>
      </w:r>
      <w:r w:rsidR="00195F85">
        <w:rPr>
          <w:rFonts w:cs="Times New Roman"/>
        </w:rPr>
        <w:t xml:space="preserve"> of </w:t>
      </w:r>
      <w:r w:rsidR="007B2C44">
        <w:rPr>
          <w:rFonts w:cs="Times New Roman"/>
        </w:rPr>
        <w:t>a</w:t>
      </w:r>
      <w:r w:rsidR="00195F85">
        <w:rPr>
          <w:rFonts w:cs="Times New Roman"/>
        </w:rPr>
        <w:t xml:space="preserve"> species</w:t>
      </w:r>
      <w:r w:rsidR="007B2C44">
        <w:rPr>
          <w:rFonts w:cs="Times New Roman"/>
        </w:rPr>
        <w:t>, the pan-genome,</w:t>
      </w:r>
      <w:r w:rsidR="00195F85">
        <w:rPr>
          <w:rFonts w:cs="Times New Roman"/>
        </w:rPr>
        <w:t xml:space="preserve"> can be </w:t>
      </w:r>
      <w:r w:rsidR="007B2C44">
        <w:rPr>
          <w:rFonts w:cs="Times New Roman"/>
        </w:rPr>
        <w:t>quite low (</w:t>
      </w:r>
      <w:r w:rsidR="00195F85">
        <w:rPr>
          <w:rFonts w:cs="Times New Roman"/>
        </w:rPr>
        <w:t>40%</w:t>
      </w:r>
      <w:r w:rsidR="007B2C44">
        <w:rPr>
          <w:rFonts w:cs="Times New Roman"/>
        </w:rPr>
        <w:t xml:space="preserve"> for </w:t>
      </w:r>
      <w:r w:rsidR="007B2C44">
        <w:rPr>
          <w:rFonts w:cs="Times New Roman"/>
          <w:i/>
          <w:iCs/>
        </w:rPr>
        <w:t>Escherichia coli</w:t>
      </w:r>
      <w:r w:rsidR="007B2C44">
        <w:rPr>
          <w:rFonts w:cs="Times New Roman"/>
        </w:rPr>
        <w:t>)</w:t>
      </w:r>
      <w:r w:rsidR="00195F85">
        <w:rPr>
          <w:rFonts w:cs="Times New Roman"/>
        </w:rPr>
        <w:t xml:space="preserve"> </w:t>
      </w:r>
      <w:r w:rsidR="00195F85">
        <w:rPr>
          <w:rFonts w:cs="Times New Roman"/>
        </w:rPr>
        <w:fldChar w:fldCharType="begin"/>
      </w:r>
      <w:r w:rsidR="00DC2E21">
        <w:rPr>
          <w:rFonts w:cs="Times New Roman"/>
        </w:rPr>
        <w:instrText xml:space="preserve"> ADDIN EN.CITE &lt;EndNote&gt;&lt;Cite&gt;&lt;Author&gt;Mira&lt;/Author&gt;&lt;Year&gt;2010&lt;/Year&gt;&lt;RecNum&gt;483&lt;/RecNum&gt;&lt;DisplayText&gt;(73)&lt;/DisplayText&gt;&lt;record&gt;&lt;rec-number&gt;483&lt;/rec-number&gt;&lt;foreign-keys&gt;&lt;key app="EN" db-id="sa50wxwr80sxx2essv7xvf9yxtp9v2s9pr29" timestamp="1586637126"&gt;483&lt;/key&gt;&lt;/foreign-keys&gt;&lt;ref-type name="Journal Article"&gt;17&lt;/ref-type&gt;&lt;contributors&gt;&lt;authors&gt;&lt;author&gt;Mira, Alex&lt;/author&gt;&lt;author&gt;Martín-Cuadrado, Ana B&lt;/author&gt;&lt;author&gt;D’Auria, Giuseppe&lt;/author&gt;&lt;author&gt;Rodríguez-Valera, Francisco&lt;/author&gt;&lt;/authors&gt;&lt;/contributors&gt;&lt;titles&gt;&lt;title&gt;The bacterial pan-genome: a new paradigm in microbiology&lt;/title&gt;&lt;secondary-title&gt;Int Microbiol&lt;/secondary-title&gt;&lt;/titles&gt;&lt;periodical&gt;&lt;full-title&gt;Int Microbiol&lt;/full-title&gt;&lt;/periodical&gt;&lt;pages&gt;45-57&lt;/pages&gt;&lt;volume&gt;13&lt;/volume&gt;&lt;number&gt;2&lt;/number&gt;&lt;dates&gt;&lt;year&gt;2010&lt;/year&gt;&lt;/dates&gt;&lt;urls&gt;&lt;/urls&gt;&lt;/record&gt;&lt;/Cite&gt;&lt;/EndNote&gt;</w:instrText>
      </w:r>
      <w:r w:rsidR="00195F85">
        <w:rPr>
          <w:rFonts w:cs="Times New Roman"/>
        </w:rPr>
        <w:fldChar w:fldCharType="separate"/>
      </w:r>
      <w:r w:rsidR="00DC2E21">
        <w:rPr>
          <w:rFonts w:cs="Times New Roman"/>
          <w:noProof/>
        </w:rPr>
        <w:t>(73)</w:t>
      </w:r>
      <w:r w:rsidR="00195F85">
        <w:rPr>
          <w:rFonts w:cs="Times New Roman"/>
        </w:rPr>
        <w:fldChar w:fldCharType="end"/>
      </w:r>
      <w:r w:rsidR="008858A0">
        <w:rPr>
          <w:rFonts w:cs="Times New Roman"/>
        </w:rPr>
        <w:t xml:space="preserve">, creating </w:t>
      </w:r>
      <w:r w:rsidR="00195F85">
        <w:rPr>
          <w:rFonts w:cs="Times New Roman"/>
        </w:rPr>
        <w:t>diverse phenotypes</w:t>
      </w:r>
      <w:r w:rsidR="00591B0E">
        <w:rPr>
          <w:rFonts w:cs="Times New Roman"/>
        </w:rPr>
        <w:t xml:space="preserve"> at the subspecies level</w:t>
      </w:r>
      <w:r w:rsidR="00195F85">
        <w:rPr>
          <w:rFonts w:cs="Times New Roman"/>
        </w:rPr>
        <w:t xml:space="preserve"> </w:t>
      </w:r>
      <w:r w:rsidR="00195F85">
        <w:rPr>
          <w:rFonts w:cs="Times New Roman"/>
        </w:rPr>
        <w:fldChar w:fldCharType="begin">
          <w:fldData xml:space="preserve">PEVuZE5vdGU+PENpdGU+PEF1dGhvcj5Hw7NtZXotTHVuYXI8L0F1dGhvcj48WWVhcj4yMDE2PC9Z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</w:fldData>
        </w:fldChar>
      </w:r>
      <w:r w:rsidR="00DC2E21">
        <w:rPr>
          <w:rFonts w:cs="Times New Roman"/>
        </w:rPr>
        <w:instrText xml:space="preserve"> ADDIN EN.CITE </w:instrText>
      </w:r>
      <w:r w:rsidR="00DC2E21">
        <w:rPr>
          <w:rFonts w:cs="Times New Roman"/>
        </w:rPr>
        <w:fldChar w:fldCharType="begin">
          <w:fldData xml:space="preserve">PEVuZE5vdGU+PENpdGU+PEF1dGhvcj5Hw7NtZXotTHVuYXI8L0F1dGhvcj48WWVhcj4yMDE2PC9Z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</w:fldData>
        </w:fldChar>
      </w:r>
      <w:r w:rsidR="00DC2E21">
        <w:rPr>
          <w:rFonts w:cs="Times New Roman"/>
        </w:rPr>
        <w:instrText xml:space="preserve"> ADDIN EN.CITE.DATA </w:instrText>
      </w:r>
      <w:r w:rsidR="00DC2E21">
        <w:rPr>
          <w:rFonts w:cs="Times New Roman"/>
        </w:rPr>
      </w:r>
      <w:r w:rsidR="00DC2E21">
        <w:rPr>
          <w:rFonts w:cs="Times New Roman"/>
        </w:rPr>
        <w:fldChar w:fldCharType="end"/>
      </w:r>
      <w:r w:rsidR="00195F85">
        <w:rPr>
          <w:rFonts w:cs="Times New Roman"/>
        </w:rPr>
      </w:r>
      <w:r w:rsidR="00195F85">
        <w:rPr>
          <w:rFonts w:cs="Times New Roman"/>
        </w:rPr>
        <w:fldChar w:fldCharType="separate"/>
      </w:r>
      <w:r w:rsidR="00DC2E21">
        <w:rPr>
          <w:rFonts w:cs="Times New Roman"/>
          <w:noProof/>
        </w:rPr>
        <w:t>(74-76)</w:t>
      </w:r>
      <w:r w:rsidR="00195F85">
        <w:rPr>
          <w:rFonts w:cs="Times New Roman"/>
        </w:rPr>
        <w:fldChar w:fldCharType="end"/>
      </w:r>
      <w:r w:rsidR="00591B0E">
        <w:rPr>
          <w:rFonts w:cs="Times New Roman"/>
        </w:rPr>
        <w:t xml:space="preserve">, in particular due to the frequency of homologous recombinant events </w:t>
      </w:r>
      <w:r w:rsidR="00591B0E">
        <w:rPr>
          <w:rFonts w:cs="Times New Roman"/>
        </w:rPr>
        <w:fldChar w:fldCharType="begin"/>
      </w:r>
      <w:r w:rsidR="00DC2E21">
        <w:rPr>
          <w:rFonts w:cs="Times New Roman"/>
        </w:rPr>
        <w:instrText xml:space="preserve"> ADDIN EN.CITE &lt;EndNote&gt;&lt;Cite&gt;&lt;Author&gt;Touchon&lt;/Author&gt;&lt;Year&gt;2009&lt;/Year&gt;&lt;RecNum&gt;524&lt;/RecNum&gt;&lt;DisplayText&gt;(77)&lt;/DisplayText&gt;&lt;record&gt;&lt;rec-number&gt;524&lt;/rec-number&gt;&lt;foreign-keys&gt;&lt;key app="EN" db-id="sa50wxwr80sxx2essv7xvf9yxtp9v2s9pr29" timestamp="1586922082"&gt;524&lt;/key&gt;&lt;/foreign-keys&gt;&lt;ref-type name="Journal Article"&gt;17&lt;/ref-type&gt;&lt;contributors&gt;&lt;authors&gt;&lt;author&gt;Touchon, Marie&lt;/author&gt;&lt;author&gt;Hoede, Claire&lt;/author&gt;&lt;author&gt;Tenaillon, Olivier&lt;/author&gt;&lt;author&gt;Barbe, Valérie&lt;/author&gt;&lt;author&gt;Baeriswyl, Simon&lt;/author&gt;&lt;author&gt;Bidet, Philippe&lt;/author&gt;&lt;author&gt;Bingen, Edouard&lt;/author&gt;&lt;author&gt;Bonacorsi, Stéphane&lt;/author&gt;&lt;author&gt;Bouchier, Christiane&lt;/author&gt;&lt;author&gt;Bouvet, Odile&lt;/author&gt;&lt;/authors&gt;&lt;/contributors&gt;&lt;titles&gt;&lt;title&gt;Organised genome dynamics in the Escherichia coli species results in highly diverse adaptive paths&lt;/title&gt;&lt;secondary-title&gt;PLoS genetics&lt;/secondary-title&gt;&lt;/titles&gt;&lt;periodical&gt;&lt;full-title&gt;Plos Genetics&lt;/full-title&gt;&lt;abbr-1&gt;PLoS Genet.&lt;/abbr-1&gt;&lt;abbr-2&gt;PLoS Genet&lt;/abbr-2&gt;&lt;/periodical&gt;&lt;volume&gt;5&lt;/volume&gt;&lt;number&gt;1&lt;/number&gt;&lt;dates&gt;&lt;year&gt;2009&lt;/year&gt;&lt;/dates&gt;&lt;urls&gt;&lt;/urls&gt;&lt;/record&gt;&lt;/Cite&gt;&lt;/EndNote&gt;</w:instrText>
      </w:r>
      <w:r w:rsidR="00591B0E">
        <w:rPr>
          <w:rFonts w:cs="Times New Roman"/>
        </w:rPr>
        <w:fldChar w:fldCharType="separate"/>
      </w:r>
      <w:r w:rsidR="00DC2E21">
        <w:rPr>
          <w:rFonts w:cs="Times New Roman"/>
          <w:noProof/>
        </w:rPr>
        <w:t>(77)</w:t>
      </w:r>
      <w:r w:rsidR="00591B0E">
        <w:rPr>
          <w:rFonts w:cs="Times New Roman"/>
        </w:rPr>
        <w:fldChar w:fldCharType="end"/>
      </w:r>
      <w:r w:rsidR="00591B0E">
        <w:rPr>
          <w:rFonts w:cs="Times New Roman"/>
        </w:rPr>
        <w:t xml:space="preserve">. </w:t>
      </w:r>
      <w:r w:rsidR="0045385D">
        <w:rPr>
          <w:rFonts w:cs="Times New Roman"/>
        </w:rPr>
        <w:t>Thus, i</w:t>
      </w:r>
      <w:r w:rsidR="00526FC9">
        <w:rPr>
          <w:rFonts w:cs="Times New Roman"/>
        </w:rPr>
        <w:t>t is likely that t</w:t>
      </w:r>
      <w:r w:rsidR="004A6F57">
        <w:rPr>
          <w:rFonts w:cs="Times New Roman"/>
        </w:rPr>
        <w:t xml:space="preserve">he phylogenetic plasticity of microorganisms </w:t>
      </w:r>
      <w:r w:rsidR="00526FC9">
        <w:rPr>
          <w:rFonts w:cs="Times New Roman"/>
        </w:rPr>
        <w:t>ultimately prevents any clear link between taxonomy and function</w:t>
      </w:r>
      <w:r w:rsidR="0045385D">
        <w:rPr>
          <w:rFonts w:cs="Times New Roman"/>
        </w:rPr>
        <w:t xml:space="preserve">. This is especially pertinent as the </w:t>
      </w:r>
      <w:r w:rsidR="00591B0E">
        <w:rPr>
          <w:rFonts w:cs="Times New Roman"/>
        </w:rPr>
        <w:t xml:space="preserve">genomic resolution required to distinguish pathogens from plant growth promoters is impossible without whole genome phylogeny and likely as well </w:t>
      </w:r>
      <w:r w:rsidR="00591B0E">
        <w:rPr>
          <w:rFonts w:cs="Times New Roman"/>
          <w:i/>
          <w:iCs/>
        </w:rPr>
        <w:t xml:space="preserve">a priori </w:t>
      </w:r>
      <w:r w:rsidR="00591B0E">
        <w:rPr>
          <w:rFonts w:cs="Times New Roman"/>
        </w:rPr>
        <w:t xml:space="preserve">knowledge of potential pathogenicity </w:t>
      </w:r>
      <w:r w:rsidR="00591B0E">
        <w:rPr>
          <w:rFonts w:cs="Times New Roman"/>
        </w:rPr>
        <w:fldChar w:fldCharType="begin">
          <w:fldData xml:space="preserve">PEVuZE5vdGU+PENpdGU+PEF1dGhvcj5Eb2JyaW5kdDwvQXV0aG9yPjxZZWFyPjIwMTM8L1llYXI+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</w:fldData>
        </w:fldChar>
      </w:r>
      <w:r w:rsidR="00DC2E21">
        <w:rPr>
          <w:rFonts w:cs="Times New Roman"/>
        </w:rPr>
        <w:instrText xml:space="preserve"> ADDIN EN.CITE </w:instrText>
      </w:r>
      <w:r w:rsidR="00DC2E21">
        <w:rPr>
          <w:rFonts w:cs="Times New Roman"/>
        </w:rPr>
        <w:fldChar w:fldCharType="begin">
          <w:fldData xml:space="preserve">PEVuZE5vdGU+PENpdGU+PEF1dGhvcj5Eb2JyaW5kdDwvQXV0aG9yPjxZZWFyPjIwMTM8L1llYXI+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</w:fldData>
        </w:fldChar>
      </w:r>
      <w:r w:rsidR="00DC2E21">
        <w:rPr>
          <w:rFonts w:cs="Times New Roman"/>
        </w:rPr>
        <w:instrText xml:space="preserve"> ADDIN EN.CITE.DATA </w:instrText>
      </w:r>
      <w:r w:rsidR="00DC2E21">
        <w:rPr>
          <w:rFonts w:cs="Times New Roman"/>
        </w:rPr>
      </w:r>
      <w:r w:rsidR="00DC2E21">
        <w:rPr>
          <w:rFonts w:cs="Times New Roman"/>
        </w:rPr>
        <w:fldChar w:fldCharType="end"/>
      </w:r>
      <w:r w:rsidR="00591B0E">
        <w:rPr>
          <w:rFonts w:cs="Times New Roman"/>
        </w:rPr>
      </w:r>
      <w:r w:rsidR="00591B0E">
        <w:rPr>
          <w:rFonts w:cs="Times New Roman"/>
        </w:rPr>
        <w:fldChar w:fldCharType="separate"/>
      </w:r>
      <w:r w:rsidR="00DC2E21">
        <w:rPr>
          <w:rFonts w:cs="Times New Roman"/>
          <w:noProof/>
        </w:rPr>
        <w:t>(72, 75, 78, 79)</w:t>
      </w:r>
      <w:r w:rsidR="00591B0E">
        <w:rPr>
          <w:rFonts w:cs="Times New Roman"/>
        </w:rPr>
        <w:fldChar w:fldCharType="end"/>
      </w:r>
      <w:r w:rsidR="00591B0E">
        <w:rPr>
          <w:rFonts w:cs="Times New Roman"/>
        </w:rPr>
        <w:t xml:space="preserve">. </w:t>
      </w:r>
      <w:r w:rsidR="00913CDB">
        <w:rPr>
          <w:rFonts w:cs="Times New Roman"/>
        </w:rPr>
        <w:t xml:space="preserve">Furthermore, some bacteria may be beneficial under </w:t>
      </w:r>
      <w:r w:rsidR="000B667B">
        <w:rPr>
          <w:rFonts w:cs="Times New Roman"/>
        </w:rPr>
        <w:t xml:space="preserve">certain </w:t>
      </w:r>
      <w:r w:rsidR="00913CDB">
        <w:rPr>
          <w:rFonts w:cs="Times New Roman"/>
        </w:rPr>
        <w:t xml:space="preserve">conditions, yet </w:t>
      </w:r>
      <w:r w:rsidR="000B667B">
        <w:rPr>
          <w:rFonts w:cs="Times New Roman"/>
        </w:rPr>
        <w:t xml:space="preserve">can </w:t>
      </w:r>
      <w:r w:rsidR="00913CDB">
        <w:rPr>
          <w:rFonts w:cs="Times New Roman"/>
        </w:rPr>
        <w:t xml:space="preserve">become pathogens </w:t>
      </w:r>
      <w:r w:rsidR="000B667B">
        <w:rPr>
          <w:rFonts w:cs="Times New Roman"/>
        </w:rPr>
        <w:t>when</w:t>
      </w:r>
      <w:r w:rsidR="00913CDB">
        <w:rPr>
          <w:rFonts w:cs="Times New Roman"/>
        </w:rPr>
        <w:t xml:space="preserve"> </w:t>
      </w:r>
      <w:r w:rsidR="000B667B">
        <w:rPr>
          <w:rFonts w:cs="Times New Roman"/>
        </w:rPr>
        <w:t xml:space="preserve">environmental </w:t>
      </w:r>
      <w:r w:rsidR="00913CDB">
        <w:rPr>
          <w:rFonts w:cs="Times New Roman"/>
        </w:rPr>
        <w:t>conditions</w:t>
      </w:r>
      <w:r w:rsidR="000B667B">
        <w:rPr>
          <w:rFonts w:cs="Times New Roman"/>
        </w:rPr>
        <w:t xml:space="preserve"> change</w:t>
      </w:r>
      <w:r w:rsidR="00913CDB">
        <w:rPr>
          <w:rFonts w:cs="Times New Roman"/>
        </w:rPr>
        <w:t xml:space="preserve"> </w:t>
      </w:r>
      <w:r w:rsidR="00913CDB">
        <w:rPr>
          <w:rFonts w:cs="Times New Roman"/>
        </w:rPr>
        <w:fldChar w:fldCharType="begin"/>
      </w:r>
      <w:r w:rsidR="00DC2E21">
        <w:rPr>
          <w:rFonts w:cs="Times New Roman"/>
        </w:rPr>
        <w:instrText xml:space="preserve"> ADDIN EN.CITE &lt;EndNote&gt;&lt;Cite&gt;&lt;Author&gt;Tian&lt;/Author&gt;&lt;Year&gt;2015&lt;/Year&gt;&lt;RecNum&gt;538&lt;/RecNum&gt;&lt;DisplayText&gt;(80)&lt;/DisplayText&gt;&lt;record&gt;&lt;rec-number&gt;538&lt;/rec-number&gt;&lt;foreign-keys&gt;&lt;key app="EN" db-id="sa50wxwr80sxx2essv7xvf9yxtp9v2s9pr29" timestamp="1586924846"&gt;538&lt;/key&gt;&lt;/foreign-keys&gt;&lt;ref-type name="Journal Article"&gt;17&lt;/ref-type&gt;&lt;contributors&gt;&lt;authors&gt;&lt;author&gt;Tian, Bao-Yu&lt;/author&gt;&lt;author&gt;Cao, Yi&lt;/author&gt;&lt;author&gt;Zhang, Ke-Qin&lt;/author&gt;&lt;/authors&gt;&lt;/contributors&gt;&lt;titles&gt;&lt;title&gt;Metagenomic insights into communities, functions of endophytes and their associates with infection by root-knot nematode, Meloidogyne incognita, in tomato roots&lt;/title&gt;&lt;secondary-title&gt;Scientific reports&lt;/secondary-title&gt;&lt;/titles&gt;&lt;periodical&gt;&lt;full-title&gt;Scientific reports&lt;/full-title&gt;&lt;/periodical&gt;&lt;pages&gt;1-15&lt;/pages&gt;&lt;volume&gt;5&lt;/volume&gt;&lt;number&gt;1&lt;/number&gt;&lt;dates&gt;&lt;year&gt;2015&lt;/year&gt;&lt;/dates&gt;&lt;isbn&gt;2045-2322&lt;/isbn&gt;&lt;urls&gt;&lt;/urls&gt;&lt;/record&gt;&lt;/Cite&gt;&lt;/EndNote&gt;</w:instrText>
      </w:r>
      <w:r w:rsidR="00913CDB">
        <w:rPr>
          <w:rFonts w:cs="Times New Roman"/>
        </w:rPr>
        <w:fldChar w:fldCharType="separate"/>
      </w:r>
      <w:r w:rsidR="00DC2E21">
        <w:rPr>
          <w:rFonts w:cs="Times New Roman"/>
          <w:noProof/>
        </w:rPr>
        <w:t>(80)</w:t>
      </w:r>
      <w:r w:rsidR="00913CDB">
        <w:rPr>
          <w:rFonts w:cs="Times New Roman"/>
        </w:rPr>
        <w:fldChar w:fldCharType="end"/>
      </w:r>
      <w:r w:rsidR="00913CDB">
        <w:rPr>
          <w:rFonts w:cs="Times New Roman"/>
        </w:rPr>
        <w:t>.</w:t>
      </w:r>
      <w:r w:rsidR="0045385D">
        <w:rPr>
          <w:rFonts w:cs="Times New Roman"/>
        </w:rPr>
        <w:t xml:space="preserve"> </w:t>
      </w:r>
      <w:r w:rsidR="00CB01E5">
        <w:rPr>
          <w:rFonts w:cs="Times New Roman"/>
        </w:rPr>
        <w:t>A detailed discussion on</w:t>
      </w:r>
      <w:r w:rsidR="00913CDB">
        <w:rPr>
          <w:rFonts w:cs="Times New Roman"/>
        </w:rPr>
        <w:t xml:space="preserve"> the</w:t>
      </w:r>
      <w:r w:rsidR="00CB01E5">
        <w:rPr>
          <w:rFonts w:cs="Times New Roman"/>
        </w:rPr>
        <w:t xml:space="preserve"> </w:t>
      </w:r>
      <w:r w:rsidR="00CB01E5" w:rsidRPr="00CB01E5">
        <w:rPr>
          <w:rFonts w:cs="Times New Roman"/>
        </w:rPr>
        <w:t>phenotypic plasticity</w:t>
      </w:r>
      <w:r w:rsidR="00CB01E5">
        <w:rPr>
          <w:rFonts w:cs="Times New Roman"/>
        </w:rPr>
        <w:t xml:space="preserve"> </w:t>
      </w:r>
      <w:r w:rsidR="00913CDB">
        <w:rPr>
          <w:rFonts w:cs="Times New Roman"/>
        </w:rPr>
        <w:t xml:space="preserve">of symbionts </w:t>
      </w:r>
      <w:r w:rsidR="00CB01E5">
        <w:rPr>
          <w:rFonts w:cs="Times New Roman"/>
        </w:rPr>
        <w:t xml:space="preserve">has been covered by </w:t>
      </w:r>
      <w:r w:rsidR="00CB01E5" w:rsidRPr="00CB01E5">
        <w:rPr>
          <w:rFonts w:cs="Times New Roman"/>
          <w:lang w:val="en-CA"/>
        </w:rPr>
        <w:t>P</w:t>
      </w:r>
      <w:r w:rsidR="00CB01E5">
        <w:rPr>
          <w:rFonts w:cs="Times New Roman"/>
          <w:lang w:val="en-CA"/>
        </w:rPr>
        <w:t>érez-Brocal</w:t>
      </w:r>
      <w:r w:rsidR="00CB01E5">
        <w:rPr>
          <w:rFonts w:cs="Times New Roman"/>
        </w:rPr>
        <w:t xml:space="preserve"> et al. </w:t>
      </w:r>
      <w:r w:rsidR="00844E1D">
        <w:rPr>
          <w:rFonts w:cs="Times New Roman"/>
        </w:rPr>
        <w:t xml:space="preserve">(2013) </w:t>
      </w:r>
      <w:r w:rsidR="00CB01E5">
        <w:rPr>
          <w:rFonts w:cs="Times New Roman"/>
        </w:rPr>
        <w:fldChar w:fldCharType="begin"/>
      </w:r>
      <w:r w:rsidR="00DC2E21">
        <w:rPr>
          <w:rFonts w:cs="Times New Roman"/>
        </w:rPr>
        <w:instrText xml:space="preserve"> ADDIN EN.CITE &lt;EndNote&gt;&lt;Cite&gt;&lt;Author&gt;Pérez-Brocal&lt;/Author&gt;&lt;Year&gt;2011&lt;/Year&gt;&lt;RecNum&gt;486&lt;/RecNum&gt;&lt;DisplayText&gt;(79)&lt;/DisplayText&gt;&lt;record&gt;&lt;rec-number&gt;486&lt;/rec-number&gt;&lt;foreign-keys&gt;&lt;key app="EN" db-id="sa50wxwr80sxx2essv7xvf9yxtp9v2s9pr29" timestamp="1586642028"&gt;486&lt;/key&gt;&lt;/foreign-keys&gt;&lt;ref-type name="Book Section"&gt;5&lt;/ref-type&gt;&lt;contributors&gt;&lt;authors&gt;&lt;author&gt;Pérez-Brocal, Vicente&lt;/author&gt;&lt;author&gt;Latorre, Amparo&lt;/author&gt;&lt;author&gt;Moya, Andrés&lt;/author&gt;&lt;/authors&gt;&lt;/contributors&gt;&lt;titles&gt;&lt;title&gt;Symbionts and pathogens: what is the difference?&lt;/title&gt;&lt;secondary-title&gt;Between pathogenicity and commensalism&lt;/secondary-title&gt;&lt;/titles&gt;&lt;pages&gt;215-243&lt;/pages&gt;&lt;dates&gt;&lt;year&gt;2011&lt;/year&gt;&lt;/dates&gt;&lt;publisher&gt;Springer&lt;/publisher&gt;&lt;urls&gt;&lt;/urls&gt;&lt;/record&gt;&lt;/Cite&gt;&lt;/EndNote&gt;</w:instrText>
      </w:r>
      <w:r w:rsidR="00CB01E5">
        <w:rPr>
          <w:rFonts w:cs="Times New Roman"/>
        </w:rPr>
        <w:fldChar w:fldCharType="separate"/>
      </w:r>
      <w:r w:rsidR="00DC2E21">
        <w:rPr>
          <w:rFonts w:cs="Times New Roman"/>
          <w:noProof/>
        </w:rPr>
        <w:t>(79)</w:t>
      </w:r>
      <w:r w:rsidR="00CB01E5">
        <w:rPr>
          <w:rFonts w:cs="Times New Roman"/>
        </w:rPr>
        <w:fldChar w:fldCharType="end"/>
      </w:r>
      <w:r w:rsidR="00CB01E5">
        <w:rPr>
          <w:rFonts w:cs="Times New Roman"/>
        </w:rPr>
        <w:t xml:space="preserve">; case studies for certain common microorganisms can be found in </w:t>
      </w:r>
      <w:r w:rsidR="00844E1D">
        <w:rPr>
          <w:rFonts w:cs="Times New Roman"/>
        </w:rPr>
        <w:t xml:space="preserve">Dobrindt et al. (2013) </w:t>
      </w:r>
      <w:r w:rsidR="00CB01E5">
        <w:rPr>
          <w:rFonts w:cs="Times New Roman"/>
        </w:rPr>
        <w:fldChar w:fldCharType="begin"/>
      </w:r>
      <w:r w:rsidR="00DC2E21">
        <w:rPr>
          <w:rFonts w:cs="Times New Roman"/>
        </w:rPr>
        <w:instrText xml:space="preserve"> ADDIN EN.CITE &lt;EndNote&gt;&lt;Cite&gt;&lt;Author&gt;Dobrindt&lt;/Author&gt;&lt;Year&gt;2013&lt;/Year&gt;&lt;RecNum&gt;523&lt;/RecNum&gt;&lt;DisplayText&gt;(75)&lt;/DisplayText&gt;&lt;record&gt;&lt;rec-number&gt;523&lt;/rec-number&gt;&lt;foreign-keys&gt;&lt;key app="EN" db-id="sa50wxwr80sxx2essv7xvf9yxtp9v2s9pr29" timestamp="1586921707"&gt;523&lt;/key&gt;&lt;/foreign-keys&gt;&lt;ref-type name="Book"&gt;6&lt;/ref-type&gt;&lt;contributors&gt;&lt;authors&gt;&lt;author&gt;Dobrindt, Ulrich&lt;/author&gt;&lt;author&gt;Hacker, Jörg H&lt;/author&gt;&lt;author&gt;Svanborg, Catharina&lt;/author&gt;&lt;/authors&gt;&lt;/contributors&gt;&lt;titles&gt;&lt;title&gt;Between pathogenicity and commensalism&lt;/title&gt;&lt;/titles&gt;&lt;dates&gt;&lt;year&gt;2013&lt;/year&gt;&lt;/dates&gt;&lt;publisher&gt;Springer&lt;/publisher&gt;&lt;isbn&gt;3642365590&lt;/isbn&gt;&lt;urls&gt;&lt;/urls&gt;&lt;/record&gt;&lt;/Cite&gt;&lt;/EndNote&gt;</w:instrText>
      </w:r>
      <w:r w:rsidR="00CB01E5">
        <w:rPr>
          <w:rFonts w:cs="Times New Roman"/>
        </w:rPr>
        <w:fldChar w:fldCharType="separate"/>
      </w:r>
      <w:r w:rsidR="00DC2E21">
        <w:rPr>
          <w:rFonts w:cs="Times New Roman"/>
          <w:noProof/>
        </w:rPr>
        <w:t>(75)</w:t>
      </w:r>
      <w:r w:rsidR="00CB01E5">
        <w:rPr>
          <w:rFonts w:cs="Times New Roman"/>
        </w:rPr>
        <w:fldChar w:fldCharType="end"/>
      </w:r>
      <w:r w:rsidR="00CB01E5">
        <w:rPr>
          <w:rFonts w:cs="Times New Roman"/>
        </w:rPr>
        <w:t xml:space="preserve">. </w:t>
      </w:r>
      <w:r w:rsidR="00526FC9">
        <w:rPr>
          <w:rFonts w:cs="Times New Roman"/>
        </w:rPr>
        <w:t xml:space="preserve">In our study, </w:t>
      </w:r>
      <w:r w:rsidR="008B6C46">
        <w:rPr>
          <w:rFonts w:cs="Times New Roman"/>
        </w:rPr>
        <w:t xml:space="preserve">by plating organisms on selective media for phosphate-solubilization and siderophore activity, we were able to isolate several members of the </w:t>
      </w:r>
      <w:r w:rsidR="008B6C46">
        <w:rPr>
          <w:rFonts w:cs="Times New Roman"/>
          <w:i/>
          <w:iCs/>
        </w:rPr>
        <w:t xml:space="preserve">Erwinia </w:t>
      </w:r>
      <w:r w:rsidR="008B6C46">
        <w:rPr>
          <w:rFonts w:cs="Times New Roman"/>
        </w:rPr>
        <w:t>genus</w:t>
      </w:r>
      <w:r w:rsidR="00C631E4">
        <w:rPr>
          <w:rFonts w:cs="Times New Roman"/>
        </w:rPr>
        <w:t>; a clade</w:t>
      </w:r>
      <w:r w:rsidR="00C631E4">
        <w:t xml:space="preserve"> known to have versatile profiles ranging </w:t>
      </w:r>
      <w:r w:rsidR="00154937">
        <w:t xml:space="preserve">from </w:t>
      </w:r>
      <w:r w:rsidR="00C631E4">
        <w:t>plant growth promot</w:t>
      </w:r>
      <w:r w:rsidR="0045385D">
        <w:t>ion</w:t>
      </w:r>
      <w:r w:rsidR="00C631E4">
        <w:t>, rhizosphere opportunis</w:t>
      </w:r>
      <w:r w:rsidR="0045385D">
        <w:t>m</w:t>
      </w:r>
      <w:r w:rsidR="00C631E4">
        <w:t xml:space="preserve">, </w:t>
      </w:r>
      <w:r w:rsidR="0045385D">
        <w:t>to</w:t>
      </w:r>
      <w:r w:rsidR="00C631E4">
        <w:t xml:space="preserve"> </w:t>
      </w:r>
      <w:r w:rsidR="0045385D">
        <w:t>obligate pathogenesis</w:t>
      </w:r>
      <w:r w:rsidR="00C631E4">
        <w:t xml:space="preserve"> </w:t>
      </w:r>
      <w:r w:rsidR="00C631E4">
        <w:fldChar w:fldCharType="begin">
          <w:fldData xml:space="preserve">PEVuZE5vdGU+PENpdGU+PEF1dGhvcj5TYWdhcjwvQXV0aG9yPjxZZWFyPjIwMTg8L1llYXI+PFJl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</w:fldData>
        </w:fldChar>
      </w:r>
      <w:r w:rsidR="00DC2E21">
        <w:instrText xml:space="preserve"> ADDIN EN.CITE </w:instrText>
      </w:r>
      <w:r w:rsidR="00DC2E21">
        <w:fldChar w:fldCharType="begin">
          <w:fldData xml:space="preserve">PEVuZE5vdGU+PENpdGU+PEF1dGhvcj5TYWdhcjwvQXV0aG9yPjxZZWFyPjIwMTg8L1llYXI+PFJl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</w:fldData>
        </w:fldChar>
      </w:r>
      <w:r w:rsidR="00DC2E21">
        <w:instrText xml:space="preserve"> ADDIN EN.CITE.DATA </w:instrText>
      </w:r>
      <w:r w:rsidR="00DC2E21">
        <w:fldChar w:fldCharType="end"/>
      </w:r>
      <w:r w:rsidR="00C631E4">
        <w:fldChar w:fldCharType="separate"/>
      </w:r>
      <w:r w:rsidR="00DC2E21">
        <w:rPr>
          <w:noProof/>
        </w:rPr>
        <w:t>(81-85)</w:t>
      </w:r>
      <w:r w:rsidR="00C631E4">
        <w:fldChar w:fldCharType="end"/>
      </w:r>
      <w:r w:rsidR="00C631E4">
        <w:t>.</w:t>
      </w:r>
      <w:r w:rsidR="003959DF">
        <w:t xml:space="preserve"> </w:t>
      </w:r>
      <w:r w:rsidR="00F17989">
        <w:t>That the strongest siderophore producing and phosphate solubilizing bacteria were all of the same order (</w:t>
      </w:r>
      <w:r w:rsidR="00F17989" w:rsidRPr="00F17989">
        <w:t>Enterobacterales</w:t>
      </w:r>
      <w:r w:rsidR="005C264C">
        <w:t xml:space="preserve">, </w:t>
      </w:r>
      <w:r w:rsidR="005C264C" w:rsidRPr="005C264C">
        <w:rPr>
          <w:highlight w:val="yellow"/>
        </w:rPr>
        <w:t>table 2</w:t>
      </w:r>
      <w:r w:rsidR="00F17989">
        <w:t xml:space="preserve">) is quite interesting, and </w:t>
      </w:r>
      <w:r w:rsidR="007C73F4">
        <w:t xml:space="preserve">is a topic that should be explored further. </w:t>
      </w:r>
      <w:r w:rsidR="00F17989">
        <w:t xml:space="preserve"> </w:t>
      </w:r>
      <w:r>
        <w:t xml:space="preserve">Evidently, functionality implies a state of </w:t>
      </w:r>
      <w:r>
        <w:lastRenderedPageBreak/>
        <w:t xml:space="preserve">transient symbiosis in which specific needs of the plant are accomplished by means of microbial interactions. </w:t>
      </w:r>
    </w:p>
    <w:p w14:paraId="1A7FEB87" w14:textId="644E71D6" w:rsidR="00EA1C57" w:rsidRDefault="003959DF" w:rsidP="007A2DE2">
      <w:pPr>
        <w:spacing w:line="360" w:lineRule="auto"/>
        <w:jc w:val="both"/>
        <w:rPr>
          <w:rFonts w:cs="Times New Roman"/>
        </w:rPr>
      </w:pPr>
      <w:r>
        <w:t xml:space="preserve">Other strategies are required to reveal </w:t>
      </w:r>
      <w:r w:rsidR="009C7DB9">
        <w:t xml:space="preserve">specific </w:t>
      </w:r>
      <w:r>
        <w:t>functional contribution</w:t>
      </w:r>
      <w:r w:rsidR="003D37EF">
        <w:t>s</w:t>
      </w:r>
      <w:r>
        <w:t xml:space="preserve"> of organisms in the rhizosphere to plant health.</w:t>
      </w:r>
      <w:r w:rsidR="00237515">
        <w:rPr>
          <w:rFonts w:cs="Times New Roman"/>
        </w:rPr>
        <w:t xml:space="preserve"> </w:t>
      </w:r>
      <w:r w:rsidR="00154937">
        <w:rPr>
          <w:rFonts w:cs="Times New Roman"/>
        </w:rPr>
        <w:t xml:space="preserve">Due to the combination of </w:t>
      </w:r>
      <w:r w:rsidR="00154937" w:rsidRPr="00EB47D5">
        <w:rPr>
          <w:rFonts w:cs="Times New Roman"/>
        </w:rPr>
        <w:t>plant promiscuity in</w:t>
      </w:r>
      <w:r w:rsidR="00154937">
        <w:rPr>
          <w:rFonts w:cs="Times New Roman"/>
        </w:rPr>
        <w:t xml:space="preserve"> selecting its rhizobiome</w:t>
      </w:r>
      <w:r w:rsidR="00EA1C57">
        <w:rPr>
          <w:rFonts w:cs="Times New Roman"/>
        </w:rPr>
        <w:t xml:space="preserve"> constituency </w:t>
      </w:r>
      <w:r w:rsidR="00154937">
        <w:rPr>
          <w:rFonts w:cs="Times New Roman"/>
        </w:rPr>
        <w:t>and genotypic plasticity among microorganisms,</w:t>
      </w:r>
      <w:r>
        <w:rPr>
          <w:rFonts w:cs="Times New Roman"/>
        </w:rPr>
        <w:t xml:space="preserve"> we suggest the following two strategies as tools to assess rhizosphere dynamics: predicative functional assignment and transcriptomic validation.</w:t>
      </w:r>
    </w:p>
    <w:p w14:paraId="540DC952" w14:textId="7DEA9E0F" w:rsidR="00F76468" w:rsidRDefault="003959DF">
      <w:pPr>
        <w:spacing w:line="360" w:lineRule="auto"/>
        <w:jc w:val="both"/>
        <w:rPr>
          <w:rFonts w:cs="Times New Roman"/>
        </w:rPr>
      </w:pPr>
      <w:r>
        <w:rPr>
          <w:rFonts w:cs="Times New Roman"/>
        </w:rPr>
        <w:t>We screened taxonomically assigned OTUs against the KEGG databas</w:t>
      </w:r>
      <w:r w:rsidR="00E078CB">
        <w:rPr>
          <w:rFonts w:cs="Times New Roman"/>
        </w:rPr>
        <w:t>e</w:t>
      </w:r>
      <w:r>
        <w:rPr>
          <w:rFonts w:cs="Times New Roman"/>
        </w:rPr>
        <w:t xml:space="preserve">. </w:t>
      </w:r>
      <w:r w:rsidR="00E078CB">
        <w:rPr>
          <w:rFonts w:cs="Times New Roman"/>
        </w:rPr>
        <w:t xml:space="preserve">For each OTU, the sum of all genes surrounding a particular function of interest were calculated. The presence of OTUs across </w:t>
      </w:r>
      <w:r w:rsidR="00756024">
        <w:rPr>
          <w:rFonts w:cs="Times New Roman"/>
        </w:rPr>
        <w:t>T</w:t>
      </w:r>
      <w:r w:rsidR="00E078CB">
        <w:rPr>
          <w:rFonts w:cs="Times New Roman"/>
        </w:rPr>
        <w:t>reatments was plotted, with the sum of genes incorporated as an intensity scale</w:t>
      </w:r>
      <w:r w:rsidR="00776028">
        <w:rPr>
          <w:rFonts w:cs="Times New Roman"/>
        </w:rPr>
        <w:t xml:space="preserve"> (</w:t>
      </w:r>
      <w:r w:rsidR="00776028" w:rsidRPr="00F17989">
        <w:rPr>
          <w:rFonts w:cs="Times New Roman"/>
          <w:highlight w:val="yellow"/>
        </w:rPr>
        <w:t xml:space="preserve">figure </w:t>
      </w:r>
      <w:r w:rsidR="001C3CD9" w:rsidRPr="001C3CD9">
        <w:rPr>
          <w:rFonts w:cs="Times New Roman"/>
          <w:highlight w:val="yellow"/>
        </w:rPr>
        <w:t>8</w:t>
      </w:r>
      <w:r w:rsidR="00776028">
        <w:rPr>
          <w:rFonts w:cs="Times New Roman"/>
        </w:rPr>
        <w:t>)</w:t>
      </w:r>
      <w:r w:rsidR="00E078CB">
        <w:rPr>
          <w:rFonts w:cs="Times New Roman"/>
        </w:rPr>
        <w:t xml:space="preserve">. </w:t>
      </w:r>
      <w:r w:rsidR="0075502A">
        <w:rPr>
          <w:rFonts w:cs="Times New Roman"/>
        </w:rPr>
        <w:t xml:space="preserve">The goal of developing this tool was to more easily screen gathered taxonomic data for </w:t>
      </w:r>
      <w:r w:rsidR="00C7145C">
        <w:rPr>
          <w:rFonts w:cs="Times New Roman"/>
        </w:rPr>
        <w:t>genes of interest that could be found in the KEGG database. This does not mean that the genes are being expressed</w:t>
      </w:r>
      <w:r w:rsidR="007732B0">
        <w:rPr>
          <w:rFonts w:cs="Times New Roman"/>
        </w:rPr>
        <w:t>, rather that they are likely present in the genome of the assigned OTU</w:t>
      </w:r>
      <w:r w:rsidR="000D3D91">
        <w:rPr>
          <w:rFonts w:cs="Times New Roman"/>
        </w:rPr>
        <w:t xml:space="preserve">. Furthermore, this technique assumes the affinity of </w:t>
      </w:r>
      <w:r w:rsidR="007732B0">
        <w:rPr>
          <w:rFonts w:cs="Times New Roman"/>
        </w:rPr>
        <w:t xml:space="preserve">proteins transcribed from analogous </w:t>
      </w:r>
      <w:r w:rsidR="000D3D91">
        <w:rPr>
          <w:rFonts w:cs="Times New Roman"/>
        </w:rPr>
        <w:t xml:space="preserve">genes assigned a particular function </w:t>
      </w:r>
      <w:r w:rsidR="00A8201E">
        <w:rPr>
          <w:rFonts w:cs="Times New Roman"/>
        </w:rPr>
        <w:t xml:space="preserve">to be </w:t>
      </w:r>
      <w:r w:rsidR="000D3D91">
        <w:rPr>
          <w:rFonts w:cs="Times New Roman"/>
        </w:rPr>
        <w:t xml:space="preserve">the same. This tool </w:t>
      </w:r>
      <w:r w:rsidR="00C7145C">
        <w:rPr>
          <w:rFonts w:cs="Times New Roman"/>
        </w:rPr>
        <w:t>does not replace transcriptomic studies</w:t>
      </w:r>
      <w:r w:rsidR="00722365">
        <w:rPr>
          <w:rFonts w:cs="Times New Roman"/>
        </w:rPr>
        <w:t>,</w:t>
      </w:r>
      <w:r w:rsidR="00C7145C">
        <w:rPr>
          <w:rFonts w:cs="Times New Roman"/>
        </w:rPr>
        <w:t xml:space="preserve"> but </w:t>
      </w:r>
      <w:r w:rsidR="000D3D91">
        <w:rPr>
          <w:rFonts w:cs="Times New Roman"/>
        </w:rPr>
        <w:t>complements them</w:t>
      </w:r>
      <w:r w:rsidR="00A8201E">
        <w:rPr>
          <w:rFonts w:cs="Times New Roman"/>
        </w:rPr>
        <w:t xml:space="preserve"> (i.e.</w:t>
      </w:r>
      <w:r w:rsidR="000D3D91">
        <w:rPr>
          <w:rFonts w:cs="Times New Roman"/>
        </w:rPr>
        <w:t xml:space="preserve"> providing sequence information to aid in desi</w:t>
      </w:r>
      <w:r w:rsidR="00C7145C">
        <w:rPr>
          <w:rFonts w:cs="Times New Roman"/>
        </w:rPr>
        <w:t>gn</w:t>
      </w:r>
      <w:r w:rsidR="000D3D91">
        <w:rPr>
          <w:rFonts w:cs="Times New Roman"/>
        </w:rPr>
        <w:t>ing</w:t>
      </w:r>
      <w:r w:rsidR="00C7145C">
        <w:rPr>
          <w:rFonts w:cs="Times New Roman"/>
        </w:rPr>
        <w:t xml:space="preserve"> primers</w:t>
      </w:r>
      <w:r w:rsidR="00A8201E">
        <w:rPr>
          <w:rFonts w:cs="Times New Roman"/>
        </w:rPr>
        <w:t>)</w:t>
      </w:r>
      <w:r w:rsidR="00C7145C">
        <w:rPr>
          <w:rFonts w:cs="Times New Roman"/>
        </w:rPr>
        <w:t xml:space="preserve">. </w:t>
      </w:r>
      <w:r w:rsidR="00EC3451">
        <w:rPr>
          <w:rFonts w:cs="Times New Roman"/>
        </w:rPr>
        <w:t xml:space="preserve">Although likely best applied to identify the presence of specific genes of interest (e.g. enzymes, metabolites), we </w:t>
      </w:r>
      <w:r w:rsidR="000D3D91">
        <w:rPr>
          <w:rFonts w:cs="Times New Roman"/>
        </w:rPr>
        <w:t>tested</w:t>
      </w:r>
      <w:r w:rsidR="00EC3451">
        <w:rPr>
          <w:rFonts w:cs="Times New Roman"/>
        </w:rPr>
        <w:t xml:space="preserve"> the method on our dataset </w:t>
      </w:r>
      <w:r w:rsidR="001D2E52">
        <w:rPr>
          <w:rFonts w:cs="Times New Roman"/>
        </w:rPr>
        <w:t xml:space="preserve">for </w:t>
      </w:r>
      <w:r w:rsidR="000D3D91">
        <w:rPr>
          <w:rFonts w:cs="Times New Roman"/>
        </w:rPr>
        <w:t xml:space="preserve">several generic metabolic pathways: </w:t>
      </w:r>
      <w:r w:rsidR="00EC3451">
        <w:rPr>
          <w:rFonts w:cs="Times New Roman"/>
        </w:rPr>
        <w:t>n</w:t>
      </w:r>
      <w:r w:rsidR="000D3D91">
        <w:rPr>
          <w:rFonts w:cs="Times New Roman"/>
        </w:rPr>
        <w:t xml:space="preserve">itrogen metabolism (subset into nitrite, nitrate, and ammonia </w:t>
      </w:r>
      <w:r w:rsidR="00EC3451">
        <w:rPr>
          <w:rFonts w:cs="Times New Roman"/>
        </w:rPr>
        <w:t xml:space="preserve">related genes), phosphorous, iron, and sulfur metabolism. </w:t>
      </w:r>
    </w:p>
    <w:p w14:paraId="20714575" w14:textId="243D6086" w:rsidR="00C75180" w:rsidRDefault="00CD6081">
      <w:pPr>
        <w:spacing w:line="360" w:lineRule="auto"/>
        <w:jc w:val="both"/>
        <w:rPr>
          <w:rFonts w:cs="Times New Roman"/>
        </w:rPr>
      </w:pPr>
      <w:r>
        <w:rPr>
          <w:rFonts w:cs="Times New Roman"/>
        </w:rPr>
        <w:t>T</w:t>
      </w:r>
      <w:r w:rsidR="00EC3451">
        <w:rPr>
          <w:rFonts w:cs="Times New Roman"/>
        </w:rPr>
        <w:t>here was no visible correlation between the presence of nitrogen metabolizing OTUs in the RAS or biofilter effluent and the hydroponic beds</w:t>
      </w:r>
      <w:r w:rsidR="00055A28">
        <w:rPr>
          <w:rFonts w:cs="Times New Roman"/>
        </w:rPr>
        <w:t xml:space="preserve"> (</w:t>
      </w:r>
      <w:r w:rsidR="00055A28" w:rsidRPr="00055A28">
        <w:rPr>
          <w:rFonts w:cs="Times New Roman"/>
          <w:highlight w:val="yellow"/>
        </w:rPr>
        <w:t xml:space="preserve">figure </w:t>
      </w:r>
      <w:r w:rsidR="001C3CD9" w:rsidRPr="001C3CD9">
        <w:rPr>
          <w:rFonts w:cs="Times New Roman"/>
          <w:highlight w:val="yellow"/>
        </w:rPr>
        <w:t>8</w:t>
      </w:r>
      <w:r w:rsidR="00055A28">
        <w:rPr>
          <w:rFonts w:cs="Times New Roman"/>
        </w:rPr>
        <w:t>)</w:t>
      </w:r>
      <w:r w:rsidR="00EC3451">
        <w:rPr>
          <w:rFonts w:cs="Times New Roman"/>
        </w:rPr>
        <w:t xml:space="preserve">. Thus, although nitrogen metabolizing OTUs dominate both the RAS and biofilter, those specific organisms do not appear to become integrated into the rhizobiome. Although a subset of OTUs do install themselves in the rhizosphere, the majority appear to originate elsewhere. </w:t>
      </w:r>
      <w:r w:rsidR="00C75180">
        <w:t xml:space="preserve">As plants release considerable amounts of nitrogen </w:t>
      </w:r>
      <w:r w:rsidR="00C75180">
        <w:fldChar w:fldCharType="begin"/>
      </w:r>
      <w:r w:rsidR="00DC2E21">
        <w:instrText xml:space="preserve"> ADDIN EN.CITE &lt;EndNote&gt;&lt;Cite&gt;&lt;Author&gt;el Zahar Haichar&lt;/Author&gt;&lt;Year&gt;2016&lt;/Year&gt;&lt;RecNum&gt;516&lt;/RecNum&gt;&lt;DisplayText&gt;(86)&lt;/DisplayText&gt;&lt;record&gt;&lt;rec-number&gt;516&lt;/rec-number&gt;&lt;foreign-keys&gt;&lt;key app="EN" db-id="sa50wxwr80sxx2essv7xvf9yxtp9v2s9pr29" timestamp="1586919695"&gt;516&lt;/key&gt;&lt;/foreign-keys&gt;&lt;ref-type name="Journal Article"&gt;17&lt;/ref-type&gt;&lt;contributors&gt;&lt;authors&gt;&lt;author&gt;el Zahar Haichar, Feth&lt;/author&gt;&lt;author&gt;Heulin, Thierry&lt;/author&gt;&lt;author&gt;Guyonnet, Julien P&lt;/author&gt;&lt;author&gt;Achouak, Wafa&lt;/author&gt;&lt;/authors&gt;&lt;/contributors&gt;&lt;titles&gt;&lt;title&gt;Stable isotope probing of carbon flow in the plant holobiont&lt;/title&gt;&lt;secondary-title&gt;Current opinion in biotechnology&lt;/secondary-title&gt;&lt;/titles&gt;&lt;periodical&gt;&lt;full-title&gt;Current opinion in biotechnology&lt;/full-title&gt;&lt;/periodical&gt;&lt;pages&gt;9-13&lt;/pages&gt;&lt;volume&gt;41&lt;/volume&gt;&lt;dates&gt;&lt;year&gt;2016&lt;/year&gt;&lt;/dates&gt;&lt;isbn&gt;0958-1669&lt;/isbn&gt;&lt;urls&gt;&lt;/urls&gt;&lt;/record&gt;&lt;/Cite&gt;&lt;/EndNote&gt;</w:instrText>
      </w:r>
      <w:r w:rsidR="00C75180">
        <w:fldChar w:fldCharType="separate"/>
      </w:r>
      <w:r w:rsidR="00DC2E21">
        <w:rPr>
          <w:noProof/>
        </w:rPr>
        <w:t>(86)</w:t>
      </w:r>
      <w:r w:rsidR="00C75180">
        <w:fldChar w:fldCharType="end"/>
      </w:r>
      <w:r w:rsidR="00C75180">
        <w:t xml:space="preserve"> via exudates, the</w:t>
      </w:r>
      <w:r w:rsidR="00F76468">
        <w:t xml:space="preserve">se results may reflect changes in the concentrations of nitrogenous species proximal to the rhizosphere. </w:t>
      </w:r>
      <w:r w:rsidR="00C75180">
        <w:t xml:space="preserve">It has been observed that bacterial communities in soil environments are sensitive to increased </w:t>
      </w:r>
      <w:r w:rsidR="00F76468">
        <w:t>nitrogenous loads</w:t>
      </w:r>
      <w:r w:rsidR="00C75180">
        <w:t xml:space="preserve"> - reductions of up to 50% of total biomass and shifts in relative taxonomic abundances, with oligotrophic taxa particularly diminished </w:t>
      </w:r>
      <w:r w:rsidR="00C75180">
        <w:fldChar w:fldCharType="begin">
          <w:fldData xml:space="preserve">PEVuZE5vdGU+PENpdGU+PEF1dGhvcj5MbGFkw7M8L0F1dGhvcj48WWVhcj4yMDE3PC9ZZWFyPjxS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==
</w:fldData>
        </w:fldChar>
      </w:r>
      <w:r w:rsidR="00DC2E21">
        <w:instrText xml:space="preserve"> ADDIN EN.CITE </w:instrText>
      </w:r>
      <w:r w:rsidR="00DC2E21">
        <w:fldChar w:fldCharType="begin">
          <w:fldData xml:space="preserve">PEVuZE5vdGU+PENpdGU+PEF1dGhvcj5MbGFkw7M8L0F1dGhvcj48WWVhcj4yMDE3PC9ZZWFyPjxS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==
</w:fldData>
        </w:fldChar>
      </w:r>
      <w:r w:rsidR="00DC2E21">
        <w:instrText xml:space="preserve"> ADDIN EN.CITE.DATA </w:instrText>
      </w:r>
      <w:r w:rsidR="00DC2E21">
        <w:fldChar w:fldCharType="end"/>
      </w:r>
      <w:r w:rsidR="00C75180">
        <w:fldChar w:fldCharType="separate"/>
      </w:r>
      <w:r w:rsidR="00DC2E21">
        <w:rPr>
          <w:noProof/>
        </w:rPr>
        <w:t>(87-91)</w:t>
      </w:r>
      <w:r w:rsidR="00C75180">
        <w:fldChar w:fldCharType="end"/>
      </w:r>
      <w:r w:rsidR="00C75180">
        <w:t xml:space="preserve">. </w:t>
      </w:r>
      <w:r w:rsidR="00F76468">
        <w:t xml:space="preserve">How these two selection pressures on the nitrogen metabolizing community </w:t>
      </w:r>
      <w:r w:rsidR="00C506D5">
        <w:t xml:space="preserve">of the rhizosphere counterbalance is unknown. </w:t>
      </w:r>
      <w:r w:rsidR="00F76468">
        <w:rPr>
          <w:rFonts w:cs="Times New Roman"/>
        </w:rPr>
        <w:t>Heat maps of other metabolic profiles chosen in this study are included in the supplementary materials</w:t>
      </w:r>
      <w:r w:rsidR="002235A9">
        <w:rPr>
          <w:rFonts w:cs="Times New Roman"/>
        </w:rPr>
        <w:t xml:space="preserve"> </w:t>
      </w:r>
      <w:r w:rsidR="00BA0199">
        <w:rPr>
          <w:rFonts w:cs="Times New Roman"/>
        </w:rPr>
        <w:t>under figure</w:t>
      </w:r>
      <w:r w:rsidR="002235A9">
        <w:rPr>
          <w:rFonts w:cs="Times New Roman"/>
        </w:rPr>
        <w:t xml:space="preserve"> 6a-h.</w:t>
      </w:r>
    </w:p>
    <w:p w14:paraId="250C4736" w14:textId="48E48898" w:rsidR="007841BD" w:rsidRDefault="00605E3D">
      <w:pPr>
        <w:spacing w:line="360" w:lineRule="auto"/>
        <w:jc w:val="both"/>
        <w:rPr>
          <w:rFonts w:cs="Times New Roman"/>
        </w:rPr>
      </w:pPr>
      <w:r>
        <w:rPr>
          <w:rFonts w:eastAsia="Times New Roman" w:cs="Times New Roman"/>
          <w:lang w:eastAsia="es-CO"/>
        </w:rPr>
        <w:lastRenderedPageBreak/>
        <w:t xml:space="preserve">In an investigation into the effect of </w:t>
      </w:r>
      <w:r w:rsidR="00AB57E8">
        <w:rPr>
          <w:rFonts w:eastAsia="Times New Roman" w:cs="Times New Roman"/>
          <w:lang w:eastAsia="es-CO"/>
        </w:rPr>
        <w:t xml:space="preserve">sterilization in the context of </w:t>
      </w:r>
      <w:r w:rsidR="00AB57E8">
        <w:rPr>
          <w:rFonts w:cs="Times New Roman"/>
        </w:rPr>
        <w:t>RAS coupling</w:t>
      </w:r>
      <w:r>
        <w:rPr>
          <w:rFonts w:cs="Times New Roman"/>
        </w:rPr>
        <w:t>,</w:t>
      </w:r>
      <w:r w:rsidR="00AB57E8">
        <w:rPr>
          <w:rFonts w:cs="Times New Roman"/>
        </w:rPr>
        <w:t xml:space="preserve"> </w:t>
      </w:r>
      <w:r w:rsidR="00041DE8">
        <w:rPr>
          <w:rFonts w:cs="Times New Roman"/>
        </w:rPr>
        <w:t>W</w:t>
      </w:r>
      <w:r w:rsidR="007841BD">
        <w:rPr>
          <w:rFonts w:cs="Times New Roman"/>
        </w:rPr>
        <w:t>ie</w:t>
      </w:r>
      <w:r w:rsidR="00041DE8">
        <w:rPr>
          <w:rFonts w:cs="Times New Roman"/>
        </w:rPr>
        <w:t>lgo</w:t>
      </w:r>
      <w:r w:rsidR="007841BD">
        <w:rPr>
          <w:rFonts w:cs="Times New Roman"/>
        </w:rPr>
        <w:t>s</w:t>
      </w:r>
      <w:r w:rsidR="00041DE8">
        <w:rPr>
          <w:rFonts w:cs="Times New Roman"/>
        </w:rPr>
        <w:t>z et al.</w:t>
      </w:r>
      <w:r w:rsidR="00AB57E8">
        <w:rPr>
          <w:rFonts w:cs="Times New Roman"/>
        </w:rPr>
        <w:t xml:space="preserve"> (2017)</w:t>
      </w:r>
      <w:r w:rsidR="00041DE8">
        <w:rPr>
          <w:rFonts w:cs="Times New Roman"/>
        </w:rPr>
        <w:t xml:space="preserve"> concluded </w:t>
      </w:r>
      <w:r w:rsidR="007841BD">
        <w:rPr>
          <w:rFonts w:cs="Times New Roman"/>
        </w:rPr>
        <w:t xml:space="preserve">that the beneficial effects </w:t>
      </w:r>
      <w:r w:rsidR="00237515">
        <w:rPr>
          <w:rFonts w:cs="Times New Roman"/>
        </w:rPr>
        <w:t xml:space="preserve">on plant growth from RAS effluent </w:t>
      </w:r>
      <w:r w:rsidR="00AB57E8">
        <w:rPr>
          <w:rFonts w:cs="Times New Roman"/>
        </w:rPr>
        <w:t xml:space="preserve">were most likely </w:t>
      </w:r>
      <w:r w:rsidR="007841BD">
        <w:rPr>
          <w:rFonts w:cs="Times New Roman"/>
        </w:rPr>
        <w:t>conferred th</w:t>
      </w:r>
      <w:r w:rsidR="00CB4997">
        <w:rPr>
          <w:rFonts w:cs="Times New Roman"/>
        </w:rPr>
        <w:t>r</w:t>
      </w:r>
      <w:r w:rsidR="007841BD">
        <w:rPr>
          <w:rFonts w:cs="Times New Roman"/>
        </w:rPr>
        <w:t>ough microbial exudates</w:t>
      </w:r>
      <w:r w:rsidR="00AB57E8">
        <w:rPr>
          <w:rFonts w:cs="Times New Roman"/>
        </w:rPr>
        <w:t>, and thus unaffected by the sterilization process itself</w:t>
      </w:r>
      <w:r w:rsidR="007841BD">
        <w:rPr>
          <w:rFonts w:cs="Times New Roman"/>
        </w:rPr>
        <w:t xml:space="preserve"> </w:t>
      </w:r>
      <w:r w:rsidR="007841BD">
        <w:rPr>
          <w:rFonts w:cs="Times New Roman"/>
        </w:rPr>
        <w:fldChar w:fldCharType="begin"/>
      </w:r>
      <w:r w:rsidR="00E145DE">
        <w:rPr>
          <w:rFonts w:cs="Times New Roman"/>
        </w:rPr>
        <w:instrText xml:space="preserve"> ADDIN EN.CITE &lt;EndNote&gt;&lt;Cite&gt;&lt;Author&gt;Wielgosz&lt;/Author&gt;&lt;Year&gt;2017&lt;/Year&gt;&lt;RecNum&gt;543&lt;/RecNum&gt;&lt;DisplayText&gt;(36)&lt;/DisplayText&gt;&lt;record&gt;&lt;rec-number&gt;543&lt;/rec-number&gt;&lt;foreign-keys&gt;&lt;key app="EN" db-id="sa50wxwr80sxx2essv7xvf9yxtp9v2s9pr29" timestamp="1586927557"&gt;543&lt;/key&gt;&lt;/foreign-keys&gt;&lt;ref-type name="Journal Article"&gt;17&lt;/ref-type&gt;&lt;contributors&gt;&lt;authors&gt;&lt;author&gt;Wielgosz, Zachary J&lt;/author&gt;&lt;author&gt;Anderson, Tyler S&lt;/author&gt;&lt;author&gt;Timmons, Michael B&lt;/author&gt;&lt;/authors&gt;&lt;/contributors&gt;&lt;titles&gt;&lt;title&gt;Microbial effects on the production of aquaponically grown lettuce&lt;/title&gt;&lt;secondary-title&gt;Horticulturae&lt;/secondary-title&gt;&lt;/titles&gt;&lt;periodical&gt;&lt;full-title&gt;Horticulturae&lt;/full-title&gt;&lt;/periodical&gt;&lt;pages&gt;46&lt;/pages&gt;&lt;volume&gt;3&lt;/volume&gt;&lt;number&gt;3&lt;/number&gt;&lt;dates&gt;&lt;year&gt;2017&lt;/year&gt;&lt;/dates&gt;&lt;urls&gt;&lt;/urls&gt;&lt;/record&gt;&lt;/Cite&gt;&lt;/EndNote&gt;</w:instrText>
      </w:r>
      <w:r w:rsidR="007841BD">
        <w:rPr>
          <w:rFonts w:cs="Times New Roman"/>
        </w:rPr>
        <w:fldChar w:fldCharType="separate"/>
      </w:r>
      <w:r w:rsidR="00E145DE">
        <w:rPr>
          <w:rFonts w:cs="Times New Roman"/>
          <w:noProof/>
        </w:rPr>
        <w:t>(36)</w:t>
      </w:r>
      <w:r w:rsidR="007841BD">
        <w:rPr>
          <w:rFonts w:cs="Times New Roman"/>
        </w:rPr>
        <w:fldChar w:fldCharType="end"/>
      </w:r>
      <w:r w:rsidR="007841BD">
        <w:rPr>
          <w:rFonts w:cs="Times New Roman"/>
        </w:rPr>
        <w:t>. While the identity of those exudates remains unknown, our results further support the</w:t>
      </w:r>
      <w:r w:rsidR="00E1250D">
        <w:rPr>
          <w:rFonts w:cs="Times New Roman"/>
        </w:rPr>
        <w:t xml:space="preserve">ir </w:t>
      </w:r>
      <w:r w:rsidR="007841BD">
        <w:rPr>
          <w:rFonts w:cs="Times New Roman"/>
        </w:rPr>
        <w:t xml:space="preserve">hypothesis </w:t>
      </w:r>
      <w:r w:rsidR="00A4634E">
        <w:rPr>
          <w:rFonts w:cs="Times New Roman"/>
        </w:rPr>
        <w:t xml:space="preserve">by showing that the </w:t>
      </w:r>
      <w:r w:rsidR="00C40083">
        <w:rPr>
          <w:rFonts w:cs="Times New Roman"/>
        </w:rPr>
        <w:t xml:space="preserve">RAS microbiota </w:t>
      </w:r>
      <w:r w:rsidR="00E1250D">
        <w:rPr>
          <w:rFonts w:cs="Times New Roman"/>
        </w:rPr>
        <w:t>do</w:t>
      </w:r>
      <w:r>
        <w:rPr>
          <w:rFonts w:cs="Times New Roman"/>
        </w:rPr>
        <w:t>es</w:t>
      </w:r>
      <w:r w:rsidR="00E1250D">
        <w:rPr>
          <w:rFonts w:cs="Times New Roman"/>
        </w:rPr>
        <w:t xml:space="preserve"> not </w:t>
      </w:r>
      <w:r w:rsidR="00A4634E">
        <w:rPr>
          <w:rFonts w:cs="Times New Roman"/>
        </w:rPr>
        <w:t xml:space="preserve">play a significant role in </w:t>
      </w:r>
      <w:r w:rsidR="00C40083">
        <w:rPr>
          <w:rFonts w:cs="Times New Roman"/>
        </w:rPr>
        <w:t>colonizing</w:t>
      </w:r>
      <w:r w:rsidR="002526E0">
        <w:rPr>
          <w:rFonts w:cs="Times New Roman"/>
        </w:rPr>
        <w:t xml:space="preserve"> </w:t>
      </w:r>
      <w:r w:rsidR="00A4634E">
        <w:rPr>
          <w:rFonts w:cs="Times New Roman"/>
        </w:rPr>
        <w:t>hydroponic rhizobiomes</w:t>
      </w:r>
      <w:r w:rsidR="00E1250D">
        <w:rPr>
          <w:rFonts w:cs="Times New Roman"/>
        </w:rPr>
        <w:t xml:space="preserve">. </w:t>
      </w:r>
    </w:p>
    <w:p w14:paraId="256CE38D" w14:textId="034F46F7" w:rsidR="00140606" w:rsidRPr="00140606" w:rsidRDefault="00140606">
      <w:pPr>
        <w:spacing w:line="360" w:lineRule="auto"/>
        <w:jc w:val="both"/>
        <w:rPr>
          <w:rFonts w:cs="Times New Roman"/>
          <w:b/>
          <w:bCs/>
        </w:rPr>
      </w:pPr>
      <w:r>
        <w:rPr>
          <w:rFonts w:cs="Times New Roman"/>
          <w:b/>
          <w:bCs/>
        </w:rPr>
        <w:t xml:space="preserve">Re-interpreting the effect of sterilization </w:t>
      </w:r>
      <w:r w:rsidR="00FC39FC">
        <w:rPr>
          <w:rFonts w:cs="Times New Roman"/>
          <w:b/>
          <w:bCs/>
        </w:rPr>
        <w:t>in</w:t>
      </w:r>
      <w:r>
        <w:rPr>
          <w:rFonts w:cs="Times New Roman"/>
          <w:b/>
          <w:bCs/>
        </w:rPr>
        <w:t xml:space="preserve"> hydroponic/aquaponic systems</w:t>
      </w:r>
    </w:p>
    <w:p w14:paraId="3BFB01DC" w14:textId="6B6B9F0E" w:rsidR="006D55DC" w:rsidRDefault="00726F17">
      <w:pPr>
        <w:spacing w:line="360" w:lineRule="auto"/>
        <w:jc w:val="both"/>
        <w:rPr>
          <w:rFonts w:cs="Times New Roman"/>
        </w:rPr>
      </w:pPr>
      <w:r>
        <w:rPr>
          <w:rFonts w:cs="Times New Roman"/>
        </w:rPr>
        <w:t>W</w:t>
      </w:r>
      <w:r w:rsidR="00BD653D">
        <w:rPr>
          <w:rFonts w:cs="Times New Roman"/>
        </w:rPr>
        <w:t xml:space="preserve">e investigated if the method of </w:t>
      </w:r>
      <w:r w:rsidR="00981335">
        <w:rPr>
          <w:rFonts w:cs="Times New Roman"/>
        </w:rPr>
        <w:t>sterilization</w:t>
      </w:r>
      <w:r w:rsidR="00823C1E">
        <w:rPr>
          <w:rFonts w:cs="Times New Roman"/>
        </w:rPr>
        <w:t xml:space="preserve"> </w:t>
      </w:r>
      <w:r w:rsidR="00BD653D">
        <w:rPr>
          <w:rFonts w:cs="Times New Roman"/>
        </w:rPr>
        <w:t>impact</w:t>
      </w:r>
      <w:r>
        <w:rPr>
          <w:rFonts w:cs="Times New Roman"/>
        </w:rPr>
        <w:t>s</w:t>
      </w:r>
      <w:r w:rsidR="00981335">
        <w:rPr>
          <w:rFonts w:cs="Times New Roman"/>
        </w:rPr>
        <w:t xml:space="preserve"> the </w:t>
      </w:r>
      <w:r w:rsidR="00BD653D">
        <w:rPr>
          <w:rFonts w:cs="Times New Roman"/>
        </w:rPr>
        <w:t>integrity</w:t>
      </w:r>
      <w:r w:rsidR="00981335">
        <w:rPr>
          <w:rFonts w:cs="Times New Roman"/>
        </w:rPr>
        <w:t xml:space="preserve"> of exudates in the effluent. </w:t>
      </w:r>
      <w:r w:rsidR="008A6030">
        <w:rPr>
          <w:rFonts w:cs="Times New Roman"/>
        </w:rPr>
        <w:t xml:space="preserve">Hydroponic facilities circulate the nutrient solution, mainly to improve water-use efficiency, however retaining the microbial community is probably beneficial to plant health. Nonetheless, to discourage the proliferation of pathogens during nutrient recirculation, sterilization </w:t>
      </w:r>
      <w:r w:rsidR="00651ED6">
        <w:rPr>
          <w:rFonts w:cs="Times New Roman"/>
        </w:rPr>
        <w:t>of the nutrient flow is often applied to varying degrees across facilities</w:t>
      </w:r>
      <w:r w:rsidR="008A6030">
        <w:rPr>
          <w:rFonts w:cs="Times New Roman"/>
        </w:rPr>
        <w:t xml:space="preserve"> </w:t>
      </w:r>
      <w:r w:rsidR="008A6030">
        <w:rPr>
          <w:rFonts w:cs="Times New Roman"/>
        </w:rPr>
        <w:fldChar w:fldCharType="begin">
          <w:fldData xml:space="preserve">PEVuZE5vdGU+PENpdGU+PEF1dGhvcj5aaGVuZzwvQXV0aG9yPjxZZWFyPjIwMTk8L1llYXI+PFJl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</w:fldData>
        </w:fldChar>
      </w:r>
      <w:r w:rsidR="00DC2E21">
        <w:rPr>
          <w:rFonts w:cs="Times New Roman"/>
        </w:rPr>
        <w:instrText xml:space="preserve"> ADDIN EN.CITE </w:instrText>
      </w:r>
      <w:r w:rsidR="00DC2E21">
        <w:rPr>
          <w:rFonts w:cs="Times New Roman"/>
        </w:rPr>
        <w:fldChar w:fldCharType="begin">
          <w:fldData xml:space="preserve">PEVuZE5vdGU+PENpdGU+PEF1dGhvcj5aaGVuZzwvQXV0aG9yPjxZZWFyPjIwMTk8L1llYXI+PFJl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</w:fldData>
        </w:fldChar>
      </w:r>
      <w:r w:rsidR="00DC2E21">
        <w:rPr>
          <w:rFonts w:cs="Times New Roman"/>
        </w:rPr>
        <w:instrText xml:space="preserve"> ADDIN EN.CITE.DATA </w:instrText>
      </w:r>
      <w:r w:rsidR="00DC2E21">
        <w:rPr>
          <w:rFonts w:cs="Times New Roman"/>
        </w:rPr>
      </w:r>
      <w:r w:rsidR="00DC2E21">
        <w:rPr>
          <w:rFonts w:cs="Times New Roman"/>
        </w:rPr>
        <w:fldChar w:fldCharType="end"/>
      </w:r>
      <w:r w:rsidR="008A6030">
        <w:rPr>
          <w:rFonts w:cs="Times New Roman"/>
        </w:rPr>
      </w:r>
      <w:r w:rsidR="008A6030">
        <w:rPr>
          <w:rFonts w:cs="Times New Roman"/>
        </w:rPr>
        <w:fldChar w:fldCharType="separate"/>
      </w:r>
      <w:r w:rsidR="00DC2E21">
        <w:rPr>
          <w:rFonts w:cs="Times New Roman"/>
          <w:noProof/>
        </w:rPr>
        <w:t>(92-99)</w:t>
      </w:r>
      <w:r w:rsidR="008A6030">
        <w:rPr>
          <w:rFonts w:cs="Times New Roman"/>
        </w:rPr>
        <w:fldChar w:fldCharType="end"/>
      </w:r>
      <w:r w:rsidR="00651ED6">
        <w:rPr>
          <w:rFonts w:cs="Times New Roman"/>
        </w:rPr>
        <w:t xml:space="preserve">. </w:t>
      </w:r>
      <w:r w:rsidR="00447337">
        <w:rPr>
          <w:rFonts w:cs="Times New Roman"/>
        </w:rPr>
        <w:t xml:space="preserve">For an overview of commonly employed sterilization techniques and their application in hydroponics the reader is referred to the publication by E.A. van Os (2009) </w:t>
      </w:r>
      <w:r w:rsidR="00447337">
        <w:rPr>
          <w:rFonts w:cs="Times New Roman"/>
        </w:rPr>
        <w:fldChar w:fldCharType="begin"/>
      </w:r>
      <w:r w:rsidR="00DC2E21">
        <w:rPr>
          <w:rFonts w:cs="Times New Roman"/>
        </w:rPr>
        <w:instrText xml:space="preserve"> ADDIN EN.CITE &lt;EndNote&gt;&lt;Cite&gt;&lt;Author&gt;Van Os&lt;/Author&gt;&lt;Year&gt;2008&lt;/Year&gt;&lt;RecNum&gt;601&lt;/RecNum&gt;&lt;DisplayText&gt;(97)&lt;/DisplayText&gt;&lt;record&gt;&lt;rec-number&gt;601&lt;/rec-number&gt;&lt;foreign-keys&gt;&lt;key app="EN" db-id="sa50wxwr80sxx2essv7xvf9yxtp9v2s9pr29" timestamp="1588472446"&gt;601&lt;/key&gt;&lt;/foreign-keys&gt;&lt;ref-type name="Conference Proceedings"&gt;10&lt;/ref-type&gt;&lt;contributors&gt;&lt;authors&gt;&lt;author&gt;Van Os, EA&lt;/author&gt;&lt;/authors&gt;&lt;/contributors&gt;&lt;titles&gt;&lt;title&gt;Comparison of some chemical and non-chemical treatments to disinfect a recirculating nutrient solution&lt;/title&gt;&lt;secondary-title&gt;International Symposium on Soilless Culture and Hydroponics 843&lt;/secondary-title&gt;&lt;/titles&gt;&lt;pages&gt;229-234&lt;/pages&gt;&lt;dates&gt;&lt;year&gt;2008&lt;/year&gt;&lt;/dates&gt;&lt;isbn&gt;9066056525&lt;/isbn&gt;&lt;urls&gt;&lt;/urls&gt;&lt;/record&gt;&lt;/Cite&gt;&lt;/EndNote&gt;</w:instrText>
      </w:r>
      <w:r w:rsidR="00447337">
        <w:rPr>
          <w:rFonts w:cs="Times New Roman"/>
        </w:rPr>
        <w:fldChar w:fldCharType="separate"/>
      </w:r>
      <w:r w:rsidR="00DC2E21">
        <w:rPr>
          <w:rFonts w:cs="Times New Roman"/>
          <w:noProof/>
        </w:rPr>
        <w:t>(97)</w:t>
      </w:r>
      <w:r w:rsidR="00447337">
        <w:rPr>
          <w:rFonts w:cs="Times New Roman"/>
        </w:rPr>
        <w:fldChar w:fldCharType="end"/>
      </w:r>
      <w:r w:rsidR="00447337">
        <w:rPr>
          <w:rFonts w:cs="Times New Roman"/>
        </w:rPr>
        <w:t>. In this study, ozone, UV-C irradiation, and H</w:t>
      </w:r>
      <w:r w:rsidR="00447337">
        <w:rPr>
          <w:rFonts w:cs="Times New Roman"/>
          <w:vertAlign w:val="subscript"/>
        </w:rPr>
        <w:t>2</w:t>
      </w:r>
      <w:r w:rsidR="00447337">
        <w:rPr>
          <w:rFonts w:cs="Times New Roman"/>
        </w:rPr>
        <w:t>O</w:t>
      </w:r>
      <w:r w:rsidR="00447337">
        <w:rPr>
          <w:rFonts w:cs="Times New Roman"/>
          <w:vertAlign w:val="subscript"/>
        </w:rPr>
        <w:t xml:space="preserve">2 </w:t>
      </w:r>
      <w:r w:rsidR="00447337">
        <w:rPr>
          <w:rFonts w:cs="Times New Roman"/>
        </w:rPr>
        <w:t xml:space="preserve">were tested as sterilization techniques. </w:t>
      </w:r>
      <w:r w:rsidR="00981335">
        <w:rPr>
          <w:rFonts w:cs="Times New Roman"/>
        </w:rPr>
        <w:t xml:space="preserve">In terms of oxidation-reduction potential, ozone </w:t>
      </w:r>
      <w:r w:rsidR="00733636">
        <w:rPr>
          <w:rFonts w:cs="Times New Roman"/>
        </w:rPr>
        <w:t>(</w:t>
      </w:r>
      <w:r w:rsidR="00981335">
        <w:rPr>
          <w:rFonts w:cs="Times New Roman"/>
        </w:rPr>
        <w:t>2.07</w:t>
      </w:r>
      <w:r w:rsidR="00733636">
        <w:rPr>
          <w:rFonts w:cs="Times New Roman"/>
        </w:rPr>
        <w:t xml:space="preserve">) is greater than </w:t>
      </w:r>
      <w:r w:rsidR="00981335">
        <w:rPr>
          <w:rFonts w:cs="Times New Roman"/>
        </w:rPr>
        <w:t>H</w:t>
      </w:r>
      <w:r w:rsidR="00981335">
        <w:rPr>
          <w:rFonts w:cs="Times New Roman"/>
          <w:vertAlign w:val="subscript"/>
        </w:rPr>
        <w:t>2</w:t>
      </w:r>
      <w:r w:rsidR="00981335">
        <w:rPr>
          <w:rFonts w:cs="Times New Roman"/>
        </w:rPr>
        <w:t>O</w:t>
      </w:r>
      <w:r w:rsidR="00981335">
        <w:rPr>
          <w:rFonts w:cs="Times New Roman"/>
          <w:vertAlign w:val="subscript"/>
        </w:rPr>
        <w:t xml:space="preserve">2 </w:t>
      </w:r>
      <w:r w:rsidR="00733636">
        <w:rPr>
          <w:rFonts w:cs="Times New Roman"/>
        </w:rPr>
        <w:t>(</w:t>
      </w:r>
      <w:r w:rsidR="00981335">
        <w:rPr>
          <w:rFonts w:cs="Times New Roman"/>
        </w:rPr>
        <w:t>1.78</w:t>
      </w:r>
      <w:r w:rsidR="00733636">
        <w:rPr>
          <w:rFonts w:cs="Times New Roman"/>
        </w:rPr>
        <w:t xml:space="preserve">). </w:t>
      </w:r>
      <w:r w:rsidR="00F52E53">
        <w:rPr>
          <w:rFonts w:cs="Times New Roman"/>
        </w:rPr>
        <w:t xml:space="preserve">UV-C radiation </w:t>
      </w:r>
      <w:r w:rsidR="002117F0">
        <w:rPr>
          <w:rFonts w:cs="Times New Roman"/>
        </w:rPr>
        <w:t>can interact directly with organic molecules</w:t>
      </w:r>
      <w:r w:rsidR="00156F9D">
        <w:rPr>
          <w:rFonts w:cs="Times New Roman"/>
        </w:rPr>
        <w:t xml:space="preserve">, </w:t>
      </w:r>
      <w:r w:rsidR="00651ED6">
        <w:rPr>
          <w:rFonts w:cs="Times New Roman"/>
        </w:rPr>
        <w:t>but may conversely</w:t>
      </w:r>
      <w:r w:rsidR="00041DE8">
        <w:rPr>
          <w:rFonts w:cs="Times New Roman"/>
        </w:rPr>
        <w:t xml:space="preserve"> </w:t>
      </w:r>
      <w:r w:rsidR="00156F9D">
        <w:rPr>
          <w:rFonts w:cs="Times New Roman"/>
        </w:rPr>
        <w:t>precipitate trace metals</w:t>
      </w:r>
      <w:r w:rsidR="00041DE8">
        <w:rPr>
          <w:rFonts w:cs="Times New Roman"/>
        </w:rPr>
        <w:t xml:space="preserve"> </w:t>
      </w:r>
      <w:r w:rsidR="00156F9D">
        <w:rPr>
          <w:rFonts w:cs="Times New Roman"/>
        </w:rPr>
        <w:fldChar w:fldCharType="begin"/>
      </w:r>
      <w:r w:rsidR="00DC2E21">
        <w:rPr>
          <w:rFonts w:cs="Times New Roman"/>
        </w:rPr>
        <w:instrText xml:space="preserve"> ADDIN EN.CITE &lt;EndNote&gt;&lt;Cite&gt;&lt;Author&gt;Resh&lt;/Author&gt;&lt;Year&gt;1995&lt;/Year&gt;&lt;RecNum&gt;560&lt;/RecNum&gt;&lt;DisplayText&gt;(100)&lt;/DisplayText&gt;&lt;record&gt;&lt;rec-number&gt;560&lt;/rec-number&gt;&lt;foreign-keys&gt;&lt;key app="EN" db-id="sa50wxwr80sxx2essv7xvf9yxtp9v2s9pr29" timestamp="1586967858"&gt;560&lt;/key&gt;&lt;/foreign-keys&gt;&lt;ref-type name="Book"&gt;6&lt;/ref-type&gt;&lt;contributors&gt;&lt;authors&gt;&lt;author&gt;Resh, Howard M&lt;/author&gt;&lt;/authors&gt;&lt;/contributors&gt;&lt;titles&gt;&lt;title&gt;Hydroponic food production. A definitive guidebook of soilless food-growing methods&lt;/title&gt;&lt;/titles&gt;&lt;number&gt;Ed. 5&lt;/number&gt;&lt;dates&gt;&lt;year&gt;1995&lt;/year&gt;&lt;/dates&gt;&lt;publisher&gt;Woodbridge press publishing company&lt;/publisher&gt;&lt;isbn&gt;0880072121&lt;/isbn&gt;&lt;urls&gt;&lt;/urls&gt;&lt;/record&gt;&lt;/Cite&gt;&lt;/EndNote&gt;</w:instrText>
      </w:r>
      <w:r w:rsidR="00156F9D">
        <w:rPr>
          <w:rFonts w:cs="Times New Roman"/>
        </w:rPr>
        <w:fldChar w:fldCharType="separate"/>
      </w:r>
      <w:r w:rsidR="00DC2E21">
        <w:rPr>
          <w:rFonts w:cs="Times New Roman"/>
          <w:noProof/>
        </w:rPr>
        <w:t>(100)</w:t>
      </w:r>
      <w:r w:rsidR="00156F9D">
        <w:rPr>
          <w:rFonts w:cs="Times New Roman"/>
        </w:rPr>
        <w:fldChar w:fldCharType="end"/>
      </w:r>
      <w:r w:rsidR="00F52E53">
        <w:rPr>
          <w:rFonts w:cs="Times New Roman"/>
        </w:rPr>
        <w:t xml:space="preserve">. </w:t>
      </w:r>
      <w:r w:rsidR="002432C5">
        <w:rPr>
          <w:rFonts w:cs="Times New Roman"/>
        </w:rPr>
        <w:t>C</w:t>
      </w:r>
      <w:r w:rsidR="006D55DC">
        <w:rPr>
          <w:rFonts w:cs="Times New Roman"/>
        </w:rPr>
        <w:t xml:space="preserve">onceptually, it was considered that </w:t>
      </w:r>
      <w:r>
        <w:rPr>
          <w:rFonts w:cs="Times New Roman"/>
        </w:rPr>
        <w:t>from most to least</w:t>
      </w:r>
      <w:r w:rsidR="006D55DC">
        <w:rPr>
          <w:rFonts w:cs="Times New Roman"/>
        </w:rPr>
        <w:t xml:space="preserve"> destructive, UV would be followed by ozone and then H</w:t>
      </w:r>
      <w:r w:rsidR="006D55DC">
        <w:rPr>
          <w:rFonts w:cs="Times New Roman"/>
          <w:vertAlign w:val="subscript"/>
        </w:rPr>
        <w:t>2</w:t>
      </w:r>
      <w:r w:rsidR="006D55DC">
        <w:rPr>
          <w:rFonts w:cs="Times New Roman"/>
        </w:rPr>
        <w:t>O</w:t>
      </w:r>
      <w:r w:rsidR="006D55DC">
        <w:rPr>
          <w:rFonts w:cs="Times New Roman"/>
          <w:vertAlign w:val="subscript"/>
        </w:rPr>
        <w:t>2</w:t>
      </w:r>
      <w:r w:rsidR="00041DE8">
        <w:rPr>
          <w:rFonts w:cs="Times New Roman"/>
        </w:rPr>
        <w:t xml:space="preserve"> in terms of potentially detrimental effects on plant growth.</w:t>
      </w:r>
      <w:r w:rsidR="006D55DC">
        <w:rPr>
          <w:rFonts w:cs="Times New Roman"/>
        </w:rPr>
        <w:t xml:space="preserve"> </w:t>
      </w:r>
      <w:r>
        <w:rPr>
          <w:rFonts w:cs="Times New Roman"/>
        </w:rPr>
        <w:t>Crop head and root weight measurements did not show consistent differences between two harvest</w:t>
      </w:r>
      <w:r w:rsidR="00C93B8D">
        <w:rPr>
          <w:rFonts w:cs="Times New Roman"/>
        </w:rPr>
        <w:t>s</w:t>
      </w:r>
      <w:r>
        <w:rPr>
          <w:rFonts w:cs="Times New Roman"/>
        </w:rPr>
        <w:t xml:space="preserve"> during experiment 1 (</w:t>
      </w:r>
      <w:r w:rsidRPr="00F65A63">
        <w:rPr>
          <w:rFonts w:cs="Times New Roman"/>
          <w:highlight w:val="yellow"/>
        </w:rPr>
        <w:t>figure 3</w:t>
      </w:r>
      <w:r>
        <w:rPr>
          <w:rFonts w:cs="Times New Roman"/>
        </w:rPr>
        <w:t>).</w:t>
      </w:r>
      <w:r w:rsidR="00D14F74">
        <w:rPr>
          <w:rFonts w:cs="Times New Roman"/>
        </w:rPr>
        <w:t xml:space="preserve"> It does not appear that the method of sterilization significantly impacted the harvest outcome, although the high variability </w:t>
      </w:r>
      <w:r w:rsidR="00425F00">
        <w:rPr>
          <w:rFonts w:cs="Times New Roman"/>
        </w:rPr>
        <w:t xml:space="preserve">among treatments </w:t>
      </w:r>
      <w:r w:rsidR="00D14F74">
        <w:rPr>
          <w:rFonts w:cs="Times New Roman"/>
        </w:rPr>
        <w:t>suggests a</w:t>
      </w:r>
      <w:r w:rsidR="00425F00">
        <w:rPr>
          <w:rFonts w:cs="Times New Roman"/>
        </w:rPr>
        <w:t>n increased</w:t>
      </w:r>
      <w:r w:rsidR="00D14F74">
        <w:rPr>
          <w:rFonts w:cs="Times New Roman"/>
        </w:rPr>
        <w:t xml:space="preserve"> precarity in the ability of the plant to resist stressors.</w:t>
      </w:r>
    </w:p>
    <w:p w14:paraId="4074FB3B" w14:textId="647CCE10" w:rsidR="00BB7224" w:rsidRDefault="005C64B2" w:rsidP="00BB7224">
      <w:pPr>
        <w:spacing w:line="360" w:lineRule="auto"/>
        <w:jc w:val="both"/>
        <w:rPr>
          <w:rFonts w:cs="Times New Roman"/>
        </w:rPr>
      </w:pPr>
      <w:r w:rsidRPr="009C7DB9">
        <w:rPr>
          <w:rFonts w:cs="Times New Roman"/>
        </w:rPr>
        <w:t>We then sought to investigate whether</w:t>
      </w:r>
      <w:r>
        <w:rPr>
          <w:rFonts w:cs="Times New Roman"/>
        </w:rPr>
        <w:t xml:space="preserve"> sterilization might serve as a preventative measure to curb latent</w:t>
      </w:r>
      <w:r w:rsidR="00237515">
        <w:rPr>
          <w:rFonts w:cs="Times New Roman"/>
        </w:rPr>
        <w:t xml:space="preserve"> opportunistic</w:t>
      </w:r>
      <w:r>
        <w:rPr>
          <w:rFonts w:cs="Times New Roman"/>
        </w:rPr>
        <w:t xml:space="preserve"> pathogens </w:t>
      </w:r>
      <w:r w:rsidR="00237515">
        <w:rPr>
          <w:rFonts w:cs="Times New Roman"/>
        </w:rPr>
        <w:t xml:space="preserve">or heterotrophic bacteria </w:t>
      </w:r>
      <w:r w:rsidR="009A6093">
        <w:rPr>
          <w:rFonts w:cs="Times New Roman"/>
        </w:rPr>
        <w:t>competing for nutrients</w:t>
      </w:r>
      <w:r w:rsidR="00447337">
        <w:rPr>
          <w:rFonts w:cs="Times New Roman"/>
        </w:rPr>
        <w:t>,</w:t>
      </w:r>
      <w:r w:rsidR="00237515">
        <w:rPr>
          <w:rFonts w:cs="Times New Roman"/>
        </w:rPr>
        <w:t xml:space="preserve"> </w:t>
      </w:r>
      <w:r>
        <w:rPr>
          <w:rFonts w:cs="Times New Roman"/>
        </w:rPr>
        <w:t xml:space="preserve">and whether this would be reflected in differences </w:t>
      </w:r>
      <w:r w:rsidR="002E5CF0">
        <w:rPr>
          <w:rFonts w:cs="Times New Roman"/>
        </w:rPr>
        <w:t>in</w:t>
      </w:r>
      <w:r w:rsidR="00CD6CEA">
        <w:rPr>
          <w:rFonts w:cs="Times New Roman"/>
        </w:rPr>
        <w:t xml:space="preserve"> </w:t>
      </w:r>
      <w:r w:rsidR="002E5CF0">
        <w:rPr>
          <w:rFonts w:cs="Times New Roman"/>
        </w:rPr>
        <w:t xml:space="preserve">the </w:t>
      </w:r>
      <w:r>
        <w:rPr>
          <w:rFonts w:cs="Times New Roman"/>
        </w:rPr>
        <w:t>rhizobiome composition. The singular role of s</w:t>
      </w:r>
      <w:r w:rsidR="002117F0">
        <w:rPr>
          <w:rFonts w:cs="Times New Roman"/>
        </w:rPr>
        <w:t xml:space="preserve">terilization is </w:t>
      </w:r>
      <w:r>
        <w:rPr>
          <w:rFonts w:cs="Times New Roman"/>
        </w:rPr>
        <w:t>to add an additional diversity-reducing selection pressure alongside the</w:t>
      </w:r>
      <w:r w:rsidR="002117F0">
        <w:rPr>
          <w:rFonts w:cs="Times New Roman"/>
        </w:rPr>
        <w:t xml:space="preserve"> hydroponic environment (pelagic, </w:t>
      </w:r>
      <w:r w:rsidR="000F0F62">
        <w:rPr>
          <w:rFonts w:cs="Times New Roman"/>
        </w:rPr>
        <w:t>biofilm</w:t>
      </w:r>
      <w:r w:rsidR="002117F0">
        <w:rPr>
          <w:rFonts w:cs="Times New Roman"/>
        </w:rPr>
        <w:t>, and rhizosphere components)</w:t>
      </w:r>
      <w:r w:rsidR="00B9522F">
        <w:rPr>
          <w:rFonts w:cs="Times New Roman"/>
        </w:rPr>
        <w:t>. This selects</w:t>
      </w:r>
      <w:r w:rsidR="00193CE4">
        <w:rPr>
          <w:rFonts w:cs="Times New Roman"/>
        </w:rPr>
        <w:t xml:space="preserve"> for microorganisms that can thrive under the facility-specific conditions (temperature range, salinity, etc.). </w:t>
      </w:r>
      <w:r w:rsidR="00D15A3C">
        <w:rPr>
          <w:rFonts w:cs="Times New Roman"/>
        </w:rPr>
        <w:t xml:space="preserve">Of the </w:t>
      </w:r>
      <w:r w:rsidR="00BE5C59">
        <w:rPr>
          <w:rFonts w:cs="Times New Roman"/>
        </w:rPr>
        <w:t>hydroponic</w:t>
      </w:r>
      <w:r w:rsidR="00D15A3C">
        <w:rPr>
          <w:rFonts w:cs="Times New Roman"/>
        </w:rPr>
        <w:t xml:space="preserve"> microenvironments</w:t>
      </w:r>
      <w:r w:rsidR="00823C1E">
        <w:rPr>
          <w:rFonts w:cs="Times New Roman"/>
        </w:rPr>
        <w:t>,</w:t>
      </w:r>
      <w:r w:rsidR="00D15A3C">
        <w:rPr>
          <w:rFonts w:cs="Times New Roman"/>
        </w:rPr>
        <w:t xml:space="preserve"> only the water-root interface is relevant to crop productivity</w:t>
      </w:r>
      <w:r w:rsidR="00BE5C59">
        <w:rPr>
          <w:rFonts w:cs="Times New Roman"/>
        </w:rPr>
        <w:t>.</w:t>
      </w:r>
      <w:r w:rsidR="00D15A3C">
        <w:rPr>
          <w:rFonts w:cs="Times New Roman"/>
        </w:rPr>
        <w:t xml:space="preserve"> </w:t>
      </w:r>
      <w:r w:rsidR="00447337">
        <w:rPr>
          <w:rFonts w:cs="Times New Roman"/>
        </w:rPr>
        <w:t xml:space="preserve">Specifically, </w:t>
      </w:r>
      <w:r w:rsidR="00D15A3C">
        <w:rPr>
          <w:rFonts w:cs="Times New Roman"/>
        </w:rPr>
        <w:t xml:space="preserve">taxa that may diminish </w:t>
      </w:r>
      <w:r w:rsidR="00CB7089">
        <w:rPr>
          <w:rFonts w:cs="Times New Roman"/>
        </w:rPr>
        <w:t xml:space="preserve">crop </w:t>
      </w:r>
      <w:r w:rsidR="00D15A3C">
        <w:rPr>
          <w:rFonts w:cs="Times New Roman"/>
        </w:rPr>
        <w:t>production via proliferation in the rhizosphere</w:t>
      </w:r>
      <w:r w:rsidR="00447337">
        <w:rPr>
          <w:rFonts w:cs="Times New Roman"/>
        </w:rPr>
        <w:t xml:space="preserve"> are the main concern</w:t>
      </w:r>
      <w:r w:rsidR="00D15A3C">
        <w:rPr>
          <w:rFonts w:cs="Times New Roman"/>
        </w:rPr>
        <w:t>.</w:t>
      </w:r>
      <w:r w:rsidR="001034A4">
        <w:rPr>
          <w:rFonts w:cs="Times New Roman"/>
        </w:rPr>
        <w:t xml:space="preserve"> One </w:t>
      </w:r>
      <w:r w:rsidR="00B42FD0">
        <w:rPr>
          <w:rFonts w:cs="Times New Roman"/>
        </w:rPr>
        <w:t xml:space="preserve">of the main mechanisms employed by plants in shaping their rhizobiome is commonly referred to as the ‘cry-for-help’ </w:t>
      </w:r>
      <w:r w:rsidR="00B42FD0">
        <w:rPr>
          <w:rFonts w:cs="Times New Roman"/>
        </w:rPr>
        <w:lastRenderedPageBreak/>
        <w:t xml:space="preserve">hypothesis </w:t>
      </w:r>
      <w:r w:rsidR="00B42FD0">
        <w:rPr>
          <w:rFonts w:cs="Times New Roman"/>
        </w:rPr>
        <w:fldChar w:fldCharType="begin"/>
      </w:r>
      <w:r w:rsidR="00DC2E21">
        <w:rPr>
          <w:rFonts w:cs="Times New Roman"/>
        </w:rPr>
        <w:instrText xml:space="preserve"> ADDIN EN.CITE &lt;EndNote&gt;&lt;Cite&gt;&lt;Author&gt;Rodriguez&lt;/Author&gt;&lt;Year&gt;2019&lt;/Year&gt;&lt;RecNum&gt;559&lt;/RecNum&gt;&lt;DisplayText&gt;(72)&lt;/DisplayText&gt;&lt;record&gt;&lt;rec-number&gt;559&lt;/rec-number&gt;&lt;foreign-keys&gt;&lt;key app="EN" db-id="sa50wxwr80sxx2essv7xvf9yxtp9v2s9pr29" timestamp="1586932981"&gt;559&lt;/key&gt;&lt;/foreign-keys&gt;&lt;ref-type name="Journal Article"&gt;17&lt;/ref-type&gt;&lt;contributors&gt;&lt;authors&gt;&lt;author&gt;Rodriguez, Patricia A&lt;/author&gt;&lt;author&gt;Rothballer, Michael&lt;/author&gt;&lt;author&gt;Chowdhury, Soumitra Paul&lt;/author&gt;&lt;author&gt;Nussbaumer, Thomas&lt;/author&gt;&lt;author&gt;Gutjahr, Caroline&lt;/author&gt;&lt;author&gt;Falter-Braun, Pascal&lt;/author&gt;&lt;/authors&gt;&lt;/contributors&gt;&lt;titles&gt;&lt;title&gt;Systems biology of plant microbiome interactions&lt;/title&gt;&lt;secondary-title&gt;Molecular plant&lt;/secondary-title&gt;&lt;/titles&gt;&lt;periodical&gt;&lt;full-title&gt;Molecular plant&lt;/full-title&gt;&lt;/periodical&gt;&lt;dates&gt;&lt;year&gt;2019&lt;/year&gt;&lt;/dates&gt;&lt;isbn&gt;1674-2052&lt;/isbn&gt;&lt;urls&gt;&lt;/urls&gt;&lt;/record&gt;&lt;/Cite&gt;&lt;/EndNote&gt;</w:instrText>
      </w:r>
      <w:r w:rsidR="00B42FD0">
        <w:rPr>
          <w:rFonts w:cs="Times New Roman"/>
        </w:rPr>
        <w:fldChar w:fldCharType="separate"/>
      </w:r>
      <w:r w:rsidR="00DC2E21">
        <w:rPr>
          <w:rFonts w:cs="Times New Roman"/>
          <w:noProof/>
        </w:rPr>
        <w:t>(72)</w:t>
      </w:r>
      <w:r w:rsidR="00B42FD0">
        <w:rPr>
          <w:rFonts w:cs="Times New Roman"/>
        </w:rPr>
        <w:fldChar w:fldCharType="end"/>
      </w:r>
      <w:r w:rsidR="00B42FD0">
        <w:rPr>
          <w:rFonts w:cs="Times New Roman"/>
        </w:rPr>
        <w:t>, a phenomenon whereby plant selects for microorganisms capable of alleviating specific stressors (nutrient deficiency, abiotic stress, etc.)</w:t>
      </w:r>
      <w:r w:rsidR="00447337">
        <w:rPr>
          <w:rFonts w:cs="Times New Roman"/>
        </w:rPr>
        <w:t xml:space="preserve"> (</w:t>
      </w:r>
      <w:r w:rsidR="00447337" w:rsidRPr="00C042A4">
        <w:rPr>
          <w:rFonts w:cs="Times New Roman"/>
          <w:highlight w:val="yellow"/>
        </w:rPr>
        <w:t>figure 9</w:t>
      </w:r>
      <w:r w:rsidR="00447337">
        <w:rPr>
          <w:rFonts w:cs="Times New Roman"/>
        </w:rPr>
        <w:t>)</w:t>
      </w:r>
      <w:r w:rsidR="00B42FD0">
        <w:rPr>
          <w:rFonts w:cs="Times New Roman"/>
        </w:rPr>
        <w:t xml:space="preserve">. </w:t>
      </w:r>
      <w:r w:rsidR="00015691">
        <w:rPr>
          <w:rFonts w:cs="Times New Roman"/>
        </w:rPr>
        <w:t>The goal of sterilization</w:t>
      </w:r>
      <w:r w:rsidR="001034A4">
        <w:rPr>
          <w:rFonts w:cs="Times New Roman"/>
        </w:rPr>
        <w:t xml:space="preserve"> must take this into account, and may thus</w:t>
      </w:r>
      <w:r w:rsidR="00237515">
        <w:rPr>
          <w:rFonts w:cs="Times New Roman"/>
        </w:rPr>
        <w:t xml:space="preserve"> </w:t>
      </w:r>
      <w:r w:rsidR="001034A4">
        <w:rPr>
          <w:rFonts w:cs="Times New Roman"/>
        </w:rPr>
        <w:t xml:space="preserve">be framed as “a mechanism by which the movement of latent, waterborne pathogens </w:t>
      </w:r>
      <w:r w:rsidR="00BA1A75">
        <w:rPr>
          <w:rFonts w:cs="Times New Roman"/>
        </w:rPr>
        <w:t>are</w:t>
      </w:r>
      <w:r w:rsidR="001034A4">
        <w:rPr>
          <w:rFonts w:cs="Times New Roman"/>
        </w:rPr>
        <w:t xml:space="preserve"> reduced</w:t>
      </w:r>
      <w:r w:rsidR="00BA1A75">
        <w:rPr>
          <w:rFonts w:cs="Times New Roman"/>
        </w:rPr>
        <w:t xml:space="preserve"> to </w:t>
      </w:r>
      <w:r w:rsidR="007702B4">
        <w:rPr>
          <w:rFonts w:cs="Times New Roman"/>
        </w:rPr>
        <w:t>benign</w:t>
      </w:r>
      <w:r w:rsidR="00BA1A75">
        <w:rPr>
          <w:rFonts w:cs="Times New Roman"/>
        </w:rPr>
        <w:t xml:space="preserve"> numbers</w:t>
      </w:r>
      <w:r w:rsidR="001034A4">
        <w:rPr>
          <w:rFonts w:cs="Times New Roman"/>
        </w:rPr>
        <w:t xml:space="preserve">”. </w:t>
      </w:r>
      <w:r w:rsidR="00E56231">
        <w:rPr>
          <w:rFonts w:cs="Times New Roman"/>
        </w:rPr>
        <w:t xml:space="preserve">Unfortunately, </w:t>
      </w:r>
      <w:r w:rsidR="00237515">
        <w:rPr>
          <w:rFonts w:cs="Times New Roman"/>
        </w:rPr>
        <w:t>this</w:t>
      </w:r>
      <w:r w:rsidR="00E56231">
        <w:rPr>
          <w:rFonts w:cs="Times New Roman"/>
        </w:rPr>
        <w:t xml:space="preserve"> technique </w:t>
      </w:r>
      <w:r w:rsidR="00237515">
        <w:rPr>
          <w:rFonts w:cs="Times New Roman"/>
        </w:rPr>
        <w:t>also results in</w:t>
      </w:r>
      <w:r w:rsidR="00E56231">
        <w:rPr>
          <w:rFonts w:cs="Times New Roman"/>
        </w:rPr>
        <w:t xml:space="preserve"> a reduction in</w:t>
      </w:r>
      <w:r w:rsidR="00015691">
        <w:rPr>
          <w:rFonts w:cs="Times New Roman"/>
        </w:rPr>
        <w:t xml:space="preserve"> the movement of beneficial bacteria</w:t>
      </w:r>
      <w:r w:rsidR="00237515">
        <w:rPr>
          <w:rFonts w:cs="Times New Roman"/>
        </w:rPr>
        <w:t>.</w:t>
      </w:r>
      <w:r w:rsidR="00B9522F">
        <w:rPr>
          <w:rFonts w:cs="Times New Roman"/>
        </w:rPr>
        <w:t xml:space="preserve"> Given the slow growth requirements of k-strategists (e.g. anammox </w:t>
      </w:r>
      <w:r w:rsidR="00B9522F">
        <w:rPr>
          <w:rFonts w:cs="Times New Roman"/>
        </w:rPr>
        <w:fldChar w:fldCharType="begin">
          <w:fldData xml:space="preserve">PEVuZE5vdGU+PENpdGU+PEF1dGhvcj5MYXVyZW5pPC9BdXRob3I+PFllYXI+MjAxNTwvWWVhcj48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</w:fldData>
        </w:fldChar>
      </w:r>
      <w:r w:rsidR="00DC2E21">
        <w:rPr>
          <w:rFonts w:cs="Times New Roman"/>
        </w:rPr>
        <w:instrText xml:space="preserve"> ADDIN EN.CITE </w:instrText>
      </w:r>
      <w:r w:rsidR="00DC2E21">
        <w:rPr>
          <w:rFonts w:cs="Times New Roman"/>
        </w:rPr>
        <w:fldChar w:fldCharType="begin">
          <w:fldData xml:space="preserve">PEVuZE5vdGU+PENpdGU+PEF1dGhvcj5MYXVyZW5pPC9BdXRob3I+PFllYXI+MjAxNTwvWWVhcj48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</w:fldData>
        </w:fldChar>
      </w:r>
      <w:r w:rsidR="00DC2E21">
        <w:rPr>
          <w:rFonts w:cs="Times New Roman"/>
        </w:rPr>
        <w:instrText xml:space="preserve"> ADDIN EN.CITE.DATA </w:instrText>
      </w:r>
      <w:r w:rsidR="00DC2E21">
        <w:rPr>
          <w:rFonts w:cs="Times New Roman"/>
        </w:rPr>
      </w:r>
      <w:r w:rsidR="00DC2E21">
        <w:rPr>
          <w:rFonts w:cs="Times New Roman"/>
        </w:rPr>
        <w:fldChar w:fldCharType="end"/>
      </w:r>
      <w:r w:rsidR="00B9522F">
        <w:rPr>
          <w:rFonts w:cs="Times New Roman"/>
        </w:rPr>
      </w:r>
      <w:r w:rsidR="00B9522F">
        <w:rPr>
          <w:rFonts w:cs="Times New Roman"/>
        </w:rPr>
        <w:fldChar w:fldCharType="separate"/>
      </w:r>
      <w:r w:rsidR="00DC2E21">
        <w:rPr>
          <w:rFonts w:cs="Times New Roman"/>
          <w:noProof/>
        </w:rPr>
        <w:t>(101-103)</w:t>
      </w:r>
      <w:r w:rsidR="00B9522F">
        <w:rPr>
          <w:rFonts w:cs="Times New Roman"/>
        </w:rPr>
        <w:fldChar w:fldCharType="end"/>
      </w:r>
      <w:r w:rsidR="00B9522F">
        <w:rPr>
          <w:rFonts w:cs="Times New Roman"/>
        </w:rPr>
        <w:t xml:space="preserve">, archaea </w:t>
      </w:r>
      <w:r w:rsidR="00B9522F">
        <w:rPr>
          <w:rFonts w:cs="Times New Roman"/>
        </w:rPr>
        <w:fldChar w:fldCharType="begin">
          <w:fldData xml:space="preserve">PEVuZE5vdGU+PENpdGU+PEF1dGhvcj5CYXJ0ZWxtZTwvQXV0aG9yPjxZZWFyPjIwMTc8L1llYXI+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</w:fldData>
        </w:fldChar>
      </w:r>
      <w:r w:rsidR="00DC2E21">
        <w:rPr>
          <w:rFonts w:cs="Times New Roman"/>
        </w:rPr>
        <w:instrText xml:space="preserve"> ADDIN EN.CITE </w:instrText>
      </w:r>
      <w:r w:rsidR="00DC2E21">
        <w:rPr>
          <w:rFonts w:cs="Times New Roman"/>
        </w:rPr>
        <w:fldChar w:fldCharType="begin">
          <w:fldData xml:space="preserve">PEVuZE5vdGU+PENpdGU+PEF1dGhvcj5CYXJ0ZWxtZTwvQXV0aG9yPjxZZWFyPjIwMTc8L1llYXI+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</w:fldData>
        </w:fldChar>
      </w:r>
      <w:r w:rsidR="00DC2E21">
        <w:rPr>
          <w:rFonts w:cs="Times New Roman"/>
        </w:rPr>
        <w:instrText xml:space="preserve"> ADDIN EN.CITE.DATA </w:instrText>
      </w:r>
      <w:r w:rsidR="00DC2E21">
        <w:rPr>
          <w:rFonts w:cs="Times New Roman"/>
        </w:rPr>
      </w:r>
      <w:r w:rsidR="00DC2E21">
        <w:rPr>
          <w:rFonts w:cs="Times New Roman"/>
        </w:rPr>
        <w:fldChar w:fldCharType="end"/>
      </w:r>
      <w:r w:rsidR="00B9522F">
        <w:rPr>
          <w:rFonts w:cs="Times New Roman"/>
        </w:rPr>
      </w:r>
      <w:r w:rsidR="00B9522F">
        <w:rPr>
          <w:rFonts w:cs="Times New Roman"/>
        </w:rPr>
        <w:fldChar w:fldCharType="separate"/>
      </w:r>
      <w:r w:rsidR="00DC2E21">
        <w:rPr>
          <w:rFonts w:cs="Times New Roman"/>
          <w:noProof/>
        </w:rPr>
        <w:t>(56, 104)</w:t>
      </w:r>
      <w:r w:rsidR="00B9522F">
        <w:rPr>
          <w:rFonts w:cs="Times New Roman"/>
        </w:rPr>
        <w:fldChar w:fldCharType="end"/>
      </w:r>
      <w:r w:rsidR="00B9522F">
        <w:rPr>
          <w:rFonts w:cs="Times New Roman"/>
        </w:rPr>
        <w:t xml:space="preserve">), system-wide population maturation likely is on the order of months or years </w:t>
      </w:r>
      <w:r w:rsidR="00B9522F">
        <w:rPr>
          <w:rFonts w:cs="Times New Roman"/>
        </w:rPr>
        <w:fldChar w:fldCharType="begin"/>
      </w:r>
      <w:r w:rsidR="00DC2E21">
        <w:rPr>
          <w:rFonts w:cs="Times New Roman"/>
        </w:rPr>
        <w:instrText xml:space="preserve"> ADDIN EN.CITE &lt;EndNote&gt;&lt;Cite&gt;&lt;Author&gt;Savidov&lt;/Author&gt;&lt;Year&gt;2004&lt;/Year&gt;&lt;RecNum&gt;487&lt;/RecNum&gt;&lt;DisplayText&gt;(105)&lt;/DisplayText&gt;&lt;record&gt;&lt;rec-number&gt;487&lt;/rec-number&gt;&lt;foreign-keys&gt;&lt;key app="EN" db-id="sa50wxwr80sxx2essv7xvf9yxtp9v2s9pr29" timestamp="1586643890"&gt;487&lt;/key&gt;&lt;/foreign-keys&gt;&lt;ref-type name="Book"&gt;6&lt;/ref-type&gt;&lt;contributors&gt;&lt;authors&gt;&lt;author&gt;Savidov, Nick&lt;/author&gt;&lt;author&gt;Brooks, AB&lt;/author&gt;&lt;/authors&gt;&lt;/contributors&gt;&lt;titles&gt;&lt;title&gt;Evaluation and development of aquaponics production and product market capabilities in Alberta&lt;/title&gt;&lt;/titles&gt;&lt;dates&gt;&lt;year&gt;2004&lt;/year&gt;&lt;/dates&gt;&lt;publisher&gt;Crop Diversification Centre South, Alberta Agriculture, Food and Rural …&lt;/publisher&gt;&lt;urls&gt;&lt;/urls&gt;&lt;/record&gt;&lt;/Cite&gt;&lt;/EndNote&gt;</w:instrText>
      </w:r>
      <w:r w:rsidR="00B9522F">
        <w:rPr>
          <w:rFonts w:cs="Times New Roman"/>
        </w:rPr>
        <w:fldChar w:fldCharType="separate"/>
      </w:r>
      <w:r w:rsidR="00DC2E21">
        <w:rPr>
          <w:rFonts w:cs="Times New Roman"/>
          <w:noProof/>
        </w:rPr>
        <w:t>(105)</w:t>
      </w:r>
      <w:r w:rsidR="00B9522F">
        <w:rPr>
          <w:rFonts w:cs="Times New Roman"/>
        </w:rPr>
        <w:fldChar w:fldCharType="end"/>
      </w:r>
      <w:r w:rsidR="00B9522F">
        <w:rPr>
          <w:rFonts w:cs="Times New Roman"/>
        </w:rPr>
        <w:t xml:space="preserve">. Maturation of the recirculating nutrient solution microbial community is independent of individual crop cycles, as the same water is generally retained for subsequent cycles </w:t>
      </w:r>
      <w:r w:rsidR="00B9522F">
        <w:rPr>
          <w:rFonts w:cs="Times New Roman"/>
        </w:rPr>
        <w:fldChar w:fldCharType="begin"/>
      </w:r>
      <w:r w:rsidR="00DC2E21">
        <w:rPr>
          <w:rFonts w:cs="Times New Roman"/>
        </w:rPr>
        <w:instrText xml:space="preserve"> ADDIN EN.CITE &lt;EndNote&gt;&lt;Cite&gt;&lt;Author&gt;Van Os&lt;/Author&gt;&lt;Year&gt;2008&lt;/Year&gt;&lt;RecNum&gt;601&lt;/RecNum&gt;&lt;DisplayText&gt;(97)&lt;/DisplayText&gt;&lt;record&gt;&lt;rec-number&gt;601&lt;/rec-number&gt;&lt;foreign-keys&gt;&lt;key app="EN" db-id="sa50wxwr80sxx2essv7xvf9yxtp9v2s9pr29" timestamp="1588472446"&gt;601&lt;/key&gt;&lt;/foreign-keys&gt;&lt;ref-type name="Conference Proceedings"&gt;10&lt;/ref-type&gt;&lt;contributors&gt;&lt;authors&gt;&lt;author&gt;Van Os, EA&lt;/author&gt;&lt;/authors&gt;&lt;/contributors&gt;&lt;titles&gt;&lt;title&gt;Comparison of some chemical and non-chemical treatments to disinfect a recirculating nutrient solution&lt;/title&gt;&lt;secondary-title&gt;International Symposium on Soilless Culture and Hydroponics 843&lt;/secondary-title&gt;&lt;/titles&gt;&lt;pages&gt;229-234&lt;/pages&gt;&lt;dates&gt;&lt;year&gt;2008&lt;/year&gt;&lt;/dates&gt;&lt;isbn&gt;9066056525&lt;/isbn&gt;&lt;urls&gt;&lt;/urls&gt;&lt;/record&gt;&lt;/Cite&gt;&lt;/EndNote&gt;</w:instrText>
      </w:r>
      <w:r w:rsidR="00B9522F">
        <w:rPr>
          <w:rFonts w:cs="Times New Roman"/>
        </w:rPr>
        <w:fldChar w:fldCharType="separate"/>
      </w:r>
      <w:r w:rsidR="00DC2E21">
        <w:rPr>
          <w:rFonts w:cs="Times New Roman"/>
          <w:noProof/>
        </w:rPr>
        <w:t>(97)</w:t>
      </w:r>
      <w:r w:rsidR="00B9522F">
        <w:rPr>
          <w:rFonts w:cs="Times New Roman"/>
        </w:rPr>
        <w:fldChar w:fldCharType="end"/>
      </w:r>
      <w:r w:rsidR="00B9522F">
        <w:rPr>
          <w:rFonts w:cs="Times New Roman"/>
        </w:rPr>
        <w:t>.</w:t>
      </w:r>
      <w:r w:rsidR="00BB7224">
        <w:rPr>
          <w:rFonts w:cs="Times New Roman"/>
        </w:rPr>
        <w:t xml:space="preserve"> A mature hydroponics microbiome may improve plant stress response </w:t>
      </w:r>
      <w:r w:rsidR="00BB7224" w:rsidRPr="00BB7224">
        <w:rPr>
          <w:rFonts w:cs="Times New Roman"/>
        </w:rPr>
        <w:t>by increas</w:t>
      </w:r>
      <w:r w:rsidR="00BB7224">
        <w:rPr>
          <w:rFonts w:cs="Times New Roman"/>
        </w:rPr>
        <w:t>ing</w:t>
      </w:r>
      <w:r w:rsidR="00BB7224" w:rsidRPr="00BB7224">
        <w:rPr>
          <w:rFonts w:cs="Times New Roman"/>
        </w:rPr>
        <w:t xml:space="preserve"> the amount of candidate microbes for the rhizosphere as plant needs change</w:t>
      </w:r>
      <w:r w:rsidR="00BB7224">
        <w:rPr>
          <w:rFonts w:cs="Times New Roman"/>
        </w:rPr>
        <w:t>. Outcompeting niches in the rhizosphere likewise would limit the spread</w:t>
      </w:r>
      <w:r w:rsidR="00BB7224" w:rsidRPr="00BB7224">
        <w:rPr>
          <w:rFonts w:cs="Times New Roman"/>
        </w:rPr>
        <w:t xml:space="preserve"> of r-strategists. If this hypothesis is proven, then circulation in </w:t>
      </w:r>
      <w:r w:rsidR="00BB7224">
        <w:rPr>
          <w:rFonts w:cs="Times New Roman"/>
        </w:rPr>
        <w:t>hydroponic systems</w:t>
      </w:r>
      <w:r w:rsidR="00BB7224" w:rsidRPr="00BB7224">
        <w:rPr>
          <w:rFonts w:cs="Times New Roman"/>
        </w:rPr>
        <w:t xml:space="preserve"> may play a more centralized role than currently recognized in plant rhizobiome resilience.</w:t>
      </w:r>
    </w:p>
    <w:p w14:paraId="4D86BBF6" w14:textId="434D86E3" w:rsidR="00C042A4" w:rsidRDefault="00C042A4">
      <w:pPr>
        <w:spacing w:line="360" w:lineRule="auto"/>
        <w:jc w:val="both"/>
        <w:rPr>
          <w:rFonts w:cs="Times New Roman"/>
        </w:rPr>
      </w:pPr>
      <w:r w:rsidRPr="00196E08">
        <w:rPr>
          <w:rFonts w:cs="Times New Roman"/>
          <w:highlight w:val="yellow"/>
        </w:rPr>
        <w:t>[figure 9 here]</w:t>
      </w:r>
    </w:p>
    <w:p w14:paraId="3BBFD609" w14:textId="4D97A19F" w:rsidR="00A52823" w:rsidRDefault="008A6030">
      <w:pPr>
        <w:spacing w:line="360" w:lineRule="auto"/>
        <w:jc w:val="both"/>
        <w:rPr>
          <w:rFonts w:cs="Times New Roman"/>
        </w:rPr>
      </w:pPr>
      <w:r>
        <w:rPr>
          <w:rFonts w:cs="Times New Roman"/>
        </w:rPr>
        <w:t>In contrast to</w:t>
      </w:r>
      <w:r w:rsidR="00156F9D">
        <w:rPr>
          <w:rFonts w:cs="Times New Roman"/>
        </w:rPr>
        <w:t xml:space="preserve"> hydroponic</w:t>
      </w:r>
      <w:r>
        <w:rPr>
          <w:rFonts w:cs="Times New Roman"/>
        </w:rPr>
        <w:t xml:space="preserve"> systems</w:t>
      </w:r>
      <w:r w:rsidR="007B00B2">
        <w:rPr>
          <w:rFonts w:cs="Times New Roman"/>
        </w:rPr>
        <w:t>, circulation in aquaponics</w:t>
      </w:r>
      <w:r w:rsidR="00106A2A">
        <w:rPr>
          <w:rFonts w:cs="Times New Roman"/>
        </w:rPr>
        <w:t xml:space="preserve"> does not </w:t>
      </w:r>
      <w:r w:rsidR="00425F00">
        <w:rPr>
          <w:rFonts w:cs="Times New Roman"/>
        </w:rPr>
        <w:t xml:space="preserve">typically </w:t>
      </w:r>
      <w:r w:rsidR="007B00B2">
        <w:rPr>
          <w:rFonts w:cs="Times New Roman"/>
        </w:rPr>
        <w:t>rely</w:t>
      </w:r>
      <w:r w:rsidR="00425F00">
        <w:rPr>
          <w:rFonts w:cs="Times New Roman"/>
        </w:rPr>
        <w:t xml:space="preserve"> on</w:t>
      </w:r>
      <w:r w:rsidR="00106A2A">
        <w:rPr>
          <w:rFonts w:cs="Times New Roman"/>
        </w:rPr>
        <w:t xml:space="preserve"> sterilization </w:t>
      </w:r>
      <w:r w:rsidR="00237515">
        <w:rPr>
          <w:rFonts w:cs="Times New Roman"/>
        </w:rPr>
        <w:t>between components</w:t>
      </w:r>
      <w:r w:rsidR="00202F7E">
        <w:rPr>
          <w:rFonts w:cs="Times New Roman"/>
        </w:rPr>
        <w:t xml:space="preserve">; </w:t>
      </w:r>
      <w:r w:rsidR="00237515">
        <w:rPr>
          <w:rFonts w:cs="Times New Roman"/>
        </w:rPr>
        <w:t>RAS water is not sterilized prior to entering the hydroponics unit</w:t>
      </w:r>
      <w:r w:rsidR="00106A2A">
        <w:rPr>
          <w:rFonts w:cs="Times New Roman"/>
        </w:rPr>
        <w:t>.</w:t>
      </w:r>
      <w:r w:rsidR="00FB60D6">
        <w:rPr>
          <w:rFonts w:cs="Times New Roman"/>
        </w:rPr>
        <w:t xml:space="preserve"> Thus, the microbial community of the RAS always cycles to the hydroponics component. In coupled</w:t>
      </w:r>
      <w:r w:rsidR="00237515">
        <w:rPr>
          <w:rFonts w:cs="Times New Roman"/>
        </w:rPr>
        <w:t xml:space="preserve"> aquaponics </w:t>
      </w:r>
      <w:r w:rsidR="00425F00">
        <w:rPr>
          <w:rFonts w:cs="Times New Roman"/>
        </w:rPr>
        <w:t>facilities</w:t>
      </w:r>
      <w:r w:rsidR="00FB60D6">
        <w:rPr>
          <w:rFonts w:cs="Times New Roman"/>
        </w:rPr>
        <w:t>,</w:t>
      </w:r>
      <w:r w:rsidR="00425F00">
        <w:rPr>
          <w:rFonts w:cs="Times New Roman"/>
        </w:rPr>
        <w:t xml:space="preserve"> </w:t>
      </w:r>
      <w:r w:rsidR="00FB60D6">
        <w:rPr>
          <w:rFonts w:cs="Times New Roman"/>
        </w:rPr>
        <w:t>water is circulated between the</w:t>
      </w:r>
      <w:r w:rsidR="001F02E0">
        <w:rPr>
          <w:rFonts w:cs="Times New Roman"/>
        </w:rPr>
        <w:t xml:space="preserve"> RAS and hydroponics components.</w:t>
      </w:r>
      <w:r w:rsidR="00FB60D6">
        <w:rPr>
          <w:rFonts w:cs="Times New Roman"/>
        </w:rPr>
        <w:t xml:space="preserve"> Water travels </w:t>
      </w:r>
      <w:r w:rsidR="00237515">
        <w:rPr>
          <w:rFonts w:cs="Times New Roman"/>
        </w:rPr>
        <w:t xml:space="preserve">unidirectionally between the RAS and </w:t>
      </w:r>
      <w:r w:rsidR="00FB60D6">
        <w:rPr>
          <w:rFonts w:cs="Times New Roman"/>
        </w:rPr>
        <w:t xml:space="preserve">hydroponics component in decoupled systems. Although some forms of recirculation have been developed for decoupled facilities, they do not preserve the microbial community present (for further literature on this topic the reader is referred to </w:t>
      </w:r>
      <w:r w:rsidR="0081369F">
        <w:rPr>
          <w:rFonts w:cs="Times New Roman"/>
        </w:rPr>
        <w:t xml:space="preserve">the book </w:t>
      </w:r>
      <w:r w:rsidR="0081369F" w:rsidRPr="0081369F">
        <w:rPr>
          <w:rFonts w:cs="Times New Roman"/>
        </w:rPr>
        <w:t>Aquaponics Food Production Systems</w:t>
      </w:r>
      <w:r w:rsidR="0081369F">
        <w:rPr>
          <w:rFonts w:cs="Times New Roman"/>
        </w:rPr>
        <w:t xml:space="preserve"> and related publications </w:t>
      </w:r>
      <w:r w:rsidR="0081369F">
        <w:rPr>
          <w:rFonts w:cs="Times New Roman"/>
        </w:rPr>
        <w:fldChar w:fldCharType="begin">
          <w:fldData xml:space="preserve">PEVuZE5vdGU+PENpdGU+PEF1dGhvcj5Hb2RkZWs8L0F1dGhvcj48WWVhcj4yMDE5PC9ZZWFyPjxS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</w:fldData>
        </w:fldChar>
      </w:r>
      <w:r w:rsidR="00DC2E21">
        <w:rPr>
          <w:rFonts w:cs="Times New Roman"/>
        </w:rPr>
        <w:instrText xml:space="preserve"> ADDIN EN.CITE </w:instrText>
      </w:r>
      <w:r w:rsidR="00DC2E21">
        <w:rPr>
          <w:rFonts w:cs="Times New Roman"/>
        </w:rPr>
        <w:fldChar w:fldCharType="begin">
          <w:fldData xml:space="preserve">PEVuZE5vdGU+PENpdGU+PEF1dGhvcj5Hb2RkZWs8L0F1dGhvcj48WWVhcj4yMDE5PC9ZZWFyPjxS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</w:fldData>
        </w:fldChar>
      </w:r>
      <w:r w:rsidR="00DC2E21">
        <w:rPr>
          <w:rFonts w:cs="Times New Roman"/>
        </w:rPr>
        <w:instrText xml:space="preserve"> ADDIN EN.CITE.DATA </w:instrText>
      </w:r>
      <w:r w:rsidR="00DC2E21">
        <w:rPr>
          <w:rFonts w:cs="Times New Roman"/>
        </w:rPr>
      </w:r>
      <w:r w:rsidR="00DC2E21">
        <w:rPr>
          <w:rFonts w:cs="Times New Roman"/>
        </w:rPr>
        <w:fldChar w:fldCharType="end"/>
      </w:r>
      <w:r w:rsidR="0081369F">
        <w:rPr>
          <w:rFonts w:cs="Times New Roman"/>
        </w:rPr>
      </w:r>
      <w:r w:rsidR="0081369F">
        <w:rPr>
          <w:rFonts w:cs="Times New Roman"/>
        </w:rPr>
        <w:fldChar w:fldCharType="separate"/>
      </w:r>
      <w:r w:rsidR="00DC2E21">
        <w:rPr>
          <w:rFonts w:cs="Times New Roman"/>
          <w:noProof/>
        </w:rPr>
        <w:t>(63, 106, 107)</w:t>
      </w:r>
      <w:r w:rsidR="0081369F">
        <w:rPr>
          <w:rFonts w:cs="Times New Roman"/>
        </w:rPr>
        <w:fldChar w:fldCharType="end"/>
      </w:r>
      <w:r w:rsidR="00FB60D6">
        <w:rPr>
          <w:rFonts w:cs="Times New Roman"/>
        </w:rPr>
        <w:t xml:space="preserve">). </w:t>
      </w:r>
      <w:r w:rsidR="007B13EA">
        <w:rPr>
          <w:rFonts w:cs="Times New Roman"/>
        </w:rPr>
        <w:t xml:space="preserve">Regardless the </w:t>
      </w:r>
      <w:r w:rsidR="00900D1A">
        <w:rPr>
          <w:rFonts w:cs="Times New Roman"/>
        </w:rPr>
        <w:t xml:space="preserve">circulation system, a pseudo-steady microbial </w:t>
      </w:r>
      <w:r w:rsidR="007B13EA">
        <w:rPr>
          <w:rFonts w:cs="Times New Roman"/>
        </w:rPr>
        <w:t>community</w:t>
      </w:r>
      <w:r w:rsidR="00900D1A">
        <w:rPr>
          <w:rFonts w:cs="Times New Roman"/>
        </w:rPr>
        <w:t xml:space="preserve"> will form </w:t>
      </w:r>
      <w:r w:rsidR="007B13EA">
        <w:rPr>
          <w:rFonts w:cs="Times New Roman"/>
        </w:rPr>
        <w:t xml:space="preserve">in the hydroponics component </w:t>
      </w:r>
      <w:r w:rsidR="00900D1A">
        <w:rPr>
          <w:rFonts w:cs="Times New Roman"/>
        </w:rPr>
        <w:t xml:space="preserve">(referred to in this study as the mature microbiome). It </w:t>
      </w:r>
      <w:r w:rsidR="00FB20BC">
        <w:rPr>
          <w:rFonts w:cs="Times New Roman"/>
        </w:rPr>
        <w:t>is currently not possible to</w:t>
      </w:r>
      <w:r w:rsidR="004A645F">
        <w:rPr>
          <w:rFonts w:cs="Times New Roman"/>
        </w:rPr>
        <w:t xml:space="preserve"> predict how </w:t>
      </w:r>
      <w:r w:rsidR="00D57C01">
        <w:rPr>
          <w:rFonts w:cs="Times New Roman"/>
        </w:rPr>
        <w:t xml:space="preserve">long </w:t>
      </w:r>
      <w:r w:rsidR="004A645F">
        <w:rPr>
          <w:rFonts w:cs="Times New Roman"/>
        </w:rPr>
        <w:t xml:space="preserve">the nutrient solution </w:t>
      </w:r>
      <w:r w:rsidR="00D57C01">
        <w:rPr>
          <w:rFonts w:cs="Times New Roman"/>
        </w:rPr>
        <w:t xml:space="preserve">should recirculate </w:t>
      </w:r>
      <w:r w:rsidR="00900D1A">
        <w:rPr>
          <w:rFonts w:cs="Times New Roman"/>
        </w:rPr>
        <w:t xml:space="preserve">within or </w:t>
      </w:r>
      <w:r w:rsidR="00D57C01">
        <w:rPr>
          <w:rFonts w:cs="Times New Roman"/>
        </w:rPr>
        <w:t xml:space="preserve">between </w:t>
      </w:r>
      <w:r w:rsidR="00900D1A">
        <w:rPr>
          <w:rFonts w:cs="Times New Roman"/>
        </w:rPr>
        <w:t xml:space="preserve">system </w:t>
      </w:r>
      <w:r w:rsidR="00D57C01">
        <w:rPr>
          <w:rFonts w:cs="Times New Roman"/>
        </w:rPr>
        <w:t>components</w:t>
      </w:r>
      <w:r w:rsidR="004A645F">
        <w:rPr>
          <w:rFonts w:cs="Times New Roman"/>
        </w:rPr>
        <w:t xml:space="preserve"> before a stable, </w:t>
      </w:r>
      <w:r w:rsidR="00D57C01">
        <w:rPr>
          <w:rFonts w:cs="Times New Roman"/>
        </w:rPr>
        <w:t>resilient, plant growth promoting community forms</w:t>
      </w:r>
      <w:r w:rsidR="00900D1A">
        <w:rPr>
          <w:rFonts w:cs="Times New Roman"/>
        </w:rPr>
        <w:t xml:space="preserve"> as discussed above</w:t>
      </w:r>
      <w:r w:rsidR="00D57C01">
        <w:rPr>
          <w:rFonts w:cs="Times New Roman"/>
        </w:rPr>
        <w:t xml:space="preserve">. </w:t>
      </w:r>
      <w:r w:rsidR="00900D1A">
        <w:rPr>
          <w:rFonts w:cs="Times New Roman"/>
        </w:rPr>
        <w:t>Furthermore, i</w:t>
      </w:r>
      <w:r w:rsidR="00D57C01">
        <w:rPr>
          <w:rFonts w:cs="Times New Roman"/>
        </w:rPr>
        <w:t xml:space="preserve">t would not be </w:t>
      </w:r>
      <w:r w:rsidR="00481C52">
        <w:rPr>
          <w:rFonts w:cs="Times New Roman"/>
        </w:rPr>
        <w:t xml:space="preserve">unreasonable to expect successive waves of colonization to mark </w:t>
      </w:r>
      <w:r w:rsidR="00563AF5">
        <w:rPr>
          <w:rFonts w:cs="Times New Roman"/>
        </w:rPr>
        <w:t>the maturation period</w:t>
      </w:r>
      <w:r w:rsidR="00481C52">
        <w:rPr>
          <w:rFonts w:cs="Times New Roman"/>
        </w:rPr>
        <w:t xml:space="preserve">, as is similarly observed within the rhizobiome during root </w:t>
      </w:r>
      <w:r w:rsidR="00563AF5">
        <w:rPr>
          <w:rFonts w:cs="Times New Roman"/>
        </w:rPr>
        <w:t>development</w:t>
      </w:r>
      <w:r w:rsidR="00481C52">
        <w:rPr>
          <w:rFonts w:cs="Times New Roman"/>
        </w:rPr>
        <w:t xml:space="preserve"> </w:t>
      </w:r>
      <w:r w:rsidR="00481C52">
        <w:rPr>
          <w:rFonts w:cs="Times New Roman"/>
        </w:rPr>
        <w:fldChar w:fldCharType="begin">
          <w:fldData xml:space="preserve">PEVuZE5vdGU+PENpdGU+PEF1dGhvcj5NaWNhbGxlZjwvQXV0aG9yPjxZZWFyPjIwMDk8L1llYXI+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</w:fldData>
        </w:fldChar>
      </w:r>
      <w:r w:rsidR="00DC2E21">
        <w:rPr>
          <w:rFonts w:cs="Times New Roman"/>
        </w:rPr>
        <w:instrText xml:space="preserve"> ADDIN EN.CITE </w:instrText>
      </w:r>
      <w:r w:rsidR="00DC2E21">
        <w:rPr>
          <w:rFonts w:cs="Times New Roman"/>
        </w:rPr>
        <w:fldChar w:fldCharType="begin">
          <w:fldData xml:space="preserve">PEVuZE5vdGU+PENpdGU+PEF1dGhvcj5NaWNhbGxlZjwvQXV0aG9yPjxZZWFyPjIwMDk8L1llYXI+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</w:fldData>
        </w:fldChar>
      </w:r>
      <w:r w:rsidR="00DC2E21">
        <w:rPr>
          <w:rFonts w:cs="Times New Roman"/>
        </w:rPr>
        <w:instrText xml:space="preserve"> ADDIN EN.CITE.DATA </w:instrText>
      </w:r>
      <w:r w:rsidR="00DC2E21">
        <w:rPr>
          <w:rFonts w:cs="Times New Roman"/>
        </w:rPr>
      </w:r>
      <w:r w:rsidR="00DC2E21">
        <w:rPr>
          <w:rFonts w:cs="Times New Roman"/>
        </w:rPr>
        <w:fldChar w:fldCharType="end"/>
      </w:r>
      <w:r w:rsidR="00481C52">
        <w:rPr>
          <w:rFonts w:cs="Times New Roman"/>
        </w:rPr>
      </w:r>
      <w:r w:rsidR="00481C52">
        <w:rPr>
          <w:rFonts w:cs="Times New Roman"/>
        </w:rPr>
        <w:fldChar w:fldCharType="separate"/>
      </w:r>
      <w:r w:rsidR="00DC2E21">
        <w:rPr>
          <w:rFonts w:cs="Times New Roman"/>
          <w:noProof/>
        </w:rPr>
        <w:t>(108-110)</w:t>
      </w:r>
      <w:r w:rsidR="00481C52">
        <w:rPr>
          <w:rFonts w:cs="Times New Roman"/>
        </w:rPr>
        <w:fldChar w:fldCharType="end"/>
      </w:r>
      <w:r w:rsidR="00A52823">
        <w:rPr>
          <w:rFonts w:cs="Times New Roman"/>
        </w:rPr>
        <w:t>. By comparing the maturation process between aquaponic and hydroponic systems, future studies will be able to determine if the increased diversity presented to the plants via their coupling to RAS allow</w:t>
      </w:r>
      <w:r w:rsidR="007B13EA">
        <w:rPr>
          <w:rFonts w:cs="Times New Roman"/>
        </w:rPr>
        <w:t>s</w:t>
      </w:r>
      <w:r w:rsidR="00A52823">
        <w:rPr>
          <w:rFonts w:cs="Times New Roman"/>
        </w:rPr>
        <w:t xml:space="preserve"> for faster maturation of the </w:t>
      </w:r>
      <w:r w:rsidR="007B13EA">
        <w:rPr>
          <w:rFonts w:cs="Times New Roman"/>
        </w:rPr>
        <w:t>hydroponics</w:t>
      </w:r>
      <w:r w:rsidR="00A52823">
        <w:rPr>
          <w:rFonts w:cs="Times New Roman"/>
        </w:rPr>
        <w:t xml:space="preserve"> microbiome.</w:t>
      </w:r>
    </w:p>
    <w:p w14:paraId="18B4C97A" w14:textId="77D8DC22" w:rsidR="00B1584E" w:rsidRPr="00B1584E" w:rsidRDefault="00B1584E">
      <w:pPr>
        <w:spacing w:line="360" w:lineRule="auto"/>
        <w:jc w:val="both"/>
      </w:pPr>
      <w:r>
        <w:lastRenderedPageBreak/>
        <w:t xml:space="preserve">Finally, future rhizobiome maturation studies should prioritize </w:t>
      </w:r>
      <w:r w:rsidR="007B13EA">
        <w:t xml:space="preserve">research on </w:t>
      </w:r>
      <w:r>
        <w:t xml:space="preserve">active growth regions. Root tips are the site of growth (similar to hyphal tips in filamentous fungi), and thus the main point of active community interaction between plants and microorganisms </w:t>
      </w:r>
      <w:r>
        <w:fldChar w:fldCharType="begin"/>
      </w:r>
      <w:r>
        <w:instrText xml:space="preserve"> ADDIN EN.CITE &lt;EndNote&gt;&lt;Cite&gt;&lt;Author&gt;Kawasaki&lt;/Author&gt;&lt;Year&gt;2016&lt;/Year&gt;&lt;RecNum&gt;546&lt;/RecNum&gt;&lt;DisplayText&gt;(23)&lt;/DisplayText&gt;&lt;record&gt;&lt;rec-number&gt;546&lt;/rec-number&gt;&lt;foreign-keys&gt;&lt;key app="EN" db-id="sa50wxwr80sxx2essv7xvf9yxtp9v2s9pr29" timestamp="1586929729"&gt;546&lt;/key&gt;&lt;/foreign-keys&gt;&lt;ref-type name="Journal Article"&gt;17&lt;/ref-type&gt;&lt;contributors&gt;&lt;authors&gt;&lt;author&gt;Kawasaki, Akitomo&lt;/author&gt;&lt;author&gt;Donn, Suzanne&lt;/author&gt;&lt;author&gt;Ryan, Peter R&lt;/author&gt;&lt;author&gt;Mathesius, Ulrike&lt;/author&gt;&lt;author&gt;Devilla, Rosangela&lt;/author&gt;&lt;author&gt;Jones, Amanda&lt;/author&gt;&lt;author&gt;Watt, Michelle&lt;/author&gt;&lt;/authors&gt;&lt;/contributors&gt;&lt;titles&gt;&lt;title&gt;Microbiome and exudates of the root and rhizosphere of Brachypodium distachyon, a model for wheat&lt;/title&gt;&lt;secondary-title&gt;PloS one&lt;/secondary-title&gt;&lt;/titles&gt;&lt;periodical&gt;&lt;full-title&gt;PLoS One&lt;/full-title&gt;&lt;/periodical&gt;&lt;volume&gt;11&lt;/volume&gt;&lt;number&gt;10&lt;/number&gt;&lt;dates&gt;&lt;year&gt;2016&lt;/year&gt;&lt;/dates&gt;&lt;urls&gt;&lt;/urls&gt;&lt;/record&gt;&lt;/Cite&gt;&lt;/EndNote&gt;</w:instrText>
      </w:r>
      <w:r>
        <w:fldChar w:fldCharType="separate"/>
      </w:r>
      <w:r>
        <w:rPr>
          <w:noProof/>
        </w:rPr>
        <w:t>(23)</w:t>
      </w:r>
      <w:r>
        <w:fldChar w:fldCharType="end"/>
      </w:r>
      <w:r>
        <w:t xml:space="preserve">. As such, they display a markedly different community, becoming less diverse further away from the tip </w:t>
      </w:r>
      <w:r>
        <w:fldChar w:fldCharType="begin"/>
      </w:r>
      <w:r w:rsidR="00DC2E21">
        <w:instrText xml:space="preserve"> ADDIN EN.CITE &lt;EndNote&gt;&lt;Cite&gt;&lt;Author&gt;Sasse&lt;/Author&gt;&lt;Year&gt;2018&lt;/Year&gt;&lt;RecNum&gt;510&lt;/RecNum&gt;&lt;DisplayText&gt;(10, 111)&lt;/DisplayText&gt;&lt;record&gt;&lt;rec-number&gt;510&lt;/rec-number&gt;&lt;foreign-keys&gt;&lt;key app="EN" db-id="sa50wxwr80sxx2essv7xvf9yxtp9v2s9pr29" timestamp="1586918255"&gt;510&lt;/key&gt;&lt;/foreign-keys&gt;&lt;ref-type name="Journal Article"&gt;17&lt;/ref-type&gt;&lt;contributors&gt;&lt;authors&gt;&lt;author&gt;Sasse, Joelle&lt;/author&gt;&lt;author&gt;Martinoia, Enrico&lt;/author&gt;&lt;author&gt;Northen, Trent&lt;/author&gt;&lt;/authors&gt;&lt;/contributors&gt;&lt;titles&gt;&lt;title&gt;Feed your friends: do plant exudates shape the root microbiome?&lt;/title&gt;&lt;secondary-title&gt;Trends in plant science&lt;/secondary-title&gt;&lt;/titles&gt;&lt;periodical&gt;&lt;full-title&gt;Trends in Plant Science&lt;/full-title&gt;&lt;abbr-1&gt;Trends Plant Sci.&lt;/abbr-1&gt;&lt;abbr-2&gt;Trends Plant Sci&lt;/abbr-2&gt;&lt;/periodical&gt;&lt;pages&gt;25-41&lt;/pages&gt;&lt;volume&gt;23&lt;/volume&gt;&lt;number&gt;1&lt;/number&gt;&lt;dates&gt;&lt;year&gt;2018&lt;/year&gt;&lt;/dates&gt;&lt;isbn&gt;1360-1385&lt;/isbn&gt;&lt;urls&gt;&lt;/urls&gt;&lt;/record&gt;&lt;/Cite&gt;&lt;Cite&gt;&lt;Author&gt;Sare&lt;/Author&gt;&lt;Year&gt;2020&lt;/Year&gt;&lt;RecNum&gt;550&lt;/RecNum&gt;&lt;record&gt;&lt;rec-number&gt;550&lt;/rec-number&gt;&lt;foreign-keys&gt;&lt;key app="EN" db-id="sa50wxwr80sxx2essv7xvf9yxtp9v2s9pr29" timestamp="1586930150"&gt;550&lt;/key&gt;&lt;/foreign-keys&gt;&lt;ref-type name="Journal Article"&gt;17&lt;/ref-type&gt;&lt;contributors&gt;&lt;authors&gt;&lt;author&gt;Sare, Abdoul Razack&lt;/author&gt;&lt;author&gt;Stouvenakers, Gilles&lt;/author&gt;&lt;author&gt;Eck, Mathilde&lt;/author&gt;&lt;author&gt;Lampens, Amber&lt;/author&gt;&lt;author&gt;Goormachtig, Sofie&lt;/author&gt;&lt;author&gt;Jijakli, M Haïssam&lt;/author&gt;&lt;author&gt;Massart, Sebastien&lt;/author&gt;&lt;/authors&gt;&lt;/contributors&gt;&lt;titles&gt;&lt;title&gt;Standardization of Plant Microbiome Studies: Which Proportion of the Microbiota is Really Harvested?&lt;/title&gt;&lt;secondary-title&gt;Microorganisms&lt;/secondary-title&gt;&lt;/titles&gt;&lt;periodical&gt;&lt;full-title&gt;Microorganisms&lt;/full-title&gt;&lt;/periodical&gt;&lt;pages&gt;342&lt;/pages&gt;&lt;volume&gt;8&lt;/volume&gt;&lt;number&gt;3&lt;/number&gt;&lt;dates&gt;&lt;year&gt;2020&lt;/year&gt;&lt;/dates&gt;&lt;urls&gt;&lt;/urls&gt;&lt;/record&gt;&lt;/Cite&gt;&lt;/EndNote&gt;</w:instrText>
      </w:r>
      <w:r>
        <w:fldChar w:fldCharType="separate"/>
      </w:r>
      <w:r w:rsidR="00DC2E21">
        <w:rPr>
          <w:noProof/>
        </w:rPr>
        <w:t>(10, 111)</w:t>
      </w:r>
      <w:r>
        <w:fldChar w:fldCharType="end"/>
      </w:r>
      <w:r>
        <w:t xml:space="preserve">. Root border cells – often considered to be the white blood cells analogue for plants in the rhizosphere – may persist outside of the roots for weeks or months and are known to interact with both pathogenic and nonpathogenic members of the microbiome </w:t>
      </w:r>
      <w:r>
        <w:fldChar w:fldCharType="begin">
          <w:fldData xml:space="preserve">PEVuZE5vdGU+PENpdGU+PEF1dGhvcj5IYXdlczwvQXV0aG9yPjxZZWFyPjE5OTg8L1llYXI+PFJl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</w:fldData>
        </w:fldChar>
      </w:r>
      <w:r w:rsidR="00DC2E21">
        <w:instrText xml:space="preserve"> ADDIN EN.CITE </w:instrText>
      </w:r>
      <w:r w:rsidR="00DC2E21">
        <w:fldChar w:fldCharType="begin">
          <w:fldData xml:space="preserve">PEVuZE5vdGU+PENpdGU+PEF1dGhvcj5IYXdlczwvQXV0aG9yPjxZZWFyPjE5OTg8L1llYXI+PFJl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</w:fldData>
        </w:fldChar>
      </w:r>
      <w:r w:rsidR="00DC2E21">
        <w:instrText xml:space="preserve"> ADDIN EN.CITE.DATA </w:instrText>
      </w:r>
      <w:r w:rsidR="00DC2E21">
        <w:fldChar w:fldCharType="end"/>
      </w:r>
      <w:r>
        <w:fldChar w:fldCharType="separate"/>
      </w:r>
      <w:r w:rsidR="00DC2E21">
        <w:rPr>
          <w:noProof/>
        </w:rPr>
        <w:t>(112-114)</w:t>
      </w:r>
      <w:r>
        <w:fldChar w:fldCharType="end"/>
      </w:r>
      <w:r>
        <w:t xml:space="preserve">. These unique cells, marked by highly dynamic transcriptomic profiles </w:t>
      </w:r>
      <w:r>
        <w:fldChar w:fldCharType="begin">
          <w:fldData xml:space="preserve">PEVuZE5vdGU+PENpdGU+PEF1dGhvcj5DdXJsYW5nb+KAkFJpdmVyYTwvQXV0aG9yPjxZZWFyPjIw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</w:fldData>
        </w:fldChar>
      </w:r>
      <w:r w:rsidR="00DC2E21">
        <w:instrText xml:space="preserve"> ADDIN EN.CITE </w:instrText>
      </w:r>
      <w:r w:rsidR="00DC2E21">
        <w:fldChar w:fldCharType="begin">
          <w:fldData xml:space="preserve">PEVuZE5vdGU+PENpdGU+PEF1dGhvcj5DdXJsYW5nb+KAkFJpdmVyYTwvQXV0aG9yPjxZZWFyPjIw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</w:fldData>
        </w:fldChar>
      </w:r>
      <w:r w:rsidR="00DC2E21">
        <w:instrText xml:space="preserve"> ADDIN EN.CITE.DATA </w:instrText>
      </w:r>
      <w:r w:rsidR="00DC2E21">
        <w:fldChar w:fldCharType="end"/>
      </w:r>
      <w:r>
        <w:fldChar w:fldCharType="separate"/>
      </w:r>
      <w:r w:rsidR="00DC2E21">
        <w:rPr>
          <w:noProof/>
        </w:rPr>
        <w:t>(114-116)</w:t>
      </w:r>
      <w:r>
        <w:fldChar w:fldCharType="end"/>
      </w:r>
      <w:r>
        <w:t>,</w:t>
      </w:r>
      <w:r w:rsidRPr="00311616">
        <w:t xml:space="preserve"> </w:t>
      </w:r>
      <w:r>
        <w:t xml:space="preserve">can produce &gt;90% of carbon-based root exudates </w:t>
      </w:r>
      <w:r>
        <w:fldChar w:fldCharType="begin">
          <w:fldData xml:space="preserve">PEVuZE5vdGU+PENpdGU+PEF1dGhvcj5MeW5jaDwvQXV0aG9yPjxZZWFyPjE5OTA8L1llYXI+PFJl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</w:fldData>
        </w:fldChar>
      </w:r>
      <w:r w:rsidR="00DC2E21">
        <w:instrText xml:space="preserve"> ADDIN EN.CITE </w:instrText>
      </w:r>
      <w:r w:rsidR="00DC2E21">
        <w:fldChar w:fldCharType="begin">
          <w:fldData xml:space="preserve">PEVuZE5vdGU+PENpdGU+PEF1dGhvcj5MeW5jaDwvQXV0aG9yPjxZZWFyPjE5OTA8L1llYXI+PFJl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</w:fldData>
        </w:fldChar>
      </w:r>
      <w:r w:rsidR="00DC2E21">
        <w:instrText xml:space="preserve"> ADDIN EN.CITE.DATA </w:instrText>
      </w:r>
      <w:r w:rsidR="00DC2E21">
        <w:fldChar w:fldCharType="end"/>
      </w:r>
      <w:r>
        <w:fldChar w:fldCharType="separate"/>
      </w:r>
      <w:r w:rsidR="00DC2E21">
        <w:rPr>
          <w:noProof/>
        </w:rPr>
        <w:t>(113, 115, 117)</w:t>
      </w:r>
      <w:r>
        <w:fldChar w:fldCharType="end"/>
      </w:r>
      <w:r>
        <w:t>. RNA-seq</w:t>
      </w:r>
      <w:r w:rsidR="00CD3493">
        <w:t>uencing</w:t>
      </w:r>
      <w:r>
        <w:t xml:space="preserve"> has been shown to be an effective tool in rhizosphere studies when assessing transcriptional dynamics </w:t>
      </w:r>
      <w:r>
        <w:fldChar w:fldCharType="begin">
          <w:fldData xml:space="preserve">PEVuZE5vdGU+PENpdGU+PEF1dGhvcj5DaGlhbHZhPC9BdXRob3I+PFllYXI+MjAyMDwvWWVhcj48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</w:fldData>
        </w:fldChar>
      </w:r>
      <w:r w:rsidR="00DC2E21">
        <w:instrText xml:space="preserve"> ADDIN EN.CITE </w:instrText>
      </w:r>
      <w:r w:rsidR="00DC2E21">
        <w:fldChar w:fldCharType="begin">
          <w:fldData xml:space="preserve">PEVuZE5vdGU+PENpdGU+PEF1dGhvcj5DaGlhbHZhPC9BdXRob3I+PFllYXI+MjAyMDwvWWVhcj48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</w:fldData>
        </w:fldChar>
      </w:r>
      <w:r w:rsidR="00DC2E21">
        <w:instrText xml:space="preserve"> ADDIN EN.CITE.DATA </w:instrText>
      </w:r>
      <w:r w:rsidR="00DC2E21">
        <w:fldChar w:fldCharType="end"/>
      </w:r>
      <w:r>
        <w:fldChar w:fldCharType="separate"/>
      </w:r>
      <w:r w:rsidR="00DC2E21">
        <w:rPr>
          <w:noProof/>
        </w:rPr>
        <w:t>(118-120)</w:t>
      </w:r>
      <w:r>
        <w:fldChar w:fldCharType="end"/>
      </w:r>
      <w:r>
        <w:t>.</w:t>
      </w:r>
      <w:r w:rsidR="008436A3">
        <w:t xml:space="preserve"> It is not known how root border cell expression or translocation differs between soil and soil-less culture. Nonetheless, given their important to terrestrial rhizobiome management, they likely play a non-negligible role in shaping analogous aquaponic and hydroponic microbial communities.</w:t>
      </w:r>
    </w:p>
    <w:p w14:paraId="50C5CE0A" w14:textId="03DF0DE1" w:rsidR="0033646E" w:rsidRPr="0033646E" w:rsidRDefault="00B0026F">
      <w:pPr>
        <w:spacing w:line="360" w:lineRule="auto"/>
        <w:jc w:val="both"/>
        <w:rPr>
          <w:rFonts w:cs="Times New Roman"/>
          <w:b/>
          <w:bCs/>
        </w:rPr>
      </w:pPr>
      <w:r>
        <w:rPr>
          <w:rFonts w:cs="Times New Roman"/>
          <w:b/>
          <w:bCs/>
        </w:rPr>
        <w:t>Microa</w:t>
      </w:r>
      <w:r w:rsidR="0033646E">
        <w:rPr>
          <w:rFonts w:cs="Times New Roman"/>
          <w:b/>
          <w:bCs/>
        </w:rPr>
        <w:t>lgae – the rhizobiome storage chest?</w:t>
      </w:r>
    </w:p>
    <w:p w14:paraId="036A7501" w14:textId="3F673C04" w:rsidR="008A2883" w:rsidRDefault="00EC744B">
      <w:pPr>
        <w:spacing w:line="360" w:lineRule="auto"/>
        <w:jc w:val="both"/>
        <w:rPr>
          <w:rFonts w:cs="Times New Roman"/>
        </w:rPr>
      </w:pPr>
      <w:r>
        <w:rPr>
          <w:rFonts w:cs="Times New Roman"/>
        </w:rPr>
        <w:t>A related, currently overlooked factor in th</w:t>
      </w:r>
      <w:r w:rsidR="00CD3493">
        <w:rPr>
          <w:rFonts w:cs="Times New Roman"/>
        </w:rPr>
        <w:t>ese</w:t>
      </w:r>
      <w:r>
        <w:rPr>
          <w:rFonts w:cs="Times New Roman"/>
        </w:rPr>
        <w:t xml:space="preserve"> dynamic</w:t>
      </w:r>
      <w:r w:rsidR="00CD3493">
        <w:rPr>
          <w:rFonts w:cs="Times New Roman"/>
        </w:rPr>
        <w:t>s</w:t>
      </w:r>
      <w:r>
        <w:rPr>
          <w:rFonts w:cs="Times New Roman"/>
        </w:rPr>
        <w:t xml:space="preserve"> is the role of microalgae in relation to the rhizobiome. </w:t>
      </w:r>
      <w:r w:rsidR="00165BAE">
        <w:rPr>
          <w:rFonts w:cs="Times New Roman"/>
        </w:rPr>
        <w:t xml:space="preserve">Microalgae are known to interact with heterotrophic bacteria through the excretion of organic carbon </w:t>
      </w:r>
      <w:r w:rsidR="00165BAE">
        <w:rPr>
          <w:rFonts w:cs="Times New Roman"/>
        </w:rPr>
        <w:fldChar w:fldCharType="begin"/>
      </w:r>
      <w:r w:rsidR="00DC2E21">
        <w:rPr>
          <w:rFonts w:cs="Times New Roman"/>
        </w:rPr>
        <w:instrText xml:space="preserve"> ADDIN EN.CITE &lt;EndNote&gt;&lt;Cite&gt;&lt;Author&gt;Lignell&lt;/Author&gt;&lt;Year&gt;1990&lt;/Year&gt;&lt;RecNum&gt;586&lt;/RecNum&gt;&lt;DisplayText&gt;(121, 122)&lt;/DisplayText&gt;&lt;record&gt;&lt;rec-number&gt;586&lt;/rec-number&gt;&lt;foreign-keys&gt;&lt;key app="EN" db-id="sa50wxwr80sxx2essv7xvf9yxtp9v2s9pr29" timestamp="1587686144"&gt;586&lt;/key&gt;&lt;/foreign-keys&gt;&lt;ref-type name="Journal Article"&gt;17&lt;/ref-type&gt;&lt;contributors&gt;&lt;authors&gt;&lt;author&gt;Lignell, Risto&lt;/author&gt;&lt;/authors&gt;&lt;/contributors&gt;&lt;titles&gt;&lt;title&gt;Excretion of organic carbon by phytoplankton: its relation to algal biomass, primary productivity and bacterial secondary productivity in the Baltic Sea&lt;/title&gt;&lt;secondary-title&gt;Marine ecology progress series. Oldendorf&lt;/secondary-title&gt;&lt;/titles&gt;&lt;periodical&gt;&lt;full-title&gt;Marine ecology progress series. Oldendorf&lt;/full-title&gt;&lt;/periodical&gt;&lt;pages&gt;85-99&lt;/pages&gt;&lt;volume&gt;68&lt;/volume&gt;&lt;number&gt;1&lt;/number&gt;&lt;dates&gt;&lt;year&gt;1990&lt;/year&gt;&lt;/dates&gt;&lt;isbn&gt;0171-8630&lt;/isbn&gt;&lt;urls&gt;&lt;/urls&gt;&lt;/record&gt;&lt;/Cite&gt;&lt;Cite&gt;&lt;Author&gt;Wyatt&lt;/Author&gt;&lt;Year&gt;2015&lt;/Year&gt;&lt;RecNum&gt;587&lt;/RecNum&gt;&lt;record&gt;&lt;rec-number&gt;587&lt;/rec-number&gt;&lt;foreign-keys&gt;&lt;key app="EN" db-id="sa50wxwr80sxx2essv7xvf9yxtp9v2s9pr29" timestamp="1587686173"&gt;587&lt;/key&gt;&lt;/foreign-keys&gt;&lt;ref-type name="Journal Article"&gt;17&lt;/ref-type&gt;&lt;contributors&gt;&lt;authors&gt;&lt;author&gt;Wyatt, Kevin H&lt;/author&gt;&lt;author&gt;Turetsky, Merritt R&lt;/author&gt;&lt;/authors&gt;&lt;/contributors&gt;&lt;titles&gt;&lt;title&gt;Algae alleviate carbon limitation of heterotrophic bacteria in a boreal peatland&lt;/title&gt;&lt;secondary-title&gt;Journal of Ecology&lt;/secondary-title&gt;&lt;/titles&gt;&lt;periodical&gt;&lt;full-title&gt;Journal of Ecology&lt;/full-title&gt;&lt;abbr-1&gt;J. Ecol.&lt;/abbr-1&gt;&lt;abbr-2&gt;J Ecol&lt;/abbr-2&gt;&lt;/periodical&gt;&lt;pages&gt;1165-1171&lt;/pages&gt;&lt;volume&gt;103&lt;/volume&gt;&lt;number&gt;5&lt;/number&gt;&lt;dates&gt;&lt;year&gt;2015&lt;/year&gt;&lt;/dates&gt;&lt;isbn&gt;0022-0477&lt;/isbn&gt;&lt;urls&gt;&lt;/urls&gt;&lt;/record&gt;&lt;/Cite&gt;&lt;/EndNote&gt;</w:instrText>
      </w:r>
      <w:r w:rsidR="00165BAE">
        <w:rPr>
          <w:rFonts w:cs="Times New Roman"/>
        </w:rPr>
        <w:fldChar w:fldCharType="separate"/>
      </w:r>
      <w:r w:rsidR="00DC2E21">
        <w:rPr>
          <w:rFonts w:cs="Times New Roman"/>
          <w:noProof/>
        </w:rPr>
        <w:t>(121, 122)</w:t>
      </w:r>
      <w:r w:rsidR="00165BAE">
        <w:rPr>
          <w:rFonts w:cs="Times New Roman"/>
        </w:rPr>
        <w:fldChar w:fldCharType="end"/>
      </w:r>
      <w:r w:rsidR="00861A0E">
        <w:rPr>
          <w:rFonts w:cs="Times New Roman"/>
        </w:rPr>
        <w:t xml:space="preserve">. </w:t>
      </w:r>
      <w:r w:rsidR="000956BC">
        <w:rPr>
          <w:rFonts w:cs="Times New Roman"/>
        </w:rPr>
        <w:t>Furthermore, their</w:t>
      </w:r>
      <w:r w:rsidR="00D14F74">
        <w:rPr>
          <w:rFonts w:cs="Times New Roman"/>
        </w:rPr>
        <w:t xml:space="preserve"> presence is ubiquitous in water-based plant cultivation. </w:t>
      </w:r>
      <w:r w:rsidR="00861A0E">
        <w:rPr>
          <w:rFonts w:cs="Times New Roman"/>
        </w:rPr>
        <w:t>W</w:t>
      </w:r>
      <w:r>
        <w:rPr>
          <w:rFonts w:cs="Times New Roman"/>
        </w:rPr>
        <w:t>hether algal ex</w:t>
      </w:r>
      <w:r w:rsidR="00F90C1D">
        <w:rPr>
          <w:rFonts w:cs="Times New Roman"/>
        </w:rPr>
        <w:t>udates can provide safe havens for rhizobacteria “</w:t>
      </w:r>
      <w:r w:rsidR="000956BC">
        <w:rPr>
          <w:rFonts w:cs="Times New Roman"/>
        </w:rPr>
        <w:t>on standby</w:t>
      </w:r>
      <w:r w:rsidR="00F90C1D">
        <w:rPr>
          <w:rFonts w:cs="Times New Roman"/>
        </w:rPr>
        <w:t xml:space="preserve">” remains to be determined. </w:t>
      </w:r>
      <w:r w:rsidR="00824827">
        <w:rPr>
          <w:rFonts w:cs="Times New Roman"/>
        </w:rPr>
        <w:t>If the algal-bacteria relationship</w:t>
      </w:r>
      <w:r w:rsidR="008B2E07">
        <w:rPr>
          <w:rFonts w:cs="Times New Roman"/>
        </w:rPr>
        <w:t xml:space="preserve"> surrounding the transfer of carbon in exchange for nutrients or stress-alleviation</w:t>
      </w:r>
      <w:r w:rsidR="00824827">
        <w:rPr>
          <w:rFonts w:cs="Times New Roman"/>
        </w:rPr>
        <w:t xml:space="preserve"> indeed mirror</w:t>
      </w:r>
      <w:r w:rsidR="008B2E07">
        <w:rPr>
          <w:rFonts w:cs="Times New Roman"/>
        </w:rPr>
        <w:t>s</w:t>
      </w:r>
      <w:r w:rsidR="00824827">
        <w:rPr>
          <w:rFonts w:cs="Times New Roman"/>
        </w:rPr>
        <w:t xml:space="preserve"> rhizosphere-bacteria relationships to a significant degree, it may explain the observed similarity between the HNS stock and hydroponics treatments.</w:t>
      </w:r>
    </w:p>
    <w:p w14:paraId="6C7E0C6D" w14:textId="07DBD2D0" w:rsidR="0057659B" w:rsidRPr="00AE0212" w:rsidRDefault="0057659B">
      <w:pPr>
        <w:pStyle w:val="Heading1"/>
        <w:spacing w:line="360" w:lineRule="auto"/>
        <w:jc w:val="both"/>
      </w:pPr>
      <w:r w:rsidRPr="00AE0212">
        <w:t>Conclusion</w:t>
      </w:r>
    </w:p>
    <w:p w14:paraId="787976EA" w14:textId="27BC9CFF" w:rsidR="00213E49" w:rsidRDefault="000D4019">
      <w:pPr>
        <w:tabs>
          <w:tab w:val="left" w:pos="5596"/>
        </w:tabs>
        <w:spacing w:line="360" w:lineRule="auto"/>
        <w:jc w:val="both"/>
        <w:rPr>
          <w:rFonts w:cs="Times New Roman"/>
        </w:rPr>
      </w:pPr>
      <w:r>
        <w:rPr>
          <w:rFonts w:cs="Times New Roman"/>
        </w:rPr>
        <w:t xml:space="preserve">Enhancing </w:t>
      </w:r>
      <w:r w:rsidR="006951F6">
        <w:rPr>
          <w:rFonts w:cs="Times New Roman"/>
        </w:rPr>
        <w:t xml:space="preserve">rhizobiome </w:t>
      </w:r>
      <w:r w:rsidR="00C506D5">
        <w:rPr>
          <w:rFonts w:cs="Times New Roman"/>
        </w:rPr>
        <w:t xml:space="preserve">resilience and health </w:t>
      </w:r>
      <w:r w:rsidR="006951F6">
        <w:rPr>
          <w:rFonts w:cs="Times New Roman"/>
        </w:rPr>
        <w:t xml:space="preserve">has previously been described as a </w:t>
      </w:r>
      <w:r w:rsidR="007B13EA">
        <w:rPr>
          <w:rFonts w:cs="Times New Roman"/>
        </w:rPr>
        <w:t>dual</w:t>
      </w:r>
      <w:r w:rsidR="006951F6">
        <w:rPr>
          <w:rFonts w:cs="Times New Roman"/>
        </w:rPr>
        <w:t xml:space="preserve"> approach to increase crop yields while simultaneously improv</w:t>
      </w:r>
      <w:r>
        <w:rPr>
          <w:rFonts w:cs="Times New Roman"/>
        </w:rPr>
        <w:t>ing</w:t>
      </w:r>
      <w:r w:rsidR="006951F6">
        <w:rPr>
          <w:rFonts w:cs="Times New Roman"/>
        </w:rPr>
        <w:t xml:space="preserve"> plant survivability </w:t>
      </w:r>
      <w:r w:rsidR="006951F6">
        <w:rPr>
          <w:rFonts w:cs="Times New Roman"/>
        </w:rPr>
        <w:fldChar w:fldCharType="begin"/>
      </w:r>
      <w:r w:rsidR="00DC2E21">
        <w:rPr>
          <w:rFonts w:cs="Times New Roman"/>
        </w:rPr>
        <w:instrText xml:space="preserve"> ADDIN EN.CITE &lt;EndNote&gt;&lt;Cite&gt;&lt;Author&gt;Rodriguez&lt;/Author&gt;&lt;Year&gt;2019&lt;/Year&gt;&lt;RecNum&gt;559&lt;/RecNum&gt;&lt;DisplayText&gt;(72)&lt;/DisplayText&gt;&lt;record&gt;&lt;rec-number&gt;559&lt;/rec-number&gt;&lt;foreign-keys&gt;&lt;key app="EN" db-id="sa50wxwr80sxx2essv7xvf9yxtp9v2s9pr29" timestamp="1586932981"&gt;559&lt;/key&gt;&lt;/foreign-keys&gt;&lt;ref-type name="Journal Article"&gt;17&lt;/ref-type&gt;&lt;contributors&gt;&lt;authors&gt;&lt;author&gt;Rodriguez, Patricia A&lt;/author&gt;&lt;author&gt;Rothballer, Michael&lt;/author&gt;&lt;author&gt;Chowdhury, Soumitra Paul&lt;/author&gt;&lt;author&gt;Nussbaumer, Thomas&lt;/author&gt;&lt;author&gt;Gutjahr, Caroline&lt;/author&gt;&lt;author&gt;Falter-Braun, Pascal&lt;/author&gt;&lt;/authors&gt;&lt;/contributors&gt;&lt;titles&gt;&lt;title&gt;Systems biology of plant microbiome interactions&lt;/title&gt;&lt;secondary-title&gt;Molecular plant&lt;/secondary-title&gt;&lt;/titles&gt;&lt;periodical&gt;&lt;full-title&gt;Molecular plant&lt;/full-title&gt;&lt;/periodical&gt;&lt;dates&gt;&lt;year&gt;2019&lt;/year&gt;&lt;/dates&gt;&lt;isbn&gt;1674-2052&lt;/isbn&gt;&lt;urls&gt;&lt;/urls&gt;&lt;/record&gt;&lt;/Cite&gt;&lt;/EndNote&gt;</w:instrText>
      </w:r>
      <w:r w:rsidR="006951F6">
        <w:rPr>
          <w:rFonts w:cs="Times New Roman"/>
        </w:rPr>
        <w:fldChar w:fldCharType="separate"/>
      </w:r>
      <w:r w:rsidR="00DC2E21">
        <w:rPr>
          <w:rFonts w:cs="Times New Roman"/>
          <w:noProof/>
        </w:rPr>
        <w:t>(72)</w:t>
      </w:r>
      <w:r w:rsidR="006951F6">
        <w:rPr>
          <w:rFonts w:cs="Times New Roman"/>
        </w:rPr>
        <w:fldChar w:fldCharType="end"/>
      </w:r>
      <w:r w:rsidR="006951F6">
        <w:rPr>
          <w:rFonts w:cs="Times New Roman"/>
        </w:rPr>
        <w:t>.</w:t>
      </w:r>
      <w:r w:rsidR="000956BC">
        <w:rPr>
          <w:rFonts w:cs="Times New Roman"/>
        </w:rPr>
        <w:t xml:space="preserve"> T</w:t>
      </w:r>
      <w:r w:rsidR="007B2076">
        <w:rPr>
          <w:rFonts w:cs="Times New Roman"/>
        </w:rPr>
        <w:t>he complexity of the rhizosphere environment</w:t>
      </w:r>
      <w:r w:rsidR="00C506D5">
        <w:rPr>
          <w:rFonts w:cs="Times New Roman"/>
        </w:rPr>
        <w:t xml:space="preserve"> </w:t>
      </w:r>
      <w:r w:rsidR="007B2076">
        <w:rPr>
          <w:rFonts w:cs="Times New Roman"/>
        </w:rPr>
        <w:t xml:space="preserve">as well the </w:t>
      </w:r>
      <w:r w:rsidR="00214C46">
        <w:rPr>
          <w:rFonts w:cs="Times New Roman"/>
        </w:rPr>
        <w:t xml:space="preserve">large datasets involved in metagenomic </w:t>
      </w:r>
      <w:r w:rsidR="00BE0094">
        <w:rPr>
          <w:rFonts w:cs="Times New Roman"/>
        </w:rPr>
        <w:t>studies</w:t>
      </w:r>
      <w:r w:rsidR="007B2076">
        <w:rPr>
          <w:rFonts w:cs="Times New Roman"/>
        </w:rPr>
        <w:t xml:space="preserve"> </w:t>
      </w:r>
      <w:r w:rsidR="007B2076" w:rsidRPr="00EB47D5">
        <w:rPr>
          <w:rFonts w:cs="Times New Roman"/>
        </w:rPr>
        <w:t xml:space="preserve">make </w:t>
      </w:r>
      <w:r w:rsidR="00467B1A" w:rsidRPr="00EB47D5">
        <w:rPr>
          <w:rFonts w:cs="Times New Roman"/>
        </w:rPr>
        <w:t xml:space="preserve">discerning trends </w:t>
      </w:r>
      <w:r w:rsidR="007B2076" w:rsidRPr="00EB47D5">
        <w:rPr>
          <w:rFonts w:cs="Times New Roman"/>
        </w:rPr>
        <w:t>difficult</w:t>
      </w:r>
      <w:r w:rsidR="00467B1A">
        <w:rPr>
          <w:rFonts w:cs="Times New Roman"/>
        </w:rPr>
        <w:t>.</w:t>
      </w:r>
      <w:r w:rsidR="009C7DB9">
        <w:rPr>
          <w:rFonts w:cs="Times New Roman"/>
        </w:rPr>
        <w:t xml:space="preserve"> </w:t>
      </w:r>
      <w:r w:rsidR="00213E49">
        <w:rPr>
          <w:rFonts w:cs="Times New Roman"/>
        </w:rPr>
        <w:t>Our study</w:t>
      </w:r>
      <w:r w:rsidR="007B2076">
        <w:rPr>
          <w:rFonts w:cs="Times New Roman"/>
        </w:rPr>
        <w:t xml:space="preserve"> confirms that rhizosphere consolidation around a relatively </w:t>
      </w:r>
      <w:r w:rsidR="00213E49">
        <w:rPr>
          <w:rFonts w:cs="Times New Roman"/>
        </w:rPr>
        <w:t>stable</w:t>
      </w:r>
      <w:r w:rsidR="007B2076">
        <w:rPr>
          <w:rFonts w:cs="Times New Roman"/>
        </w:rPr>
        <w:t xml:space="preserve"> community composition occurs in </w:t>
      </w:r>
      <w:r w:rsidR="00467B1A">
        <w:rPr>
          <w:rFonts w:cs="Times New Roman"/>
        </w:rPr>
        <w:t xml:space="preserve">both </w:t>
      </w:r>
      <w:r w:rsidR="007B2076">
        <w:rPr>
          <w:rFonts w:cs="Times New Roman"/>
        </w:rPr>
        <w:t xml:space="preserve">aquaponics </w:t>
      </w:r>
      <w:r w:rsidR="0096585A">
        <w:rPr>
          <w:rFonts w:cs="Times New Roman"/>
        </w:rPr>
        <w:t>and hydroponics</w:t>
      </w:r>
      <w:r w:rsidR="00467B1A">
        <w:rPr>
          <w:rFonts w:cs="Times New Roman"/>
        </w:rPr>
        <w:t xml:space="preserve">. Given similar </w:t>
      </w:r>
      <w:r w:rsidR="00213E49">
        <w:rPr>
          <w:rFonts w:cs="Times New Roman"/>
        </w:rPr>
        <w:t>observations of rhizobiome consolidation in</w:t>
      </w:r>
      <w:r w:rsidR="0096585A">
        <w:rPr>
          <w:rFonts w:cs="Times New Roman"/>
        </w:rPr>
        <w:t xml:space="preserve"> aeroponics and soil environments, </w:t>
      </w:r>
      <w:r w:rsidR="00213E49">
        <w:rPr>
          <w:rFonts w:cs="Times New Roman"/>
        </w:rPr>
        <w:t>this is likely</w:t>
      </w:r>
      <w:r w:rsidR="0096585A">
        <w:rPr>
          <w:rFonts w:cs="Times New Roman"/>
        </w:rPr>
        <w:t xml:space="preserve"> a fundamental </w:t>
      </w:r>
      <w:r w:rsidR="00213E49">
        <w:rPr>
          <w:rFonts w:cs="Times New Roman"/>
        </w:rPr>
        <w:t xml:space="preserve">process for rhizosphere management by plants. Important for the field of aquaponics, this indicates that the bacterial community in roots is not directly modulated by the RAS or biofilter. </w:t>
      </w:r>
      <w:r w:rsidR="007B13EA">
        <w:rPr>
          <w:rFonts w:cs="Times New Roman"/>
        </w:rPr>
        <w:t xml:space="preserve"> T</w:t>
      </w:r>
      <w:r w:rsidR="00146E99">
        <w:rPr>
          <w:rFonts w:cs="Times New Roman"/>
        </w:rPr>
        <w:t xml:space="preserve">he </w:t>
      </w:r>
      <w:r w:rsidR="007B13EA">
        <w:rPr>
          <w:rFonts w:cs="Times New Roman"/>
        </w:rPr>
        <w:t>transfer</w:t>
      </w:r>
      <w:r w:rsidR="00146E99">
        <w:rPr>
          <w:rFonts w:cs="Times New Roman"/>
        </w:rPr>
        <w:t xml:space="preserve"> of exudates</w:t>
      </w:r>
      <w:r w:rsidR="000956BC">
        <w:rPr>
          <w:rFonts w:cs="Times New Roman"/>
        </w:rPr>
        <w:t xml:space="preserve"> and</w:t>
      </w:r>
      <w:r w:rsidR="00146E99">
        <w:rPr>
          <w:rFonts w:cs="Times New Roman"/>
        </w:rPr>
        <w:t xml:space="preserve"> organic acids may play a role determining growth rates of plants in aquaponic systems, </w:t>
      </w:r>
      <w:r w:rsidR="000956BC">
        <w:rPr>
          <w:rFonts w:cs="Times New Roman"/>
        </w:rPr>
        <w:t xml:space="preserve">although </w:t>
      </w:r>
      <w:r w:rsidR="00146E99">
        <w:rPr>
          <w:rFonts w:cs="Times New Roman"/>
        </w:rPr>
        <w:lastRenderedPageBreak/>
        <w:t xml:space="preserve">no direct benefit appears to occur </w:t>
      </w:r>
      <w:r w:rsidR="007B13EA">
        <w:rPr>
          <w:rFonts w:cs="Times New Roman"/>
        </w:rPr>
        <w:t>by means of</w:t>
      </w:r>
      <w:r w:rsidR="00146E99">
        <w:rPr>
          <w:rFonts w:cs="Times New Roman"/>
        </w:rPr>
        <w:t xml:space="preserve"> changes to the microbiome.</w:t>
      </w:r>
      <w:r w:rsidR="000956BC">
        <w:rPr>
          <w:rFonts w:cs="Times New Roman"/>
        </w:rPr>
        <w:t xml:space="preserve"> O</w:t>
      </w:r>
      <w:r w:rsidR="00146E99">
        <w:rPr>
          <w:rFonts w:cs="Times New Roman"/>
        </w:rPr>
        <w:t>ur data</w:t>
      </w:r>
      <w:r w:rsidR="00213E49">
        <w:rPr>
          <w:rFonts w:cs="Times New Roman"/>
        </w:rPr>
        <w:t xml:space="preserve"> suggest that</w:t>
      </w:r>
      <w:r w:rsidR="00FC0643">
        <w:rPr>
          <w:rFonts w:cs="Times New Roman"/>
        </w:rPr>
        <w:t xml:space="preserve"> the hydroponic environment does</w:t>
      </w:r>
      <w:r w:rsidR="00B05CC4">
        <w:rPr>
          <w:rFonts w:cs="Times New Roman"/>
        </w:rPr>
        <w:t xml:space="preserve"> not</w:t>
      </w:r>
      <w:r w:rsidR="00FC0643">
        <w:rPr>
          <w:rFonts w:cs="Times New Roman"/>
        </w:rPr>
        <w:t xml:space="preserve"> </w:t>
      </w:r>
      <w:r w:rsidR="00467B1A">
        <w:rPr>
          <w:rFonts w:cs="Times New Roman"/>
        </w:rPr>
        <w:t>hinder</w:t>
      </w:r>
      <w:r w:rsidR="00FC0643">
        <w:rPr>
          <w:rFonts w:cs="Times New Roman"/>
        </w:rPr>
        <w:t xml:space="preserve"> rhizosphere development, </w:t>
      </w:r>
      <w:r w:rsidR="009C7DB9">
        <w:rPr>
          <w:rFonts w:cs="Times New Roman"/>
        </w:rPr>
        <w:t xml:space="preserve">insomuch as the plant remains dominant </w:t>
      </w:r>
      <w:r w:rsidR="008171B1">
        <w:rPr>
          <w:rFonts w:cs="Times New Roman"/>
        </w:rPr>
        <w:t>in shaping its rhizobiome.</w:t>
      </w:r>
      <w:r w:rsidR="000956BC">
        <w:rPr>
          <w:rFonts w:cs="Times New Roman"/>
        </w:rPr>
        <w:t xml:space="preserve"> H</w:t>
      </w:r>
      <w:r w:rsidR="008171B1">
        <w:rPr>
          <w:rFonts w:cs="Times New Roman"/>
        </w:rPr>
        <w:t xml:space="preserve">ow </w:t>
      </w:r>
      <w:r w:rsidR="00FC0643">
        <w:rPr>
          <w:rFonts w:cs="Times New Roman"/>
        </w:rPr>
        <w:t xml:space="preserve">exudate profiles and border cell adaptations to </w:t>
      </w:r>
      <w:r w:rsidR="00213E49">
        <w:rPr>
          <w:rFonts w:cs="Times New Roman"/>
        </w:rPr>
        <w:t>soil-less cultivation</w:t>
      </w:r>
      <w:r w:rsidR="00FC0643">
        <w:rPr>
          <w:rFonts w:cs="Times New Roman"/>
        </w:rPr>
        <w:t xml:space="preserve"> </w:t>
      </w:r>
      <w:r w:rsidR="008171B1">
        <w:rPr>
          <w:rFonts w:cs="Times New Roman"/>
        </w:rPr>
        <w:t xml:space="preserve">change in soil-less </w:t>
      </w:r>
      <w:r w:rsidR="000956BC">
        <w:rPr>
          <w:rFonts w:cs="Times New Roman"/>
        </w:rPr>
        <w:t>cultivation is still missing from this picture.</w:t>
      </w:r>
    </w:p>
    <w:p w14:paraId="0E5A78DE" w14:textId="6A7A318D" w:rsidR="001A2BF3" w:rsidRDefault="00213E49">
      <w:pPr>
        <w:tabs>
          <w:tab w:val="left" w:pos="5596"/>
        </w:tabs>
        <w:spacing w:line="360" w:lineRule="auto"/>
        <w:jc w:val="both"/>
        <w:rPr>
          <w:rFonts w:cs="Times New Roman"/>
        </w:rPr>
      </w:pPr>
      <w:r>
        <w:rPr>
          <w:rFonts w:cs="Times New Roman"/>
        </w:rPr>
        <w:t>The fundamental</w:t>
      </w:r>
      <w:r w:rsidR="00467B1A">
        <w:rPr>
          <w:rFonts w:cs="Times New Roman"/>
        </w:rPr>
        <w:t xml:space="preserve"> trend that </w:t>
      </w:r>
      <w:r w:rsidR="00B05CC4">
        <w:rPr>
          <w:rFonts w:cs="Times New Roman"/>
        </w:rPr>
        <w:t xml:space="preserve">does appear </w:t>
      </w:r>
      <w:r>
        <w:rPr>
          <w:rFonts w:cs="Times New Roman"/>
        </w:rPr>
        <w:t>to occur i</w:t>
      </w:r>
      <w:r w:rsidR="00467B1A">
        <w:rPr>
          <w:rFonts w:cs="Times New Roman"/>
        </w:rPr>
        <w:t>n</w:t>
      </w:r>
      <w:r w:rsidR="00B05CC4">
        <w:rPr>
          <w:rFonts w:cs="Times New Roman"/>
        </w:rPr>
        <w:t xml:space="preserve"> hydroponic environments is a multi-step reduction in diversity, first </w:t>
      </w:r>
      <w:r w:rsidR="00467B1A">
        <w:rPr>
          <w:rFonts w:cs="Times New Roman"/>
        </w:rPr>
        <w:t xml:space="preserve">limited </w:t>
      </w:r>
      <w:r w:rsidR="00B05CC4">
        <w:rPr>
          <w:rFonts w:cs="Times New Roman"/>
        </w:rPr>
        <w:t xml:space="preserve">by the operational parameters </w:t>
      </w:r>
      <w:r w:rsidR="00467B1A">
        <w:rPr>
          <w:rFonts w:cs="Times New Roman"/>
        </w:rPr>
        <w:t xml:space="preserve">(e.g. </w:t>
      </w:r>
      <w:r w:rsidR="005F3C50">
        <w:rPr>
          <w:rFonts w:cs="Times New Roman"/>
        </w:rPr>
        <w:t>facility</w:t>
      </w:r>
      <w:r w:rsidR="00467B1A">
        <w:rPr>
          <w:rFonts w:cs="Times New Roman"/>
        </w:rPr>
        <w:t xml:space="preserve"> conditions</w:t>
      </w:r>
      <w:r w:rsidR="005F3C50">
        <w:rPr>
          <w:rFonts w:cs="Times New Roman"/>
        </w:rPr>
        <w:t>, use of sterilization</w:t>
      </w:r>
      <w:r w:rsidR="004D0163">
        <w:rPr>
          <w:rFonts w:cs="Times New Roman"/>
        </w:rPr>
        <w:t xml:space="preserve"> techniques</w:t>
      </w:r>
      <w:r w:rsidR="00467B1A">
        <w:rPr>
          <w:rFonts w:cs="Times New Roman"/>
        </w:rPr>
        <w:t xml:space="preserve">) </w:t>
      </w:r>
      <w:r w:rsidR="00B05CC4">
        <w:rPr>
          <w:rFonts w:cs="Times New Roman"/>
        </w:rPr>
        <w:t>and then by the plants</w:t>
      </w:r>
      <w:r w:rsidR="00467B1A">
        <w:rPr>
          <w:rFonts w:cs="Times New Roman"/>
        </w:rPr>
        <w:t xml:space="preserve"> themselves</w:t>
      </w:r>
      <w:r w:rsidR="004D0163">
        <w:rPr>
          <w:rFonts w:cs="Times New Roman"/>
        </w:rPr>
        <w:t xml:space="preserve">. In particular, </w:t>
      </w:r>
      <w:r w:rsidR="00467B1A">
        <w:rPr>
          <w:rFonts w:cs="Times New Roman"/>
        </w:rPr>
        <w:t>they exert</w:t>
      </w:r>
      <w:r>
        <w:rPr>
          <w:rFonts w:cs="Times New Roman"/>
        </w:rPr>
        <w:t xml:space="preserve"> a</w:t>
      </w:r>
      <w:r w:rsidR="00467B1A">
        <w:rPr>
          <w:rFonts w:cs="Times New Roman"/>
        </w:rPr>
        <w:t xml:space="preserve"> highly selective pressure </w:t>
      </w:r>
      <w:r>
        <w:rPr>
          <w:rFonts w:cs="Times New Roman"/>
        </w:rPr>
        <w:t xml:space="preserve">on microorganisms </w:t>
      </w:r>
      <w:r w:rsidR="00124999">
        <w:rPr>
          <w:rFonts w:cs="Times New Roman"/>
        </w:rPr>
        <w:t>entering</w:t>
      </w:r>
      <w:r>
        <w:rPr>
          <w:rFonts w:cs="Times New Roman"/>
        </w:rPr>
        <w:t xml:space="preserve"> the rhizosphere. </w:t>
      </w:r>
    </w:p>
    <w:p w14:paraId="05A560A3" w14:textId="77777777" w:rsidR="006F318F" w:rsidRDefault="001A2BF3">
      <w:pPr>
        <w:tabs>
          <w:tab w:val="left" w:pos="5596"/>
        </w:tabs>
        <w:spacing w:line="360" w:lineRule="auto"/>
        <w:jc w:val="both"/>
        <w:rPr>
          <w:rFonts w:cs="Times New Roman"/>
        </w:rPr>
      </w:pPr>
      <w:r>
        <w:rPr>
          <w:rFonts w:cs="Times New Roman"/>
        </w:rPr>
        <w:t xml:space="preserve">We re-iterate that taxonomic comparison is assumptive, as are conclusions about the interactions based on singular timepoints. The dynamic nature of microbial structure means that microbiome functionality assessments must be prioritized over cataloguing. As such, future studies </w:t>
      </w:r>
      <w:r w:rsidRPr="00EB47D5">
        <w:rPr>
          <w:rFonts w:cs="Times New Roman"/>
        </w:rPr>
        <w:t>would do well to focus</w:t>
      </w:r>
      <w:r>
        <w:rPr>
          <w:rFonts w:cs="Times New Roman"/>
        </w:rPr>
        <w:t xml:space="preserve"> on the functionality that certain taxa are providing in the system specifically in response to stressors in the rhizosphere (e.g. abiotic, pathogenic stresses). It is well established that this occurs at the root tip</w:t>
      </w:r>
      <w:r w:rsidR="00146E99">
        <w:rPr>
          <w:rFonts w:cs="Times New Roman"/>
        </w:rPr>
        <w:t>,</w:t>
      </w:r>
      <w:r>
        <w:rPr>
          <w:rFonts w:cs="Times New Roman"/>
        </w:rPr>
        <w:t xml:space="preserve"> and as our data demonstrate, it is a </w:t>
      </w:r>
      <w:r w:rsidRPr="00146E99">
        <w:rPr>
          <w:rFonts w:cs="Times New Roman"/>
        </w:rPr>
        <w:t xml:space="preserve">signal </w:t>
      </w:r>
      <w:r w:rsidRPr="00F65A63">
        <w:rPr>
          <w:rFonts w:cs="Times New Roman"/>
        </w:rPr>
        <w:t>initiated</w:t>
      </w:r>
      <w:r>
        <w:rPr>
          <w:rFonts w:cs="Times New Roman"/>
          <w:i/>
          <w:iCs/>
        </w:rPr>
        <w:t xml:space="preserve"> </w:t>
      </w:r>
      <w:r>
        <w:rPr>
          <w:rFonts w:cs="Times New Roman"/>
        </w:rPr>
        <w:t xml:space="preserve">by the plant. </w:t>
      </w:r>
      <w:r w:rsidR="00213E49">
        <w:rPr>
          <w:rFonts w:cs="Times New Roman"/>
        </w:rPr>
        <w:t xml:space="preserve">This is likely accomplished by </w:t>
      </w:r>
      <w:r w:rsidR="00124999">
        <w:rPr>
          <w:rFonts w:cs="Times New Roman"/>
        </w:rPr>
        <w:t>changes in</w:t>
      </w:r>
      <w:r w:rsidR="00213E49">
        <w:rPr>
          <w:rFonts w:cs="Times New Roman"/>
        </w:rPr>
        <w:t xml:space="preserve"> the quantity and diversity of root exudates </w:t>
      </w:r>
      <w:r w:rsidR="00124999">
        <w:rPr>
          <w:rFonts w:cs="Times New Roman"/>
        </w:rPr>
        <w:t xml:space="preserve">in response to </w:t>
      </w:r>
      <w:r w:rsidR="00213E49">
        <w:rPr>
          <w:rFonts w:cs="Times New Roman"/>
        </w:rPr>
        <w:t>stressors on the plant</w:t>
      </w:r>
      <w:r w:rsidR="00124999">
        <w:rPr>
          <w:rFonts w:cs="Times New Roman"/>
        </w:rPr>
        <w:t>. G</w:t>
      </w:r>
      <w:r w:rsidR="00213E49">
        <w:rPr>
          <w:rFonts w:cs="Times New Roman"/>
        </w:rPr>
        <w:t>enotype and life</w:t>
      </w:r>
      <w:r w:rsidR="00066711">
        <w:rPr>
          <w:rFonts w:cs="Times New Roman"/>
        </w:rPr>
        <w:t xml:space="preserve"> </w:t>
      </w:r>
      <w:r w:rsidR="00213E49">
        <w:rPr>
          <w:rFonts w:cs="Times New Roman"/>
        </w:rPr>
        <w:t>stage</w:t>
      </w:r>
      <w:r w:rsidR="00124999">
        <w:rPr>
          <w:rFonts w:cs="Times New Roman"/>
        </w:rPr>
        <w:t xml:space="preserve"> are likewise non-</w:t>
      </w:r>
      <w:r w:rsidR="00BD3114">
        <w:rPr>
          <w:rFonts w:cs="Times New Roman"/>
        </w:rPr>
        <w:t>negligible</w:t>
      </w:r>
      <w:r w:rsidR="00124999">
        <w:rPr>
          <w:rFonts w:cs="Times New Roman"/>
        </w:rPr>
        <w:t xml:space="preserve"> influences on this dynamic</w:t>
      </w:r>
      <w:r w:rsidR="00213E49">
        <w:rPr>
          <w:rFonts w:cs="Times New Roman"/>
        </w:rPr>
        <w:t>.</w:t>
      </w:r>
      <w:r w:rsidR="00066711">
        <w:rPr>
          <w:rFonts w:cs="Times New Roman"/>
        </w:rPr>
        <w:t xml:space="preserve"> </w:t>
      </w:r>
    </w:p>
    <w:p w14:paraId="4DCDE6EB" w14:textId="5DD5EA5A" w:rsidR="004A570C" w:rsidRDefault="00066711">
      <w:pPr>
        <w:tabs>
          <w:tab w:val="left" w:pos="5596"/>
        </w:tabs>
        <w:spacing w:line="360" w:lineRule="auto"/>
        <w:jc w:val="both"/>
        <w:rPr>
          <w:rFonts w:cs="Times New Roman"/>
        </w:rPr>
      </w:pPr>
      <w:r>
        <w:rPr>
          <w:rFonts w:cs="Times New Roman"/>
        </w:rPr>
        <w:t xml:space="preserve">Bacteria that thrive in </w:t>
      </w:r>
      <w:r w:rsidR="00BD3114">
        <w:rPr>
          <w:rFonts w:cs="Times New Roman"/>
        </w:rPr>
        <w:t>the rhizosphere</w:t>
      </w:r>
      <w:r>
        <w:rPr>
          <w:rFonts w:cs="Times New Roman"/>
        </w:rPr>
        <w:t xml:space="preserve"> do not necessarily reflect the community of the RAS. This was demonstrated by mapping metabolic profiles (</w:t>
      </w:r>
      <w:r w:rsidR="001A2BF3">
        <w:rPr>
          <w:rFonts w:cs="Times New Roman"/>
        </w:rPr>
        <w:t>n</w:t>
      </w:r>
      <w:r>
        <w:rPr>
          <w:rFonts w:cs="Times New Roman"/>
        </w:rPr>
        <w:t xml:space="preserve">itrogen, phosphorous, iron, sulfur) across treatments, indicating a divergence between the communities responsible for </w:t>
      </w:r>
      <w:r w:rsidR="005D5173">
        <w:rPr>
          <w:rFonts w:cs="Times New Roman"/>
        </w:rPr>
        <w:t>nutrient cycling</w:t>
      </w:r>
      <w:r>
        <w:rPr>
          <w:rFonts w:cs="Times New Roman"/>
        </w:rPr>
        <w:t xml:space="preserve"> in the </w:t>
      </w:r>
      <w:r w:rsidR="003D4622">
        <w:rPr>
          <w:rFonts w:cs="Times New Roman"/>
        </w:rPr>
        <w:t>fish tanks</w:t>
      </w:r>
      <w:r>
        <w:rPr>
          <w:rFonts w:cs="Times New Roman"/>
        </w:rPr>
        <w:t xml:space="preserve">, biofilter, and </w:t>
      </w:r>
      <w:r w:rsidR="005D5173">
        <w:rPr>
          <w:rFonts w:cs="Times New Roman"/>
        </w:rPr>
        <w:t>hydroponic rhizobiomes</w:t>
      </w:r>
      <w:r>
        <w:rPr>
          <w:rFonts w:cs="Times New Roman"/>
        </w:rPr>
        <w:t xml:space="preserve">. </w:t>
      </w:r>
      <w:r w:rsidR="00962ABA">
        <w:rPr>
          <w:rFonts w:cs="Times New Roman"/>
        </w:rPr>
        <w:t>Future studies should couple</w:t>
      </w:r>
      <w:r w:rsidR="005D5173">
        <w:rPr>
          <w:rFonts w:cs="Times New Roman"/>
        </w:rPr>
        <w:t xml:space="preserve"> p</w:t>
      </w:r>
      <w:r>
        <w:rPr>
          <w:rFonts w:cs="Times New Roman"/>
        </w:rPr>
        <w:t xml:space="preserve">redicative genotyping </w:t>
      </w:r>
      <w:r w:rsidR="004A570C">
        <w:rPr>
          <w:rFonts w:cs="Times New Roman"/>
        </w:rPr>
        <w:t>with transcriptomic analyses of the root tips</w:t>
      </w:r>
      <w:r w:rsidR="005D5173">
        <w:rPr>
          <w:rFonts w:cs="Times New Roman"/>
        </w:rPr>
        <w:t>. Linking the transcription of genes or pathways of known importance to shifts in the rhizobiome will inform</w:t>
      </w:r>
      <w:r w:rsidR="004A570C">
        <w:rPr>
          <w:rFonts w:cs="Times New Roman"/>
        </w:rPr>
        <w:t xml:space="preserve"> crop management through </w:t>
      </w:r>
      <w:r w:rsidR="005D5173">
        <w:rPr>
          <w:rFonts w:cs="Times New Roman"/>
        </w:rPr>
        <w:t xml:space="preserve">a deeper </w:t>
      </w:r>
      <w:r w:rsidR="004A570C">
        <w:rPr>
          <w:rFonts w:cs="Times New Roman"/>
        </w:rPr>
        <w:t xml:space="preserve">understanding of </w:t>
      </w:r>
      <w:r w:rsidR="007A3BEB">
        <w:rPr>
          <w:rFonts w:cs="Times New Roman"/>
        </w:rPr>
        <w:t>how</w:t>
      </w:r>
      <w:r w:rsidR="005D5173">
        <w:rPr>
          <w:rFonts w:cs="Times New Roman"/>
        </w:rPr>
        <w:t xml:space="preserve"> </w:t>
      </w:r>
      <w:r w:rsidR="004A570C">
        <w:rPr>
          <w:rFonts w:cs="Times New Roman"/>
        </w:rPr>
        <w:t xml:space="preserve">stresses </w:t>
      </w:r>
      <w:r w:rsidR="007A3BEB">
        <w:rPr>
          <w:rFonts w:cs="Times New Roman"/>
        </w:rPr>
        <w:t>impact plant-rhizobiome relationships</w:t>
      </w:r>
      <w:r w:rsidR="004A570C">
        <w:rPr>
          <w:rFonts w:cs="Times New Roman"/>
        </w:rPr>
        <w:t xml:space="preserve">. </w:t>
      </w:r>
    </w:p>
    <w:p w14:paraId="4D7649F0" w14:textId="77777777" w:rsidR="00CB43D5" w:rsidRPr="00AE0212" w:rsidRDefault="00CB43D5">
      <w:pPr>
        <w:pStyle w:val="Heading1"/>
        <w:spacing w:line="360" w:lineRule="auto"/>
        <w:jc w:val="both"/>
      </w:pPr>
      <w:r w:rsidRPr="00AE0212">
        <w:t>Conflict of Interest</w:t>
      </w:r>
    </w:p>
    <w:p w14:paraId="57F5D7D1" w14:textId="77777777" w:rsidR="00CB43D5" w:rsidRPr="00AE0212" w:rsidRDefault="00CB43D5">
      <w:pPr>
        <w:spacing w:line="360" w:lineRule="auto"/>
        <w:jc w:val="both"/>
        <w:rPr>
          <w:rFonts w:cs="Times New Roman"/>
          <w:iCs/>
        </w:rPr>
      </w:pPr>
      <w:r w:rsidRPr="00AE0212">
        <w:rPr>
          <w:rFonts w:eastAsia="Times New Roman" w:cs="Times New Roman"/>
          <w:iCs/>
          <w:szCs w:val="24"/>
          <w:lang w:eastAsia="en-GB"/>
        </w:rPr>
        <w:t>The authors declare that the research was conducted in the absence of any commercial or financial relationships that could be construed as a potential conflict of interest.</w:t>
      </w:r>
    </w:p>
    <w:p w14:paraId="0D6553A8" w14:textId="77777777" w:rsidR="00045678" w:rsidRPr="00AE0212" w:rsidRDefault="00045678">
      <w:pPr>
        <w:pStyle w:val="Heading1"/>
        <w:spacing w:line="360" w:lineRule="auto"/>
        <w:jc w:val="both"/>
      </w:pPr>
      <w:r w:rsidRPr="00AE0212">
        <w:t>Author Contributions</w:t>
      </w:r>
    </w:p>
    <w:p w14:paraId="772B23B7" w14:textId="2AC81299" w:rsidR="00DF503E" w:rsidRDefault="00DF503E" w:rsidP="00DF503E">
      <w:r>
        <w:lastRenderedPageBreak/>
        <w:t>A.J. developed the theoretical formalism of the study. V.L. carried out the experiment with support from A.</w:t>
      </w:r>
      <w:r w:rsidR="0026023C">
        <w:t>J</w:t>
      </w:r>
      <w:r>
        <w:t>. and J.B-M. V.L. performed the data analysis and wrote the manuscript with support from A.J.</w:t>
      </w:r>
      <w:r w:rsidR="00877CB3">
        <w:t xml:space="preserve"> and K.K.</w:t>
      </w:r>
      <w:r>
        <w:t xml:space="preserve"> The final version of the manuscript received input from </w:t>
      </w:r>
      <w:r w:rsidR="00347CF4">
        <w:t>all authors</w:t>
      </w:r>
      <w:r w:rsidR="00877CB3">
        <w:t>.</w:t>
      </w:r>
    </w:p>
    <w:p w14:paraId="5722F5F5" w14:textId="77777777" w:rsidR="00AC3EA3" w:rsidRPr="00AE0212" w:rsidRDefault="00AC3EA3">
      <w:pPr>
        <w:pStyle w:val="Heading1"/>
        <w:spacing w:line="360" w:lineRule="auto"/>
        <w:jc w:val="both"/>
      </w:pPr>
      <w:r w:rsidRPr="00AE0212">
        <w:t>Funding</w:t>
      </w:r>
    </w:p>
    <w:p w14:paraId="6100CA72" w14:textId="425866EF" w:rsidR="00ED3E93" w:rsidRPr="00AE0212" w:rsidRDefault="00ED3E93">
      <w:pPr>
        <w:spacing w:line="360" w:lineRule="auto"/>
        <w:jc w:val="both"/>
        <w:rPr>
          <w:rFonts w:cs="Times New Roman"/>
          <w:szCs w:val="24"/>
          <w:shd w:val="clear" w:color="auto" w:fill="FFFFFF"/>
        </w:rPr>
      </w:pPr>
      <w:r w:rsidRPr="00AE0212">
        <w:rPr>
          <w:rFonts w:cs="Times New Roman"/>
          <w:szCs w:val="24"/>
          <w:shd w:val="clear" w:color="auto" w:fill="FFFFFF"/>
        </w:rPr>
        <w:t xml:space="preserve">We would like to acknowledge funding from FORMAS Joyce 2017-00242 and the </w:t>
      </w:r>
      <w:r w:rsidR="00CD3493">
        <w:rPr>
          <w:rFonts w:cs="Times New Roman"/>
          <w:szCs w:val="24"/>
          <w:shd w:val="clear" w:color="auto" w:fill="FFFFFF"/>
        </w:rPr>
        <w:t>WIMEK</w:t>
      </w:r>
      <w:r w:rsidR="00C021BF">
        <w:rPr>
          <w:rFonts w:cs="Times New Roman"/>
          <w:szCs w:val="24"/>
          <w:shd w:val="clear" w:color="auto" w:fill="FFFFFF"/>
        </w:rPr>
        <w:t xml:space="preserve"> </w:t>
      </w:r>
      <w:r w:rsidR="0038299C">
        <w:rPr>
          <w:rFonts w:cs="Times New Roman"/>
          <w:szCs w:val="24"/>
          <w:shd w:val="clear" w:color="auto" w:fill="FFFFFF"/>
        </w:rPr>
        <w:t xml:space="preserve">mobility </w:t>
      </w:r>
      <w:r w:rsidRPr="00AE0212">
        <w:rPr>
          <w:rFonts w:cs="Times New Roman"/>
          <w:szCs w:val="24"/>
          <w:shd w:val="clear" w:color="auto" w:fill="FFFFFF"/>
        </w:rPr>
        <w:t>program</w:t>
      </w:r>
      <w:r w:rsidR="00CD3493">
        <w:rPr>
          <w:rFonts w:cs="Times New Roman"/>
          <w:szCs w:val="24"/>
          <w:shd w:val="clear" w:color="auto" w:fill="FFFFFF"/>
        </w:rPr>
        <w:t>, grant no 2019-036, of Wageningen University &amp; Research</w:t>
      </w:r>
      <w:r w:rsidRPr="00AE0212">
        <w:rPr>
          <w:rFonts w:cs="Times New Roman"/>
          <w:szCs w:val="24"/>
          <w:shd w:val="clear" w:color="auto" w:fill="FFFFFF"/>
        </w:rPr>
        <w:t>.</w:t>
      </w:r>
    </w:p>
    <w:p w14:paraId="2975D4D0" w14:textId="211863F1" w:rsidR="006D5B93" w:rsidRPr="00AE0212" w:rsidRDefault="006B2D5B">
      <w:pPr>
        <w:pStyle w:val="Heading1"/>
        <w:spacing w:line="360" w:lineRule="auto"/>
        <w:jc w:val="both"/>
      </w:pPr>
      <w:r w:rsidRPr="00AE0212">
        <w:t>Acknowledgments</w:t>
      </w:r>
    </w:p>
    <w:p w14:paraId="3FBEE21A" w14:textId="1E525285" w:rsidR="00ED3E93" w:rsidRPr="00AE0212" w:rsidRDefault="00ED3E93">
      <w:pPr>
        <w:spacing w:line="360" w:lineRule="auto"/>
        <w:jc w:val="both"/>
        <w:rPr>
          <w:rFonts w:cs="Times New Roman"/>
        </w:rPr>
      </w:pPr>
      <w:r w:rsidRPr="00AE0212">
        <w:rPr>
          <w:rFonts w:cs="Times New Roman"/>
        </w:rPr>
        <w:t xml:space="preserve">We would like to acknowledge the contributions of </w:t>
      </w:r>
      <w:r w:rsidR="005C18E4" w:rsidRPr="00AE0212">
        <w:rPr>
          <w:rFonts w:cs="Times New Roman"/>
        </w:rPr>
        <w:t>employe</w:t>
      </w:r>
      <w:r w:rsidR="005C18E4">
        <w:rPr>
          <w:rFonts w:cs="Times New Roman"/>
        </w:rPr>
        <w:t>es</w:t>
      </w:r>
      <w:r w:rsidRPr="00AE0212">
        <w:rPr>
          <w:rFonts w:cs="Times New Roman"/>
        </w:rPr>
        <w:t xml:space="preserve"> at WUR </w:t>
      </w:r>
      <w:r w:rsidR="00C021BF">
        <w:rPr>
          <w:rFonts w:cs="Times New Roman"/>
        </w:rPr>
        <w:t xml:space="preserve">Bleiswijk </w:t>
      </w:r>
      <w:r w:rsidRPr="00AE0212">
        <w:rPr>
          <w:rFonts w:cs="Times New Roman"/>
        </w:rPr>
        <w:t>for</w:t>
      </w:r>
      <w:r w:rsidR="00C021BF">
        <w:rPr>
          <w:rFonts w:cs="Times New Roman"/>
        </w:rPr>
        <w:t xml:space="preserve"> their</w:t>
      </w:r>
      <w:r w:rsidRPr="00AE0212">
        <w:rPr>
          <w:rFonts w:cs="Times New Roman"/>
        </w:rPr>
        <w:t xml:space="preserve"> assistance </w:t>
      </w:r>
      <w:r w:rsidR="00C021BF">
        <w:rPr>
          <w:rFonts w:cs="Times New Roman"/>
        </w:rPr>
        <w:t>with the</w:t>
      </w:r>
      <w:r w:rsidR="00C021BF" w:rsidRPr="00AE0212">
        <w:rPr>
          <w:rFonts w:cs="Times New Roman"/>
        </w:rPr>
        <w:t xml:space="preserve"> </w:t>
      </w:r>
      <w:r w:rsidRPr="00AE0212">
        <w:rPr>
          <w:rFonts w:cs="Times New Roman"/>
        </w:rPr>
        <w:t>hydroponic</w:t>
      </w:r>
      <w:r w:rsidR="00C02975">
        <w:rPr>
          <w:rFonts w:cs="Times New Roman"/>
        </w:rPr>
        <w:t xml:space="preserve"> </w:t>
      </w:r>
      <w:r w:rsidRPr="00AE0212">
        <w:rPr>
          <w:rFonts w:cs="Times New Roman"/>
        </w:rPr>
        <w:t xml:space="preserve">cultivation, in particular Jan Janse, Marcel van de Graaf, and Trudy van Twist. </w:t>
      </w:r>
      <w:r w:rsidR="00737AE3" w:rsidRPr="00AE0212">
        <w:rPr>
          <w:rFonts w:cs="Times New Roman"/>
        </w:rPr>
        <w:t>We thank Peter Clift for his</w:t>
      </w:r>
      <w:r w:rsidR="00ED10B7">
        <w:rPr>
          <w:rFonts w:cs="Times New Roman"/>
        </w:rPr>
        <w:t xml:space="preserve"> integral</w:t>
      </w:r>
      <w:r w:rsidR="00737AE3" w:rsidRPr="00AE0212">
        <w:rPr>
          <w:rFonts w:cs="Times New Roman"/>
        </w:rPr>
        <w:t xml:space="preserve"> </w:t>
      </w:r>
      <w:r w:rsidR="002F4031" w:rsidRPr="00AE0212">
        <w:rPr>
          <w:rFonts w:cs="Times New Roman"/>
        </w:rPr>
        <w:t>assistance</w:t>
      </w:r>
      <w:r w:rsidR="00737AE3" w:rsidRPr="00AE0212">
        <w:rPr>
          <w:rFonts w:cs="Times New Roman"/>
        </w:rPr>
        <w:t xml:space="preserve"> in </w:t>
      </w:r>
      <w:r w:rsidR="002F4031" w:rsidRPr="00AE0212">
        <w:rPr>
          <w:rFonts w:cs="Times New Roman"/>
        </w:rPr>
        <w:t>implementing</w:t>
      </w:r>
      <w:r w:rsidR="00737AE3" w:rsidRPr="00AE0212">
        <w:rPr>
          <w:rFonts w:cs="Times New Roman"/>
        </w:rPr>
        <w:t xml:space="preserve"> the data analysis pipeline in </w:t>
      </w:r>
      <w:r w:rsidR="00ED10B7">
        <w:rPr>
          <w:rFonts w:cs="Times New Roman"/>
        </w:rPr>
        <w:t>p</w:t>
      </w:r>
      <w:r w:rsidR="00737AE3" w:rsidRPr="00AE0212">
        <w:rPr>
          <w:rFonts w:cs="Times New Roman"/>
        </w:rPr>
        <w:t>ython</w:t>
      </w:r>
      <w:r w:rsidR="00ED10B7">
        <w:rPr>
          <w:rFonts w:cs="Times New Roman"/>
        </w:rPr>
        <w:t xml:space="preserve">. </w:t>
      </w:r>
      <w:r w:rsidR="0017312A">
        <w:rPr>
          <w:rFonts w:cs="Times New Roman"/>
        </w:rPr>
        <w:t>George</w:t>
      </w:r>
      <w:r w:rsidR="00ED10B7">
        <w:rPr>
          <w:rFonts w:cs="Times New Roman"/>
        </w:rPr>
        <w:t xml:space="preserve"> Pate likewise provided constructive insight in the interpretation of the data.</w:t>
      </w:r>
    </w:p>
    <w:p w14:paraId="59E7FCE8" w14:textId="77777777" w:rsidR="0088513A" w:rsidRPr="00AE0212" w:rsidRDefault="0088513A">
      <w:pPr>
        <w:pStyle w:val="Heading1"/>
        <w:numPr>
          <w:ilvl w:val="0"/>
          <w:numId w:val="22"/>
        </w:numPr>
        <w:spacing w:line="360" w:lineRule="auto"/>
        <w:jc w:val="both"/>
      </w:pPr>
      <w:r w:rsidRPr="00AE0212">
        <w:t xml:space="preserve">Data Availability </w:t>
      </w:r>
      <w:bookmarkStart w:id="1" w:name="_Hlk37885329"/>
      <w:r w:rsidRPr="00AE0212">
        <w:t>Statement</w:t>
      </w:r>
      <w:bookmarkEnd w:id="1"/>
    </w:p>
    <w:p w14:paraId="4E91B999" w14:textId="64073314" w:rsidR="00CD1071" w:rsidRDefault="0088513A">
      <w:pPr>
        <w:spacing w:line="360" w:lineRule="auto"/>
        <w:jc w:val="both"/>
        <w:rPr>
          <w:rFonts w:cs="Times New Roman"/>
          <w:szCs w:val="24"/>
        </w:rPr>
      </w:pPr>
      <w:r w:rsidRPr="00AE0212">
        <w:rPr>
          <w:rFonts w:cs="Times New Roman"/>
          <w:szCs w:val="24"/>
        </w:rPr>
        <w:t xml:space="preserve">The datasets </w:t>
      </w:r>
      <w:r w:rsidR="007D4C9B" w:rsidRPr="00AE0212">
        <w:rPr>
          <w:rFonts w:cs="Times New Roman"/>
          <w:szCs w:val="24"/>
        </w:rPr>
        <w:t xml:space="preserve">analyzed </w:t>
      </w:r>
      <w:r w:rsidRPr="00AE0212">
        <w:rPr>
          <w:rFonts w:cs="Times New Roman"/>
          <w:szCs w:val="24"/>
        </w:rPr>
        <w:t xml:space="preserve">for this study can be found in the </w:t>
      </w:r>
      <w:r w:rsidR="00723860">
        <w:rPr>
          <w:rFonts w:cs="Times New Roman"/>
          <w:szCs w:val="24"/>
        </w:rPr>
        <w:t xml:space="preserve">Git Hub repository: </w:t>
      </w:r>
      <w:r w:rsidR="00723860" w:rsidRPr="00723860">
        <w:rPr>
          <w:rFonts w:cs="Times New Roman"/>
          <w:szCs w:val="24"/>
        </w:rPr>
        <w:t>https://github.com/vonabol1/FiM2020Rhizobiome.git</w:t>
      </w:r>
      <w:r w:rsidRPr="00AE0212">
        <w:rPr>
          <w:rFonts w:cs="Times New Roman"/>
          <w:szCs w:val="24"/>
        </w:rPr>
        <w:t xml:space="preserve">. </w:t>
      </w:r>
    </w:p>
    <w:p w14:paraId="136C0F7F" w14:textId="2773FF6E" w:rsidR="00CD1071" w:rsidRDefault="005C5868" w:rsidP="00F65A63">
      <w:pPr>
        <w:pStyle w:val="Heading1"/>
        <w:jc w:val="both"/>
      </w:pPr>
      <w:r>
        <w:t>References</w:t>
      </w:r>
    </w:p>
    <w:p w14:paraId="6FAD3ED2" w14:textId="77777777" w:rsidR="00DC2E21" w:rsidRPr="00DC2E21" w:rsidRDefault="00CD1071" w:rsidP="00DC2E21">
      <w:pPr>
        <w:pStyle w:val="EndNoteBibliography"/>
        <w:spacing w:after="0"/>
      </w:pPr>
      <w:r>
        <w:rPr>
          <w:szCs w:val="24"/>
        </w:rPr>
        <w:fldChar w:fldCharType="begin"/>
      </w:r>
      <w:r>
        <w:rPr>
          <w:szCs w:val="24"/>
        </w:rPr>
        <w:instrText xml:space="preserve"> ADDIN EN.REFLIST </w:instrText>
      </w:r>
      <w:r>
        <w:rPr>
          <w:szCs w:val="24"/>
        </w:rPr>
        <w:fldChar w:fldCharType="separate"/>
      </w:r>
      <w:r w:rsidR="00DC2E21" w:rsidRPr="00DC2E21">
        <w:t>1.</w:t>
      </w:r>
      <w:r w:rsidR="00DC2E21" w:rsidRPr="00DC2E21">
        <w:tab/>
        <w:t>Garcia J, Kao-Kniffin J. Microbial group dynamics in plant rhizospheres and their implications on nutrient cycling. Frontiers in microbiology. 2018;9:1516.</w:t>
      </w:r>
    </w:p>
    <w:p w14:paraId="316CB379" w14:textId="77777777" w:rsidR="00DC2E21" w:rsidRPr="00DC2E21" w:rsidRDefault="00DC2E21" w:rsidP="00DC2E21">
      <w:pPr>
        <w:pStyle w:val="EndNoteBibliography"/>
        <w:spacing w:after="0"/>
      </w:pPr>
      <w:r w:rsidRPr="00DC2E21">
        <w:t>2.</w:t>
      </w:r>
      <w:r w:rsidRPr="00DC2E21">
        <w:tab/>
        <w:t>Hacquard S. Commentary: Microbial Small Talk: Volatiles in Fungal–Bacterial Interactions. Frontiers in microbiology. 2017;8:1.</w:t>
      </w:r>
    </w:p>
    <w:p w14:paraId="2A61DB74" w14:textId="77777777" w:rsidR="00DC2E21" w:rsidRPr="00D85661" w:rsidRDefault="00DC2E21" w:rsidP="00DC2E21">
      <w:pPr>
        <w:pStyle w:val="EndNoteBibliography"/>
        <w:spacing w:after="0"/>
        <w:rPr>
          <w:lang w:val="fr-FR"/>
        </w:rPr>
      </w:pPr>
      <w:r w:rsidRPr="00DC2E21">
        <w:t>3.</w:t>
      </w:r>
      <w:r w:rsidRPr="00DC2E21">
        <w:tab/>
        <w:t xml:space="preserve">Wang Z, Li T, Wen X, Liu Y, Han J, Liao Y, et al. Fungal communities in rhizosphere soil under conservation tillage shift in response to plant growth. </w:t>
      </w:r>
      <w:r w:rsidRPr="00D85661">
        <w:rPr>
          <w:lang w:val="fr-FR"/>
        </w:rPr>
        <w:t>Frontiers in microbiology. 2017;8:1301.</w:t>
      </w:r>
    </w:p>
    <w:p w14:paraId="71D3CFE2" w14:textId="77777777" w:rsidR="00DC2E21" w:rsidRPr="00DC2E21" w:rsidRDefault="00DC2E21" w:rsidP="00DC2E21">
      <w:pPr>
        <w:pStyle w:val="EndNoteBibliography"/>
        <w:spacing w:after="0"/>
      </w:pPr>
      <w:r w:rsidRPr="00D85661">
        <w:rPr>
          <w:lang w:val="fr-FR"/>
        </w:rPr>
        <w:t>4.</w:t>
      </w:r>
      <w:r w:rsidRPr="00D85661">
        <w:rPr>
          <w:lang w:val="fr-FR"/>
        </w:rPr>
        <w:tab/>
        <w:t xml:space="preserve">Guyonnet JP, Guillemet M, Dubost A, Simon L, Ortet P, Barakat M, et al. </w:t>
      </w:r>
      <w:r w:rsidRPr="00DC2E21">
        <w:t>Plant nutrient resource use strategies shape active rhizosphere microbiota through root exudation. Frontiers in plant science. 2018;9:1662.</w:t>
      </w:r>
    </w:p>
    <w:p w14:paraId="03AD84C3" w14:textId="77777777" w:rsidR="00DC2E21" w:rsidRPr="00DC2E21" w:rsidRDefault="00DC2E21" w:rsidP="00DC2E21">
      <w:pPr>
        <w:pStyle w:val="EndNoteBibliography"/>
        <w:spacing w:after="0"/>
      </w:pPr>
      <w:r w:rsidRPr="00DC2E21">
        <w:t>5.</w:t>
      </w:r>
      <w:r w:rsidRPr="00DC2E21">
        <w:tab/>
        <w:t>Hu L, Robert CA, Cadot S, Zhang X, Ye M, Li B, et al. Root exudate metabolites drive plant-soil feedbacks on growth and defense by shaping the rhizosphere microbiota. Nature communications. 2018;9(1):1-13.</w:t>
      </w:r>
    </w:p>
    <w:p w14:paraId="5CE6569E" w14:textId="77777777" w:rsidR="00DC2E21" w:rsidRPr="00DC2E21" w:rsidRDefault="00DC2E21" w:rsidP="00DC2E21">
      <w:pPr>
        <w:pStyle w:val="EndNoteBibliography"/>
        <w:spacing w:after="0"/>
      </w:pPr>
      <w:r w:rsidRPr="00DC2E21">
        <w:t>6.</w:t>
      </w:r>
      <w:r w:rsidRPr="00DC2E21">
        <w:tab/>
        <w:t>Geisen S, Mitchell EA, Adl S, Bonkowski M, Dunthorn M, Ekelund F, et al. Soil protists: a fertile frontier in soil biology research. FEMS Microbiol Rev. 2018;42(3):293-323.</w:t>
      </w:r>
    </w:p>
    <w:p w14:paraId="0E5488F6" w14:textId="77777777" w:rsidR="00DC2E21" w:rsidRPr="00DC2E21" w:rsidRDefault="00DC2E21" w:rsidP="00DC2E21">
      <w:pPr>
        <w:pStyle w:val="EndNoteBibliography"/>
        <w:spacing w:after="0"/>
      </w:pPr>
      <w:r w:rsidRPr="00DC2E21">
        <w:t>7.</w:t>
      </w:r>
      <w:r w:rsidRPr="00DC2E21">
        <w:tab/>
        <w:t>Compant S, Samad A, Faist H, Sessitsch A. A review on the plant microbiome: ecology, functions and emerging trends in microbial application. Journal of advanced research. 2019.</w:t>
      </w:r>
    </w:p>
    <w:p w14:paraId="513836BC" w14:textId="77777777" w:rsidR="00DC2E21" w:rsidRPr="00D85661" w:rsidRDefault="00DC2E21" w:rsidP="00DC2E21">
      <w:pPr>
        <w:pStyle w:val="EndNoteBibliography"/>
        <w:spacing w:after="0"/>
        <w:rPr>
          <w:lang w:val="fr-FR"/>
        </w:rPr>
      </w:pPr>
      <w:r w:rsidRPr="00DC2E21">
        <w:lastRenderedPageBreak/>
        <w:t>8.</w:t>
      </w:r>
      <w:r w:rsidRPr="00DC2E21">
        <w:tab/>
        <w:t xml:space="preserve">Yeoh YK, Dennis PG, Paungfoo-Lonhienne C, Weber L, Brackin R, Ragan MA, et al. Evolutionary conservation of a core root microbiome across plant phyla along a tropical soil chronosequence. </w:t>
      </w:r>
      <w:r w:rsidRPr="00D85661">
        <w:rPr>
          <w:lang w:val="fr-FR"/>
        </w:rPr>
        <w:t>Nature communications. 2017;8(1):1-9.</w:t>
      </w:r>
    </w:p>
    <w:p w14:paraId="00490B95" w14:textId="77777777" w:rsidR="00DC2E21" w:rsidRPr="00DC2E21" w:rsidRDefault="00DC2E21" w:rsidP="00DC2E21">
      <w:pPr>
        <w:pStyle w:val="EndNoteBibliography"/>
        <w:spacing w:after="0"/>
      </w:pPr>
      <w:r w:rsidRPr="00D85661">
        <w:rPr>
          <w:lang w:val="fr-FR"/>
        </w:rPr>
        <w:t>9.</w:t>
      </w:r>
      <w:r w:rsidRPr="00D85661">
        <w:rPr>
          <w:lang w:val="fr-FR"/>
        </w:rPr>
        <w:tab/>
        <w:t xml:space="preserve">Zhalnina K, Louie KB, Hao Z, Mansoori N, da Rocha UN, Shi S, et al. </w:t>
      </w:r>
      <w:r w:rsidRPr="00DC2E21">
        <w:t>Dynamic root exudate chemistry and microbial substrate preferences drive patterns in rhizosphere microbial community assembly. Nature microbiology. 2018;3(4):470-80.</w:t>
      </w:r>
    </w:p>
    <w:p w14:paraId="753C9CDE" w14:textId="77777777" w:rsidR="00DC2E21" w:rsidRPr="00DC2E21" w:rsidRDefault="00DC2E21" w:rsidP="00DC2E21">
      <w:pPr>
        <w:pStyle w:val="EndNoteBibliography"/>
        <w:spacing w:after="0"/>
      </w:pPr>
      <w:r w:rsidRPr="00DC2E21">
        <w:t>10.</w:t>
      </w:r>
      <w:r w:rsidRPr="00DC2E21">
        <w:tab/>
        <w:t>Sasse J, Martinoia E, Northen T. Feed your friends: do plant exudates shape the root microbiome? Trends Plant Sci. 2018;23(1):25-41.</w:t>
      </w:r>
    </w:p>
    <w:p w14:paraId="42A51C9A" w14:textId="77777777" w:rsidR="00DC2E21" w:rsidRPr="00DC2E21" w:rsidRDefault="00DC2E21" w:rsidP="00DC2E21">
      <w:pPr>
        <w:pStyle w:val="EndNoteBibliography"/>
        <w:spacing w:after="0"/>
      </w:pPr>
      <w:r w:rsidRPr="00DC2E21">
        <w:t>11.</w:t>
      </w:r>
      <w:r w:rsidRPr="00DC2E21">
        <w:tab/>
        <w:t>Yang C-H, Crowley DE. Rhizosphere microbial community structure in relation to root location and plant iron nutritional status. Appl Environ Microbiol. 2000;66(1):345-51.</w:t>
      </w:r>
    </w:p>
    <w:p w14:paraId="682E1747" w14:textId="77777777" w:rsidR="00DC2E21" w:rsidRPr="00DC2E21" w:rsidRDefault="00DC2E21" w:rsidP="00DC2E21">
      <w:pPr>
        <w:pStyle w:val="EndNoteBibliography"/>
        <w:spacing w:after="0"/>
      </w:pPr>
      <w:r w:rsidRPr="00DC2E21">
        <w:t>12.</w:t>
      </w:r>
      <w:r w:rsidRPr="00DC2E21">
        <w:tab/>
        <w:t>Vadstein O, Attramadal KJ, Bakke I, Olsen Y. K-selection as microbial community management strategy: a method for improved viability of larvae in aquaculture. Frontiers in Microbiology. 2018;9:2730.</w:t>
      </w:r>
    </w:p>
    <w:p w14:paraId="4668E4E3" w14:textId="77777777" w:rsidR="00DC2E21" w:rsidRPr="00DC2E21" w:rsidRDefault="00DC2E21" w:rsidP="00DC2E21">
      <w:pPr>
        <w:pStyle w:val="EndNoteBibliography"/>
        <w:spacing w:after="0"/>
      </w:pPr>
      <w:r w:rsidRPr="00DC2E21">
        <w:t>13.</w:t>
      </w:r>
      <w:r w:rsidRPr="00DC2E21">
        <w:tab/>
        <w:t>Scagliola M, Pii Y, Mimmo T, Cesco S, Ricciuti P, Crecchio C. Characterization of plant growth promoting traits of bacterial isolates from the rhizosphere of barley (Hordeum vulgare L.) and tomato (Solanum lycopersicon L.) grown under Fe sufficiency and deficiency. Plant Physiol Biochem. 2016;107:187-96.</w:t>
      </w:r>
    </w:p>
    <w:p w14:paraId="432CDE3E" w14:textId="77777777" w:rsidR="00DC2E21" w:rsidRPr="00DC2E21" w:rsidRDefault="00DC2E21" w:rsidP="00DC2E21">
      <w:pPr>
        <w:pStyle w:val="EndNoteBibliography"/>
        <w:spacing w:after="0"/>
      </w:pPr>
      <w:r w:rsidRPr="00DC2E21">
        <w:t>14.</w:t>
      </w:r>
      <w:r w:rsidRPr="00DC2E21">
        <w:tab/>
        <w:t>Topalović O, Hussain M, Heuer H. Plants and associated soil microbiota cooperatively suppress plant-parasitic nematodes. Frontiers in Microbiology. 2020;11:313.</w:t>
      </w:r>
    </w:p>
    <w:p w14:paraId="75BDA359" w14:textId="77777777" w:rsidR="00DC2E21" w:rsidRPr="00DC2E21" w:rsidRDefault="00DC2E21" w:rsidP="00DC2E21">
      <w:pPr>
        <w:pStyle w:val="EndNoteBibliography"/>
        <w:spacing w:after="0"/>
      </w:pPr>
      <w:r w:rsidRPr="00DC2E21">
        <w:t>15.</w:t>
      </w:r>
      <w:r w:rsidRPr="00DC2E21">
        <w:tab/>
        <w:t>Hussain SS, Mehnaz S, Siddique KH. Harnessing the plant microbiome for improved abiotic stress tolerance.  Plant Microbiome: Stress Response: Springer; 2018. p. 21-43.</w:t>
      </w:r>
    </w:p>
    <w:p w14:paraId="651A8184" w14:textId="77777777" w:rsidR="00DC2E21" w:rsidRPr="00DC2E21" w:rsidRDefault="00DC2E21" w:rsidP="00DC2E21">
      <w:pPr>
        <w:pStyle w:val="EndNoteBibliography"/>
        <w:spacing w:after="0"/>
      </w:pPr>
      <w:r w:rsidRPr="00DC2E21">
        <w:t>16.</w:t>
      </w:r>
      <w:r w:rsidRPr="00DC2E21">
        <w:tab/>
        <w:t>Elhady A, Adss S, Hallmann J, Heuer H. Rhizosphere microbiomes modulated by pre-crops assisted plants in defense against plant-parasitic nematodes. Frontiers in microbiology. 2018;9:1133.</w:t>
      </w:r>
    </w:p>
    <w:p w14:paraId="028765F0" w14:textId="77777777" w:rsidR="00DC2E21" w:rsidRPr="00DC2E21" w:rsidRDefault="00DC2E21" w:rsidP="00DC2E21">
      <w:pPr>
        <w:pStyle w:val="EndNoteBibliography"/>
        <w:spacing w:after="0"/>
      </w:pPr>
      <w:r w:rsidRPr="00DC2E21">
        <w:t>17.</w:t>
      </w:r>
      <w:r w:rsidRPr="00DC2E21">
        <w:tab/>
        <w:t>Yasin N, Ahmed S. Induction of defence-related biochemicals by rhizosphere bacteria against black spot disease of rose. Biological agriculture &amp; horticulture. 2016;32(1):34-46.</w:t>
      </w:r>
    </w:p>
    <w:p w14:paraId="33766690" w14:textId="77777777" w:rsidR="00DC2E21" w:rsidRPr="00DC2E21" w:rsidRDefault="00DC2E21" w:rsidP="00DC2E21">
      <w:pPr>
        <w:pStyle w:val="EndNoteBibliography"/>
        <w:spacing w:after="0"/>
      </w:pPr>
      <w:r w:rsidRPr="00DC2E21">
        <w:t>18.</w:t>
      </w:r>
      <w:r w:rsidRPr="00DC2E21">
        <w:tab/>
        <w:t>Gourion B, Berrabah F, Ratet P, Stacey G. Rhizobium–legume symbioses: the crucial role of plant immunity. Trends Plant Sci. 2015;20(3):186-94.</w:t>
      </w:r>
    </w:p>
    <w:p w14:paraId="04953D8F" w14:textId="77777777" w:rsidR="00DC2E21" w:rsidRPr="00DC2E21" w:rsidRDefault="00DC2E21" w:rsidP="00DC2E21">
      <w:pPr>
        <w:pStyle w:val="EndNoteBibliography"/>
        <w:spacing w:after="0"/>
      </w:pPr>
      <w:r w:rsidRPr="00DC2E21">
        <w:t>19.</w:t>
      </w:r>
      <w:r w:rsidRPr="00DC2E21">
        <w:tab/>
        <w:t>Del Giudice L, Massardo DR, Pontieri P, Bertea CM, Mombello D, Carata E, et al. The microbial community of Vetiver root and its involvement into essential oil biogenesis. Environmental microbiology. 2008;10(10):2824-41.</w:t>
      </w:r>
    </w:p>
    <w:p w14:paraId="5411AD13" w14:textId="77777777" w:rsidR="00DC2E21" w:rsidRPr="00DC2E21" w:rsidRDefault="00DC2E21" w:rsidP="00DC2E21">
      <w:pPr>
        <w:pStyle w:val="EndNoteBibliography"/>
        <w:spacing w:after="0"/>
      </w:pPr>
      <w:r w:rsidRPr="00DC2E21">
        <w:t>20.</w:t>
      </w:r>
      <w:r w:rsidRPr="00DC2E21">
        <w:tab/>
        <w:t>Massalha H, Korenblum E, Tholl D, Aharoni A. Small molecules below‐ground: the role of specialized metabolites in the rhizosphere. The plant journal. 2017;90(4):788-807.</w:t>
      </w:r>
    </w:p>
    <w:p w14:paraId="10B15321" w14:textId="77777777" w:rsidR="00DC2E21" w:rsidRPr="00DC2E21" w:rsidRDefault="00DC2E21" w:rsidP="00DC2E21">
      <w:pPr>
        <w:pStyle w:val="EndNoteBibliography"/>
        <w:spacing w:after="0"/>
      </w:pPr>
      <w:r w:rsidRPr="00DC2E21">
        <w:t>21.</w:t>
      </w:r>
      <w:r w:rsidRPr="00DC2E21">
        <w:tab/>
        <w:t>DeAngelis KM, Brodie EL, DeSantis TZ, Andersen GL, Lindow SE, Firestone MK. Selective progressive response of soil microbial community to wild oat roots. The ISME journal. 2009;3(2):168-78.</w:t>
      </w:r>
    </w:p>
    <w:p w14:paraId="04AE7E91" w14:textId="77777777" w:rsidR="00DC2E21" w:rsidRPr="00DC2E21" w:rsidRDefault="00DC2E21" w:rsidP="00DC2E21">
      <w:pPr>
        <w:pStyle w:val="EndNoteBibliography"/>
        <w:spacing w:after="0"/>
      </w:pPr>
      <w:r w:rsidRPr="00DC2E21">
        <w:t>22.</w:t>
      </w:r>
      <w:r w:rsidRPr="00DC2E21">
        <w:tab/>
        <w:t>Lynch JM, de Leij F. Rhizosphere. e LS. 2001.</w:t>
      </w:r>
    </w:p>
    <w:p w14:paraId="319FED6E" w14:textId="77777777" w:rsidR="00DC2E21" w:rsidRPr="00DC2E21" w:rsidRDefault="00DC2E21" w:rsidP="00DC2E21">
      <w:pPr>
        <w:pStyle w:val="EndNoteBibliography"/>
        <w:spacing w:after="0"/>
      </w:pPr>
      <w:r w:rsidRPr="00DC2E21">
        <w:t>23.</w:t>
      </w:r>
      <w:r w:rsidRPr="00DC2E21">
        <w:tab/>
        <w:t>Kawasaki A, Donn S, Ryan PR, Mathesius U, Devilla R, Jones A, et al. Microbiome and exudates of the root and rhizosphere of Brachypodium distachyon, a model for wheat. PloS one. 2016;11(10).</w:t>
      </w:r>
    </w:p>
    <w:p w14:paraId="741ABE77" w14:textId="77777777" w:rsidR="00DC2E21" w:rsidRPr="00DC2E21" w:rsidRDefault="00DC2E21" w:rsidP="00DC2E21">
      <w:pPr>
        <w:pStyle w:val="EndNoteBibliography"/>
        <w:spacing w:after="0"/>
      </w:pPr>
      <w:r w:rsidRPr="00DC2E21">
        <w:t>24.</w:t>
      </w:r>
      <w:r w:rsidRPr="00DC2E21">
        <w:tab/>
        <w:t>Badri DV, Vivanco JM. Regulation and function of root exudates. Plant, cell &amp; environment. 2009;32(6):666-81.</w:t>
      </w:r>
    </w:p>
    <w:p w14:paraId="2E2EF15F" w14:textId="77777777" w:rsidR="00DC2E21" w:rsidRPr="00DC2E21" w:rsidRDefault="00DC2E21" w:rsidP="00DC2E21">
      <w:pPr>
        <w:pStyle w:val="EndNoteBibliography"/>
        <w:spacing w:after="0"/>
      </w:pPr>
      <w:r w:rsidRPr="00DC2E21">
        <w:lastRenderedPageBreak/>
        <w:t>25.</w:t>
      </w:r>
      <w:r w:rsidRPr="00DC2E21">
        <w:tab/>
        <w:t>Phillips DA, Fox TC, King MD, Bhuvaneswari T, Teuber LR. Microbial products trigger amino acid exudation from plant roots. Plant physiology. 2004;136(1):2887-94.</w:t>
      </w:r>
    </w:p>
    <w:p w14:paraId="7C693F6B" w14:textId="77777777" w:rsidR="00DC2E21" w:rsidRPr="00DC2E21" w:rsidRDefault="00DC2E21" w:rsidP="00DC2E21">
      <w:pPr>
        <w:pStyle w:val="EndNoteBibliography"/>
        <w:spacing w:after="0"/>
      </w:pPr>
      <w:r w:rsidRPr="00DC2E21">
        <w:t>26.</w:t>
      </w:r>
      <w:r w:rsidRPr="00DC2E21">
        <w:tab/>
        <w:t>Jacoby RP, Chen L, Schwier M, Koprivova A, Kopriva S. Recent advances in the role of plant metabolites in shaping the root microbiome. F1000Research. 2020;9.</w:t>
      </w:r>
    </w:p>
    <w:p w14:paraId="3C223C24" w14:textId="77777777" w:rsidR="00DC2E21" w:rsidRPr="00DC2E21" w:rsidRDefault="00DC2E21" w:rsidP="00DC2E21">
      <w:pPr>
        <w:pStyle w:val="EndNoteBibliography"/>
        <w:spacing w:after="0"/>
      </w:pPr>
      <w:r w:rsidRPr="00DC2E21">
        <w:t>27.</w:t>
      </w:r>
      <w:r w:rsidRPr="00DC2E21">
        <w:tab/>
        <w:t>Ayipio E, Wells DE, McQuilling A, Wilson AE. Comparisons between Aquaponic and Conventional Hydroponic Crop Yields: A Meta-Analysis. Sustainability. 2019;11(22):6511.</w:t>
      </w:r>
    </w:p>
    <w:p w14:paraId="63DB2436" w14:textId="77777777" w:rsidR="00DC2E21" w:rsidRPr="00DC2E21" w:rsidRDefault="00DC2E21" w:rsidP="00DC2E21">
      <w:pPr>
        <w:pStyle w:val="EndNoteBibliography"/>
        <w:spacing w:after="0"/>
      </w:pPr>
      <w:r w:rsidRPr="00DC2E21">
        <w:t>28.</w:t>
      </w:r>
      <w:r w:rsidRPr="00DC2E21">
        <w:tab/>
        <w:t>Kawasaki A, Okada S, Zhang C, Delhaize E, Mathesius U, Richardson AE, et al. A sterile hydroponic system for characterising root exudates from specific root types and whole-root systems of large crop plants. Plant methods. 2018;14(1):1-13.</w:t>
      </w:r>
    </w:p>
    <w:p w14:paraId="1C2E53A4" w14:textId="77777777" w:rsidR="00DC2E21" w:rsidRPr="00DC2E21" w:rsidRDefault="00DC2E21" w:rsidP="00DC2E21">
      <w:pPr>
        <w:pStyle w:val="EndNoteBibliography"/>
        <w:spacing w:after="0"/>
      </w:pPr>
      <w:r w:rsidRPr="00DC2E21">
        <w:t>29.</w:t>
      </w:r>
      <w:r w:rsidRPr="00DC2E21">
        <w:tab/>
        <w:t>Edmonds JW, Sackett JD, Lomprey H, Hudson HL, Moser DP. The aeroponic rhizosphere microbiome: community dynamics in early succession suggest strong selectional forces. Antonie Van Leeuwenhoek. 2020;113(1):83-99.</w:t>
      </w:r>
    </w:p>
    <w:p w14:paraId="195CF361" w14:textId="77777777" w:rsidR="00DC2E21" w:rsidRPr="00DC2E21" w:rsidRDefault="00DC2E21" w:rsidP="00DC2E21">
      <w:pPr>
        <w:pStyle w:val="EndNoteBibliography"/>
        <w:spacing w:after="0"/>
      </w:pPr>
      <w:r w:rsidRPr="00DC2E21">
        <w:t>30.</w:t>
      </w:r>
      <w:r w:rsidRPr="00DC2E21">
        <w:tab/>
        <w:t>Vallance J, Déniel F, Le Floch G, Guérin-Dubrana L, Blancard D, Rey P. Pathogenic and beneficial microorganisms in soilless cultures.  Sustainable Agriculture Volume 2: Springer; 2011. p. 711-26.</w:t>
      </w:r>
    </w:p>
    <w:p w14:paraId="1501AB03" w14:textId="77777777" w:rsidR="00DC2E21" w:rsidRPr="00DC2E21" w:rsidRDefault="00DC2E21" w:rsidP="00DC2E21">
      <w:pPr>
        <w:pStyle w:val="EndNoteBibliography"/>
        <w:spacing w:after="0"/>
      </w:pPr>
      <w:r w:rsidRPr="00DC2E21">
        <w:t>31.</w:t>
      </w:r>
      <w:r w:rsidRPr="00DC2E21">
        <w:tab/>
        <w:t>Goto E, Kurata K, Hayashi M, Sase S. Plant Production in Closed Ecosystems: The International Symposium on Plant Production in Closed Ecosystems held in Narita, Japan, August 26–29, 1996: Springer Science &amp; Business Media; 2013.</w:t>
      </w:r>
    </w:p>
    <w:p w14:paraId="407DDDF1" w14:textId="77777777" w:rsidR="00DC2E21" w:rsidRPr="00DC2E21" w:rsidRDefault="00DC2E21" w:rsidP="00DC2E21">
      <w:pPr>
        <w:pStyle w:val="EndNoteBibliography"/>
        <w:spacing w:after="0"/>
      </w:pPr>
      <w:r w:rsidRPr="00DC2E21">
        <w:t>32.</w:t>
      </w:r>
      <w:r w:rsidRPr="00DC2E21">
        <w:tab/>
        <w:t xml:space="preserve">Delaide B, Goddek S, Gott J, Soyeurt H, Jijakli MH. </w:t>
      </w:r>
      <w:r w:rsidRPr="00DF503E">
        <w:rPr>
          <w:lang w:val="sv-SE"/>
        </w:rPr>
        <w:t xml:space="preserve">Lettuce (Lactuca sativa L. var. </w:t>
      </w:r>
      <w:r w:rsidRPr="00DC2E21">
        <w:t>Sucrine) growth performance in complemented aquaponic solution outperforms hydroponics. Water. 2016;8(10):467.</w:t>
      </w:r>
    </w:p>
    <w:p w14:paraId="60470C71" w14:textId="77777777" w:rsidR="00DC2E21" w:rsidRPr="00DC2E21" w:rsidRDefault="00DC2E21" w:rsidP="00DC2E21">
      <w:pPr>
        <w:pStyle w:val="EndNoteBibliography"/>
        <w:spacing w:after="0"/>
      </w:pPr>
      <w:r w:rsidRPr="00DC2E21">
        <w:t>33.</w:t>
      </w:r>
      <w:r w:rsidRPr="00DC2E21">
        <w:tab/>
        <w:t>Delaide B, Delhaye G, Dermience M, Gott J, Soyeurt H, Jijakli MH. Plant and fish production performance, nutrient mass balances, energy and water use of the PAFF Box, a small-scale aquaponic system. Aquacultural Engineering. 2017;78:130-9.</w:t>
      </w:r>
    </w:p>
    <w:p w14:paraId="401B8415" w14:textId="77777777" w:rsidR="00DC2E21" w:rsidRPr="00DC2E21" w:rsidRDefault="00DC2E21" w:rsidP="00DC2E21">
      <w:pPr>
        <w:pStyle w:val="EndNoteBibliography"/>
        <w:spacing w:after="0"/>
      </w:pPr>
      <w:r w:rsidRPr="00DC2E21">
        <w:t>34.</w:t>
      </w:r>
      <w:r w:rsidRPr="00DC2E21">
        <w:tab/>
        <w:t>Goddek S, Schmautz Z, Scott B, Delaide B, Keesman KJ, Wuertz S, et al. The effect of anaerobic and aerobic fish sludge supernatant on hydroponic lettuce. Agronomy. 2016;6(2):37.</w:t>
      </w:r>
    </w:p>
    <w:p w14:paraId="706A04B0" w14:textId="77777777" w:rsidR="00DC2E21" w:rsidRPr="00DC2E21" w:rsidRDefault="00DC2E21" w:rsidP="00DC2E21">
      <w:pPr>
        <w:pStyle w:val="EndNoteBibliography"/>
        <w:spacing w:after="0"/>
      </w:pPr>
      <w:r w:rsidRPr="00DC2E21">
        <w:t>35.</w:t>
      </w:r>
      <w:r w:rsidRPr="00DC2E21">
        <w:tab/>
        <w:t>Goddek S, Vermeulen T. Comparison of</w:t>
      </w:r>
      <w:r w:rsidRPr="00DC2E21">
        <w:rPr>
          <w:i/>
        </w:rPr>
        <w:t xml:space="preserve"> Lactuca sativa</w:t>
      </w:r>
      <w:r w:rsidRPr="00DC2E21">
        <w:t xml:space="preserve"> growth performance in conventional and RAS-based hydroponic systems. Aquaculture International. 2018.</w:t>
      </w:r>
    </w:p>
    <w:p w14:paraId="7E14CD90" w14:textId="77777777" w:rsidR="00DC2E21" w:rsidRPr="00DC2E21" w:rsidRDefault="00DC2E21" w:rsidP="00DC2E21">
      <w:pPr>
        <w:pStyle w:val="EndNoteBibliography"/>
        <w:spacing w:after="0"/>
      </w:pPr>
      <w:r w:rsidRPr="00DC2E21">
        <w:t>36.</w:t>
      </w:r>
      <w:r w:rsidRPr="00DC2E21">
        <w:tab/>
        <w:t>Wielgosz ZJ, Anderson TS, Timmons MB. Microbial effects on the production of aquaponically grown lettuce. Horticulturae. 2017;3(3):46.</w:t>
      </w:r>
    </w:p>
    <w:p w14:paraId="75075F3C" w14:textId="77777777" w:rsidR="00DC2E21" w:rsidRPr="00DC2E21" w:rsidRDefault="00DC2E21" w:rsidP="00DC2E21">
      <w:pPr>
        <w:pStyle w:val="EndNoteBibliography"/>
        <w:spacing w:after="0"/>
      </w:pPr>
      <w:r w:rsidRPr="00DC2E21">
        <w:t>37.</w:t>
      </w:r>
      <w:r w:rsidRPr="00DC2E21">
        <w:tab/>
        <w:t>Munguia-Fragozo P, Alatorre-Jacome O, Rico-Garcia E, Torres-Pacheco I, Cruz-Hernandez A, Ocampo-Velazquez RV, et al. Perspective for aquaponic systems:“omic” technologies for microbial community analysis. BioMed research international. 2015;2015.</w:t>
      </w:r>
    </w:p>
    <w:p w14:paraId="68072D10" w14:textId="77777777" w:rsidR="00DC2E21" w:rsidRPr="00DC2E21" w:rsidRDefault="00DC2E21" w:rsidP="00DC2E21">
      <w:pPr>
        <w:pStyle w:val="EndNoteBibliography"/>
        <w:spacing w:after="0"/>
      </w:pPr>
      <w:r w:rsidRPr="00DC2E21">
        <w:t>38.</w:t>
      </w:r>
      <w:r w:rsidRPr="00DC2E21">
        <w:tab/>
        <w:t>Rurangwa E, Verdegem MC. Microorganisms in recirculating aquaculture systems and their management. Reviews in aquaculture. 2015;7(2):117-30.</w:t>
      </w:r>
    </w:p>
    <w:p w14:paraId="146BEC10" w14:textId="77777777" w:rsidR="00DC2E21" w:rsidRPr="00DF503E" w:rsidRDefault="00DC2E21" w:rsidP="00DC2E21">
      <w:pPr>
        <w:pStyle w:val="EndNoteBibliography"/>
        <w:spacing w:after="0"/>
        <w:rPr>
          <w:lang w:val="nl-NL"/>
        </w:rPr>
      </w:pPr>
      <w:r w:rsidRPr="00DC2E21">
        <w:t>39.</w:t>
      </w:r>
      <w:r w:rsidRPr="00DC2E21">
        <w:tab/>
        <w:t xml:space="preserve">Schmautz Z, Graber A, Jaenicke S, Goesmann A, Junge R, Smits TH. Microbial diversity in different compartments of an aquaponics system. Archives of microbiology. </w:t>
      </w:r>
      <w:r w:rsidRPr="00DF503E">
        <w:rPr>
          <w:lang w:val="nl-NL"/>
        </w:rPr>
        <w:t>2017;199(4):613-20.</w:t>
      </w:r>
    </w:p>
    <w:p w14:paraId="50D355AE" w14:textId="77777777" w:rsidR="00DC2E21" w:rsidRPr="00DC2E21" w:rsidRDefault="00DC2E21" w:rsidP="00DC2E21">
      <w:pPr>
        <w:pStyle w:val="EndNoteBibliography"/>
        <w:spacing w:after="0"/>
      </w:pPr>
      <w:r w:rsidRPr="00DF503E">
        <w:rPr>
          <w:lang w:val="nl-NL"/>
        </w:rPr>
        <w:t>40.</w:t>
      </w:r>
      <w:r w:rsidRPr="00DF503E">
        <w:rPr>
          <w:lang w:val="nl-NL"/>
        </w:rPr>
        <w:tab/>
        <w:t xml:space="preserve">Sheridan C, Depuydt P, De Ro M, Petit C, Van Gysegem E, Delaere P, et al. </w:t>
      </w:r>
      <w:r w:rsidRPr="00DC2E21">
        <w:t>Microbial community dynamics and response to plant growth-promoting microorganisms in the rhizosphere of four common food crops cultivated in hydroponics. Microbial ecology. 2017;73(2):378-93.</w:t>
      </w:r>
    </w:p>
    <w:p w14:paraId="2585A09B" w14:textId="77777777" w:rsidR="00DC2E21" w:rsidRPr="00DC2E21" w:rsidRDefault="00DC2E21" w:rsidP="00DC2E21">
      <w:pPr>
        <w:pStyle w:val="EndNoteBibliography"/>
        <w:spacing w:after="0"/>
      </w:pPr>
      <w:r w:rsidRPr="00DC2E21">
        <w:lastRenderedPageBreak/>
        <w:t>41.</w:t>
      </w:r>
      <w:r w:rsidRPr="00DC2E21">
        <w:tab/>
        <w:t>Yep B, Zheng Y. Aquaponic trends and challenges–A review. Journal of Cleaner Production. 2019.</w:t>
      </w:r>
    </w:p>
    <w:p w14:paraId="62856099" w14:textId="77777777" w:rsidR="00DC2E21" w:rsidRPr="00DC2E21" w:rsidRDefault="00DC2E21" w:rsidP="00DC2E21">
      <w:pPr>
        <w:pStyle w:val="EndNoteBibliography"/>
        <w:spacing w:after="0"/>
      </w:pPr>
      <w:r w:rsidRPr="00DC2E21">
        <w:t>42.</w:t>
      </w:r>
      <w:r w:rsidRPr="00DC2E21">
        <w:tab/>
        <w:t>Olmos J, Paniagua-Michel J. Bacillus subtilis a potential probiotic bacterium to formulate functional feeds for aquaculture. J Microb Biochem Technol. 2014;6(7):361-5.</w:t>
      </w:r>
    </w:p>
    <w:p w14:paraId="5178AB2A" w14:textId="77777777" w:rsidR="00DC2E21" w:rsidRPr="00DC2E21" w:rsidRDefault="00DC2E21" w:rsidP="00DC2E21">
      <w:pPr>
        <w:pStyle w:val="EndNoteBibliography"/>
        <w:spacing w:after="0"/>
      </w:pPr>
      <w:r w:rsidRPr="00DC2E21">
        <w:t>43.</w:t>
      </w:r>
      <w:r w:rsidRPr="00DC2E21">
        <w:tab/>
        <w:t>Wang Y-B, Li J-R, Lin J. Probiotics in aquaculture: challenges and outlook. Aquaculture. 2008;281(1-4):1-4.</w:t>
      </w:r>
    </w:p>
    <w:p w14:paraId="6A555234" w14:textId="77777777" w:rsidR="00DC2E21" w:rsidRPr="00DC2E21" w:rsidRDefault="00DC2E21" w:rsidP="00DC2E21">
      <w:pPr>
        <w:pStyle w:val="EndNoteBibliography"/>
        <w:spacing w:after="0"/>
      </w:pPr>
      <w:r w:rsidRPr="00DC2E21">
        <w:t>44.</w:t>
      </w:r>
      <w:r w:rsidRPr="00DC2E21">
        <w:tab/>
        <w:t>Menendez E, Garcia-Fraile P. Plant probiotic bacteria: solutions to feed the world. AIMS microbiology. 2017;3(3):502.</w:t>
      </w:r>
    </w:p>
    <w:p w14:paraId="097577BC" w14:textId="77777777" w:rsidR="00DC2E21" w:rsidRPr="00DF503E" w:rsidRDefault="00DC2E21" w:rsidP="00DC2E21">
      <w:pPr>
        <w:pStyle w:val="EndNoteBibliography"/>
        <w:spacing w:after="0"/>
        <w:rPr>
          <w:lang w:val="fr-FR"/>
        </w:rPr>
      </w:pPr>
      <w:r w:rsidRPr="00DC2E21">
        <w:t>45.</w:t>
      </w:r>
      <w:r w:rsidRPr="00DC2E21">
        <w:tab/>
        <w:t xml:space="preserve">Schmiedeknecht G, Bochow H, Junge H. Use of Bacillus subtilis as biocontrol agent. </w:t>
      </w:r>
      <w:r w:rsidRPr="00DF503E">
        <w:rPr>
          <w:lang w:val="de-AT"/>
        </w:rPr>
        <w:t xml:space="preserve">II. Biological control of potato diseases/Anwendung von Bacillus subtilis als Mittel für den biologischen Pflanzenschutz. II. Biologische Bekämpfung von Kartoffelkrankheiten. Zeitschrift für Pflanzenkrankheiten und Pflanzenschutz/Journal of Plant Diseases and Protection. </w:t>
      </w:r>
      <w:r w:rsidRPr="00DF503E">
        <w:rPr>
          <w:lang w:val="fr-FR"/>
        </w:rPr>
        <w:t>1998:376-86.</w:t>
      </w:r>
    </w:p>
    <w:p w14:paraId="0A423A88" w14:textId="77777777" w:rsidR="00DC2E21" w:rsidRPr="00DC2E21" w:rsidRDefault="00DC2E21" w:rsidP="00DC2E21">
      <w:pPr>
        <w:pStyle w:val="EndNoteBibliography"/>
        <w:spacing w:after="0"/>
      </w:pPr>
      <w:r w:rsidRPr="00DF503E">
        <w:rPr>
          <w:lang w:val="fr-FR"/>
        </w:rPr>
        <w:t>46.</w:t>
      </w:r>
      <w:r w:rsidRPr="00DF503E">
        <w:rPr>
          <w:lang w:val="fr-FR"/>
        </w:rPr>
        <w:tab/>
        <w:t xml:space="preserve">Bashan Y, de-Bashan LE, Prabhu S, Hernandez J-P. </w:t>
      </w:r>
      <w:r w:rsidRPr="00DC2E21">
        <w:t>Advances in plant growth-promoting bacterial inoculant technology: formulations and practical perspectives (1998–2013). Plant and soil. 2014;378(1-2):1-33.</w:t>
      </w:r>
    </w:p>
    <w:p w14:paraId="24B4858C" w14:textId="77777777" w:rsidR="00DC2E21" w:rsidRPr="00DC2E21" w:rsidRDefault="00DC2E21" w:rsidP="00DC2E21">
      <w:pPr>
        <w:pStyle w:val="EndNoteBibliography"/>
        <w:spacing w:after="0"/>
      </w:pPr>
      <w:r w:rsidRPr="00DC2E21">
        <w:t>47.</w:t>
      </w:r>
      <w:r w:rsidRPr="00DC2E21">
        <w:tab/>
        <w:t>Chowdhury SP, Hartmann A, Gao X, Borriss R. Biocontrol mechanism by root-associated Bacillus amyloliquefaciens FZB42–a review. Frontiers in microbiology. 2015;6:780.</w:t>
      </w:r>
    </w:p>
    <w:p w14:paraId="076B9475" w14:textId="77777777" w:rsidR="00DC2E21" w:rsidRPr="00DC2E21" w:rsidRDefault="00DC2E21" w:rsidP="00DC2E21">
      <w:pPr>
        <w:pStyle w:val="EndNoteBibliography"/>
        <w:spacing w:after="0"/>
      </w:pPr>
      <w:r w:rsidRPr="00DC2E21">
        <w:t>48.</w:t>
      </w:r>
      <w:r w:rsidRPr="00DC2E21">
        <w:tab/>
        <w:t>Nautiyal CS, Srivastava S, Chauhan PS, Seem K, Mishra A, Sopory SK. Plant growth-promoting bacteria Bacillus amyloliquefaciens NBRISN13 modulates gene expression profile of leaf and rhizosphere community in rice during salt stress. Plant Physiol Biochem. 2013;66:1-9.</w:t>
      </w:r>
    </w:p>
    <w:p w14:paraId="6FC27624" w14:textId="77777777" w:rsidR="00DC2E21" w:rsidRPr="00DC2E21" w:rsidRDefault="00DC2E21" w:rsidP="00DC2E21">
      <w:pPr>
        <w:pStyle w:val="EndNoteBibliography"/>
        <w:spacing w:after="0"/>
      </w:pPr>
      <w:r w:rsidRPr="00DC2E21">
        <w:t>49.</w:t>
      </w:r>
      <w:r w:rsidRPr="00DC2E21">
        <w:tab/>
        <w:t>Kıdoğlu F, Gül A, Tüzel Y, Özaktan H, editors. Yield enhancement of hydroponically grown tomatoes by rhizobacteria. International Symposium on Strategies Towards Sustainability of Protected Cultivation in Mild Winter Climate 807; 2008.</w:t>
      </w:r>
    </w:p>
    <w:p w14:paraId="7006F24B" w14:textId="77777777" w:rsidR="00DC2E21" w:rsidRPr="00DC2E21" w:rsidRDefault="00DC2E21" w:rsidP="00DC2E21">
      <w:pPr>
        <w:pStyle w:val="EndNoteBibliography"/>
        <w:spacing w:after="0"/>
      </w:pPr>
      <w:r w:rsidRPr="00DC2E21">
        <w:t>50.</w:t>
      </w:r>
      <w:r w:rsidRPr="00DC2E21">
        <w:tab/>
        <w:t>Pikovskaya R. Mobilization of phosphorus in soil in connection with vital activity of some microbial species. Mikrobiologiya. 1948;17:362-70.</w:t>
      </w:r>
    </w:p>
    <w:p w14:paraId="2E690BED" w14:textId="77777777" w:rsidR="00DC2E21" w:rsidRPr="00DC2E21" w:rsidRDefault="00DC2E21" w:rsidP="00DC2E21">
      <w:pPr>
        <w:pStyle w:val="EndNoteBibliography"/>
        <w:spacing w:after="0"/>
      </w:pPr>
      <w:r w:rsidRPr="00DC2E21">
        <w:t>51.</w:t>
      </w:r>
      <w:r w:rsidRPr="00DC2E21">
        <w:tab/>
        <w:t>Schwyn B, Neilands JB. Universal chemical assay for the detection and determination of siderophores. Anal Biochem. 1987;160(1):47-56.</w:t>
      </w:r>
    </w:p>
    <w:p w14:paraId="1CEBE771" w14:textId="77777777" w:rsidR="00DC2E21" w:rsidRPr="00DC2E21" w:rsidRDefault="00DC2E21" w:rsidP="00DC2E21">
      <w:pPr>
        <w:pStyle w:val="EndNoteBibliography"/>
        <w:spacing w:after="0"/>
      </w:pPr>
      <w:r w:rsidRPr="00DC2E21">
        <w:t>52.</w:t>
      </w:r>
      <w:r w:rsidRPr="00DC2E21">
        <w:tab/>
        <w:t>Murtagh F, Legendre P. Ward's hierarchical clustering method: clustering criterion and agglomerative algorithm. arXiv preprint arXiv:11116285. 2011.</w:t>
      </w:r>
    </w:p>
    <w:p w14:paraId="135AFE38" w14:textId="77777777" w:rsidR="00DC2E21" w:rsidRPr="00DC2E21" w:rsidRDefault="00DC2E21" w:rsidP="00DC2E21">
      <w:pPr>
        <w:pStyle w:val="EndNoteBibliography"/>
        <w:spacing w:after="0"/>
      </w:pPr>
      <w:r w:rsidRPr="00DC2E21">
        <w:t>53.</w:t>
      </w:r>
      <w:r w:rsidRPr="00DC2E21">
        <w:tab/>
        <w:t>Ward Jr JH. Hierarchical grouping to optimize an objective function. Journal of the American statistical association. 1963;58(301):236-44.</w:t>
      </w:r>
    </w:p>
    <w:p w14:paraId="72C3F650" w14:textId="77777777" w:rsidR="00DC2E21" w:rsidRPr="00DC2E21" w:rsidRDefault="00DC2E21" w:rsidP="00DC2E21">
      <w:pPr>
        <w:pStyle w:val="EndNoteBibliography"/>
        <w:spacing w:after="0"/>
      </w:pPr>
      <w:r w:rsidRPr="00DC2E21">
        <w:t>54.</w:t>
      </w:r>
      <w:r w:rsidRPr="00DC2E21">
        <w:tab/>
        <w:t>Borcard D, Gillet F, Legendre P. Numerical ecology with R: Springer; 2018.</w:t>
      </w:r>
    </w:p>
    <w:p w14:paraId="7841F355" w14:textId="77777777" w:rsidR="00DC2E21" w:rsidRPr="00DC2E21" w:rsidRDefault="00DC2E21" w:rsidP="00DC2E21">
      <w:pPr>
        <w:pStyle w:val="EndNoteBibliography"/>
        <w:spacing w:after="0"/>
      </w:pPr>
      <w:r w:rsidRPr="00DC2E21">
        <w:t>55.</w:t>
      </w:r>
      <w:r w:rsidRPr="00DC2E21">
        <w:tab/>
        <w:t>Sugita H, Nakamura H, Shimada T. Microbial communities associated with filter materials in recirculating aquaculture systems of freshwater fish. Aquaculture. 2005;243(1-4):403-9.</w:t>
      </w:r>
    </w:p>
    <w:p w14:paraId="0EE412BE" w14:textId="77777777" w:rsidR="00DC2E21" w:rsidRPr="00DC2E21" w:rsidRDefault="00DC2E21" w:rsidP="00DC2E21">
      <w:pPr>
        <w:pStyle w:val="EndNoteBibliography"/>
        <w:spacing w:after="0"/>
      </w:pPr>
      <w:r w:rsidRPr="00DC2E21">
        <w:t>56.</w:t>
      </w:r>
      <w:r w:rsidRPr="00DC2E21">
        <w:tab/>
        <w:t>Bartelme RP, McLellan SL, Newton RJ. Freshwater Recirculating Aquaculture System Operations Drive Biofilter Bacterial Community Shifts around a Stable Nitrifying Consortium of Ammonia-Oxidizing Archaea and Comammox Nitrospira. Front Microbiol. 2017;8:101.</w:t>
      </w:r>
    </w:p>
    <w:p w14:paraId="02FC6C4A" w14:textId="77777777" w:rsidR="00DC2E21" w:rsidRPr="00DC2E21" w:rsidRDefault="00DC2E21" w:rsidP="00DC2E21">
      <w:pPr>
        <w:pStyle w:val="EndNoteBibliography"/>
        <w:spacing w:after="0"/>
      </w:pPr>
      <w:r w:rsidRPr="00DC2E21">
        <w:t>57.</w:t>
      </w:r>
      <w:r w:rsidRPr="00DC2E21">
        <w:tab/>
        <w:t>Bartelme RP, Oyserman BO, Blom JE, Sepulveda-Villet OJ, Newton RJ. Stripping Away the Soil: Plant Growth Promoting Microbiology Opportunities in Aquaponics. Front Microbiol. 2018;9:8.</w:t>
      </w:r>
    </w:p>
    <w:p w14:paraId="222E1199" w14:textId="77777777" w:rsidR="00DC2E21" w:rsidRPr="00DC2E21" w:rsidRDefault="00DC2E21" w:rsidP="00DC2E21">
      <w:pPr>
        <w:pStyle w:val="EndNoteBibliography"/>
        <w:spacing w:after="0"/>
      </w:pPr>
      <w:r w:rsidRPr="00DC2E21">
        <w:lastRenderedPageBreak/>
        <w:t>58.</w:t>
      </w:r>
      <w:r w:rsidRPr="00DC2E21">
        <w:tab/>
        <w:t>Eck M, Sare A, Massart S, Schmautz Z, Junge R, Smits T, et al. Exploring Bacterial Communities in Aquaponic Systems. Water. 2019;11(2).</w:t>
      </w:r>
    </w:p>
    <w:p w14:paraId="4C8FD9BA" w14:textId="77777777" w:rsidR="00DC2E21" w:rsidRPr="00DC2E21" w:rsidRDefault="00DC2E21" w:rsidP="00DC2E21">
      <w:pPr>
        <w:pStyle w:val="EndNoteBibliography"/>
        <w:spacing w:after="0"/>
      </w:pPr>
      <w:r w:rsidRPr="00DC2E21">
        <w:t>59.</w:t>
      </w:r>
      <w:r w:rsidRPr="00DC2E21">
        <w:tab/>
        <w:t>Bartelme RP, Smith MC, Sepulveda-Villet OJ, Newton RJ. Component Microenvironments and System Biogeography Structure Microorganism Distributions in Recirculating Aquaculture and Aquaponic Systems. mSphere. 2019;4(4):e00143-19.</w:t>
      </w:r>
    </w:p>
    <w:p w14:paraId="4D40DC76" w14:textId="77777777" w:rsidR="00DC2E21" w:rsidRPr="00DC2E21" w:rsidRDefault="00DC2E21" w:rsidP="00DC2E21">
      <w:pPr>
        <w:pStyle w:val="EndNoteBibliography"/>
        <w:spacing w:after="0"/>
      </w:pPr>
      <w:r w:rsidRPr="00DC2E21">
        <w:t>60.</w:t>
      </w:r>
      <w:r w:rsidRPr="00DC2E21">
        <w:tab/>
        <w:t>Palm HW, Knaus U, Appelbaum S, Strauch SM, Kotzen B. Coupled aquaponics systems.  Aquaponics Food Production Systems: Springer; 2019. p. 163-99.</w:t>
      </w:r>
    </w:p>
    <w:p w14:paraId="31DECDA6" w14:textId="77777777" w:rsidR="00DC2E21" w:rsidRPr="00DC2E21" w:rsidRDefault="00DC2E21" w:rsidP="00DC2E21">
      <w:pPr>
        <w:pStyle w:val="EndNoteBibliography"/>
        <w:spacing w:after="0"/>
      </w:pPr>
      <w:r w:rsidRPr="00DC2E21">
        <w:t>61.</w:t>
      </w:r>
      <w:r w:rsidRPr="00DC2E21">
        <w:tab/>
        <w:t>Nichols M, Savidov N, editors. Aquaponics: A nutrient and water efficient production system. II International Symposium on Soilless Culture and Hydroponics 947; 2011.</w:t>
      </w:r>
    </w:p>
    <w:p w14:paraId="256F34DF" w14:textId="77777777" w:rsidR="00DC2E21" w:rsidRPr="00DC2E21" w:rsidRDefault="00DC2E21" w:rsidP="00DC2E21">
      <w:pPr>
        <w:pStyle w:val="EndNoteBibliography"/>
        <w:spacing w:after="0"/>
      </w:pPr>
      <w:r w:rsidRPr="00DC2E21">
        <w:t>62.</w:t>
      </w:r>
      <w:r w:rsidRPr="00DC2E21">
        <w:tab/>
        <w:t>Goddek S, Espinal CA, Delaide B, Jijakli MH, Schmautz Z, Wuertz S, et al. Navigating towards decoupled aquaponic systems: A system dynamics design approach. Water. 2016;8(7):303.</w:t>
      </w:r>
    </w:p>
    <w:p w14:paraId="2418C8CC" w14:textId="77777777" w:rsidR="00DC2E21" w:rsidRPr="00DC2E21" w:rsidRDefault="00DC2E21" w:rsidP="00DC2E21">
      <w:pPr>
        <w:pStyle w:val="EndNoteBibliography"/>
        <w:spacing w:after="0"/>
      </w:pPr>
      <w:r w:rsidRPr="00DC2E21">
        <w:t>63.</w:t>
      </w:r>
      <w:r w:rsidRPr="00DC2E21">
        <w:tab/>
        <w:t>Goddek S, Keesman KJ. The necessity of desalination technology for designing and sizing multi-loop aquaponics systems. Desalination. 2018;428:76-85.</w:t>
      </w:r>
    </w:p>
    <w:p w14:paraId="4CFB226E" w14:textId="77777777" w:rsidR="00DC2E21" w:rsidRPr="00DC2E21" w:rsidRDefault="00DC2E21" w:rsidP="00DC2E21">
      <w:pPr>
        <w:pStyle w:val="EndNoteBibliography"/>
        <w:spacing w:after="0"/>
      </w:pPr>
      <w:r w:rsidRPr="00DC2E21">
        <w:t>64.</w:t>
      </w:r>
      <w:r w:rsidRPr="00DC2E21">
        <w:tab/>
        <w:t>Goddek S, Körner O. A fully integrated simulation model of multi-loop aquaponics: a case study for system sizing in different environments. Agricultural Systems. 2019;171:143-54.</w:t>
      </w:r>
    </w:p>
    <w:p w14:paraId="08B02684" w14:textId="77777777" w:rsidR="00DC2E21" w:rsidRPr="00DC2E21" w:rsidRDefault="00DC2E21" w:rsidP="00DC2E21">
      <w:pPr>
        <w:pStyle w:val="EndNoteBibliography"/>
        <w:spacing w:after="0"/>
      </w:pPr>
      <w:r w:rsidRPr="00DC2E21">
        <w:t>65.</w:t>
      </w:r>
      <w:r w:rsidRPr="00DC2E21">
        <w:tab/>
        <w:t>Goddek S, Joyce A, Wuertz S, Körner O, Bläser I, Reuter M, et al. Decoupled Aquaponics Systems.  Aquaponics Food Production Systems: Springer; 2019. p. 201-29.</w:t>
      </w:r>
    </w:p>
    <w:p w14:paraId="18EAFE6C" w14:textId="77777777" w:rsidR="00DC2E21" w:rsidRPr="0026023C" w:rsidRDefault="00DC2E21" w:rsidP="00DC2E21">
      <w:pPr>
        <w:pStyle w:val="EndNoteBibliography"/>
        <w:spacing w:after="0"/>
        <w:rPr>
          <w:lang w:val="fr-FR"/>
        </w:rPr>
      </w:pPr>
      <w:r w:rsidRPr="00DC2E21">
        <w:t>66.</w:t>
      </w:r>
      <w:r w:rsidRPr="00DC2E21">
        <w:tab/>
        <w:t xml:space="preserve">Monsees H, Suhl J, Paul M, Kloas W, Dannehl D, Würtz S. Lettuce (Lactuca sativa, variety Salanova) production in decoupled aquaponic systems: Same yield and similar quality as in conventional hydroponic systems but drastically reduced greenhouse gas emissions by saving inorganic fertilizer. </w:t>
      </w:r>
      <w:r w:rsidRPr="0026023C">
        <w:rPr>
          <w:lang w:val="fr-FR"/>
        </w:rPr>
        <w:t>PloS one. 2019;14(6).</w:t>
      </w:r>
    </w:p>
    <w:p w14:paraId="4E61DDFA" w14:textId="77777777" w:rsidR="00DC2E21" w:rsidRPr="0026023C" w:rsidRDefault="00DC2E21" w:rsidP="00DC2E21">
      <w:pPr>
        <w:pStyle w:val="EndNoteBibliography"/>
        <w:spacing w:after="0"/>
        <w:rPr>
          <w:lang w:val="de-AT"/>
        </w:rPr>
      </w:pPr>
      <w:r w:rsidRPr="0026023C">
        <w:rPr>
          <w:lang w:val="fr-FR"/>
        </w:rPr>
        <w:t>67.</w:t>
      </w:r>
      <w:r w:rsidRPr="0026023C">
        <w:rPr>
          <w:lang w:val="fr-FR"/>
        </w:rPr>
        <w:tab/>
        <w:t xml:space="preserve">Chen T, Nomura K, Wang X, Sohrabi R, Xu J, Yao L, et al. </w:t>
      </w:r>
      <w:r w:rsidRPr="00DC2E21">
        <w:t xml:space="preserve">A plant genetic network for preventing dysbiosis in the phyllosphere. </w:t>
      </w:r>
      <w:r w:rsidRPr="0026023C">
        <w:rPr>
          <w:lang w:val="de-AT"/>
        </w:rPr>
        <w:t>Nature. 2020:1-5.</w:t>
      </w:r>
    </w:p>
    <w:p w14:paraId="48C18C73" w14:textId="77777777" w:rsidR="00DC2E21" w:rsidRPr="00DC2E21" w:rsidRDefault="00DC2E21" w:rsidP="00DC2E21">
      <w:pPr>
        <w:pStyle w:val="EndNoteBibliography"/>
        <w:spacing w:after="0"/>
      </w:pPr>
      <w:r w:rsidRPr="0026023C">
        <w:rPr>
          <w:lang w:val="de-AT"/>
        </w:rPr>
        <w:t>68.</w:t>
      </w:r>
      <w:r w:rsidRPr="0026023C">
        <w:rPr>
          <w:lang w:val="de-AT"/>
        </w:rPr>
        <w:tab/>
        <w:t xml:space="preserve">Schreiter S, Ding G-C, Heuer H, Neumann G, Sandmann M, Grosch R, et al. </w:t>
      </w:r>
      <w:r w:rsidRPr="00DC2E21">
        <w:t>Effect of the soil type on the microbiome in the rhizosphere of field-grown lettuce. Frontiers in microbiology. 2014;5:144.</w:t>
      </w:r>
    </w:p>
    <w:p w14:paraId="593A2342" w14:textId="77777777" w:rsidR="00DC2E21" w:rsidRPr="00DC2E21" w:rsidRDefault="00DC2E21" w:rsidP="00DC2E21">
      <w:pPr>
        <w:pStyle w:val="EndNoteBibliography"/>
        <w:spacing w:after="0"/>
      </w:pPr>
      <w:r w:rsidRPr="00DC2E21">
        <w:t>69.</w:t>
      </w:r>
      <w:r w:rsidRPr="00DC2E21">
        <w:tab/>
        <w:t>Berg G, Grube M, Schloter M, Smalla K. Unraveling the plant microbiome: looking back and future perspectives. Frontiers in microbiology. 2014;5:148.</w:t>
      </w:r>
    </w:p>
    <w:p w14:paraId="6BA87432" w14:textId="77777777" w:rsidR="00DC2E21" w:rsidRPr="00DC2E21" w:rsidRDefault="00DC2E21" w:rsidP="00DC2E21">
      <w:pPr>
        <w:pStyle w:val="EndNoteBibliography"/>
        <w:spacing w:after="0"/>
      </w:pPr>
      <w:r w:rsidRPr="00DC2E21">
        <w:t>70.</w:t>
      </w:r>
      <w:r w:rsidRPr="00DC2E21">
        <w:tab/>
        <w:t>Vandenkoornhuyse P, Quaiser A, Duhamel M, Le Van A, Dufresne A. The importance of the microbiome of the plant holobiont. New Phytol. 2015;206(4):1196-206.</w:t>
      </w:r>
    </w:p>
    <w:p w14:paraId="17ABD58D" w14:textId="77777777" w:rsidR="00DC2E21" w:rsidRPr="00DC2E21" w:rsidRDefault="00DC2E21" w:rsidP="00DC2E21">
      <w:pPr>
        <w:pStyle w:val="EndNoteBibliography"/>
        <w:spacing w:after="0"/>
      </w:pPr>
      <w:r w:rsidRPr="00DC2E21">
        <w:t>71.</w:t>
      </w:r>
      <w:r w:rsidRPr="00DC2E21">
        <w:tab/>
        <w:t>Kong HG, Song GC, Ryu CM. Inheritance of seed and rhizosphere microbial communities through plant–soil feedback and soil memory. Environmental microbiology reports. 2019;11(4):479-86.</w:t>
      </w:r>
    </w:p>
    <w:p w14:paraId="2D563F2B" w14:textId="77777777" w:rsidR="00DC2E21" w:rsidRPr="00DC2E21" w:rsidRDefault="00DC2E21" w:rsidP="00DC2E21">
      <w:pPr>
        <w:pStyle w:val="EndNoteBibliography"/>
        <w:spacing w:after="0"/>
      </w:pPr>
      <w:r w:rsidRPr="00DC2E21">
        <w:t>72.</w:t>
      </w:r>
      <w:r w:rsidRPr="00DC2E21">
        <w:tab/>
        <w:t>Rodriguez PA, Rothballer M, Chowdhury SP, Nussbaumer T, Gutjahr C, Falter-Braun P. Systems biology of plant microbiome interactions. Molecular plant. 2019.</w:t>
      </w:r>
    </w:p>
    <w:p w14:paraId="11D9B4EF" w14:textId="77777777" w:rsidR="00DC2E21" w:rsidRPr="00DC2E21" w:rsidRDefault="00DC2E21" w:rsidP="00DC2E21">
      <w:pPr>
        <w:pStyle w:val="EndNoteBibliography"/>
        <w:spacing w:after="0"/>
      </w:pPr>
      <w:r w:rsidRPr="00DC2E21">
        <w:t>73.</w:t>
      </w:r>
      <w:r w:rsidRPr="00DC2E21">
        <w:tab/>
        <w:t>Mira A, Martín-Cuadrado AB, D’Auria G, Rodríguez-Valera F. The bacterial pan-genome: a new paradigm in microbiology. Int Microbiol. 2010;13(2):45-57.</w:t>
      </w:r>
    </w:p>
    <w:p w14:paraId="43A80352" w14:textId="77777777" w:rsidR="00DC2E21" w:rsidRPr="00DC2E21" w:rsidRDefault="00DC2E21" w:rsidP="00DC2E21">
      <w:pPr>
        <w:pStyle w:val="EndNoteBibliography"/>
        <w:spacing w:after="0"/>
      </w:pPr>
      <w:r w:rsidRPr="00DC2E21">
        <w:t>74.</w:t>
      </w:r>
      <w:r w:rsidRPr="00DC2E21">
        <w:tab/>
        <w:t>Gómez-Lunar Z, Hernández-González I, Rodríguez-Torres M-D, Souza V, Olmedo-Álvarez G. Microevolution analysis of Bacillus coahuilensis unveils differences in phosphorus acquisition strategies and their regulation. Frontiers in microbiology. 2016;7:58.</w:t>
      </w:r>
    </w:p>
    <w:p w14:paraId="6FD0AA27" w14:textId="77777777" w:rsidR="00DC2E21" w:rsidRPr="00DC2E21" w:rsidRDefault="00DC2E21" w:rsidP="00DC2E21">
      <w:pPr>
        <w:pStyle w:val="EndNoteBibliography"/>
        <w:spacing w:after="0"/>
      </w:pPr>
      <w:r w:rsidRPr="00DC2E21">
        <w:lastRenderedPageBreak/>
        <w:t>75.</w:t>
      </w:r>
      <w:r w:rsidRPr="00DC2E21">
        <w:tab/>
        <w:t>Dobrindt U, Hacker JH, Svanborg C. Between pathogenicity and commensalism: Springer; 2013.</w:t>
      </w:r>
    </w:p>
    <w:p w14:paraId="524FA6CA" w14:textId="77777777" w:rsidR="00DC2E21" w:rsidRPr="00DC2E21" w:rsidRDefault="00DC2E21" w:rsidP="00DC2E21">
      <w:pPr>
        <w:pStyle w:val="EndNoteBibliography"/>
        <w:spacing w:after="0"/>
      </w:pPr>
      <w:r w:rsidRPr="00DC2E21">
        <w:t>76.</w:t>
      </w:r>
      <w:r w:rsidRPr="00DC2E21">
        <w:tab/>
        <w:t>Rokhbakhsh-Zamin F, Sachdev D, Kazemi-Pour N, Engineer A, Pardesi KR, Zinjarde S, et al. Characterization of plant-growth-promoting traits of Acinetobacter species isolated from rhizosphere of Pennisetum glaucum. J Microbiol Biotechnol. 2011;21(6):556-66.</w:t>
      </w:r>
    </w:p>
    <w:p w14:paraId="2C4DC8E4" w14:textId="77777777" w:rsidR="00DC2E21" w:rsidRPr="00DC2E21" w:rsidRDefault="00DC2E21" w:rsidP="00DC2E21">
      <w:pPr>
        <w:pStyle w:val="EndNoteBibliography"/>
        <w:spacing w:after="0"/>
      </w:pPr>
      <w:r w:rsidRPr="00DC2E21">
        <w:t>77.</w:t>
      </w:r>
      <w:r w:rsidRPr="00DC2E21">
        <w:tab/>
        <w:t>Touchon M, Hoede C, Tenaillon O, Barbe V, Baeriswyl S, Bidet P, et al. Organised genome dynamics in the Escherichia coli species results in highly diverse adaptive paths. PLoS Genet. 2009;5(1).</w:t>
      </w:r>
    </w:p>
    <w:p w14:paraId="717ED02A" w14:textId="77777777" w:rsidR="00DC2E21" w:rsidRPr="00DC2E21" w:rsidRDefault="00DC2E21" w:rsidP="00DC2E21">
      <w:pPr>
        <w:pStyle w:val="EndNoteBibliography"/>
        <w:spacing w:after="0"/>
      </w:pPr>
      <w:r w:rsidRPr="00DC2E21">
        <w:t>78.</w:t>
      </w:r>
      <w:r w:rsidRPr="00DC2E21">
        <w:tab/>
        <w:t>Tenaillon O, Skurnik D, Picard B, Denamur E. The population genetics of commensal Escherichia coli. Nature Reviews Microbiology. 2010;8(3):207-17.</w:t>
      </w:r>
    </w:p>
    <w:p w14:paraId="2BD9D75F" w14:textId="77777777" w:rsidR="00DC2E21" w:rsidRPr="00DC2E21" w:rsidRDefault="00DC2E21" w:rsidP="00DC2E21">
      <w:pPr>
        <w:pStyle w:val="EndNoteBibliography"/>
        <w:spacing w:after="0"/>
      </w:pPr>
      <w:r w:rsidRPr="00DC2E21">
        <w:t>79.</w:t>
      </w:r>
      <w:r w:rsidRPr="00DC2E21">
        <w:tab/>
        <w:t>Pérez-Brocal V, Latorre A, Moya A. Symbionts and pathogens: what is the difference?  Between pathogenicity and commensalism: Springer; 2011. p. 215-43.</w:t>
      </w:r>
    </w:p>
    <w:p w14:paraId="2319E575" w14:textId="77777777" w:rsidR="00DC2E21" w:rsidRPr="00DC2E21" w:rsidRDefault="00DC2E21" w:rsidP="00DC2E21">
      <w:pPr>
        <w:pStyle w:val="EndNoteBibliography"/>
        <w:spacing w:after="0"/>
      </w:pPr>
      <w:r w:rsidRPr="00DC2E21">
        <w:t>80.</w:t>
      </w:r>
      <w:r w:rsidRPr="00DC2E21">
        <w:tab/>
        <w:t>Tian B-Y, Cao Y, Zhang K-Q. Metagenomic insights into communities, functions of endophytes and their associates with infection by root-knot nematode, Meloidogyne incognita, in tomato roots. Scientific reports. 2015;5(1):1-15.</w:t>
      </w:r>
    </w:p>
    <w:p w14:paraId="4FD35AB2" w14:textId="77777777" w:rsidR="00DC2E21" w:rsidRPr="00DC2E21" w:rsidRDefault="00DC2E21" w:rsidP="00DC2E21">
      <w:pPr>
        <w:pStyle w:val="EndNoteBibliography"/>
        <w:spacing w:after="0"/>
      </w:pPr>
      <w:r w:rsidRPr="00DC2E21">
        <w:t>81.</w:t>
      </w:r>
      <w:r w:rsidRPr="00DC2E21">
        <w:tab/>
        <w:t>Sagar A, Thomas G, Rai S, Mishra RK, Ramteke PW. Enhancement of Growth and Yield Parameters of Wheat Variety AAI-W6 by an Organic Farm Isolate of Plant Growth Promoting Erwinia Species (KP226572). International Journal of Agriculture, Environment and Biotechnology. 2018;11(1):159-71.</w:t>
      </w:r>
    </w:p>
    <w:p w14:paraId="35F6B9AE" w14:textId="77777777" w:rsidR="00DC2E21" w:rsidRPr="00DC2E21" w:rsidRDefault="00DC2E21" w:rsidP="00DC2E21">
      <w:pPr>
        <w:pStyle w:val="EndNoteBibliography"/>
        <w:spacing w:after="0"/>
      </w:pPr>
      <w:r w:rsidRPr="00DC2E21">
        <w:t>82.</w:t>
      </w:r>
      <w:r w:rsidRPr="00DC2E21">
        <w:tab/>
        <w:t>Yasmin F, Othman R, Maziz MNH. Yield and Nutrient Content of Sweet Potato in Response of Plant Growth-Promoting Rhizobacteria (PGPR) Inoculation and N Fertilization. Jordan Journal of Biological Sciences. 2020;13(1).</w:t>
      </w:r>
    </w:p>
    <w:p w14:paraId="736F8511" w14:textId="77777777" w:rsidR="00DC2E21" w:rsidRPr="00DC2E21" w:rsidRDefault="00DC2E21" w:rsidP="00DC2E21">
      <w:pPr>
        <w:pStyle w:val="EndNoteBibliography"/>
        <w:spacing w:after="0"/>
      </w:pPr>
      <w:r w:rsidRPr="00DC2E21">
        <w:t>83.</w:t>
      </w:r>
      <w:r w:rsidRPr="00DC2E21">
        <w:tab/>
        <w:t>Marín F, Santos M, Carretero F, Yau J, Diánez F. Erwinia aphidicola isolated from commercial bean seeds (Phaseolus vulgaris). Phytoparasitica. 2011;39(5):483.</w:t>
      </w:r>
    </w:p>
    <w:p w14:paraId="5AE564FA" w14:textId="77777777" w:rsidR="00DC2E21" w:rsidRPr="00DC2E21" w:rsidRDefault="00DC2E21" w:rsidP="00DC2E21">
      <w:pPr>
        <w:pStyle w:val="EndNoteBibliography"/>
        <w:spacing w:after="0"/>
      </w:pPr>
      <w:r w:rsidRPr="00DC2E21">
        <w:t>84.</w:t>
      </w:r>
      <w:r w:rsidRPr="00DC2E21">
        <w:tab/>
        <w:t>Toth IK, Bell KS, Holeva MC, Birch PR. Soft rot erwiniae: from genes to genomes. Mol Plant Pathol. 2003;4(1):17-30.</w:t>
      </w:r>
    </w:p>
    <w:p w14:paraId="4C7893D2" w14:textId="77777777" w:rsidR="00DC2E21" w:rsidRPr="00DC2E21" w:rsidRDefault="00DC2E21" w:rsidP="00DC2E21">
      <w:pPr>
        <w:pStyle w:val="EndNoteBibliography"/>
        <w:spacing w:after="0"/>
      </w:pPr>
      <w:r w:rsidRPr="00DC2E21">
        <w:t>85.</w:t>
      </w:r>
      <w:r w:rsidRPr="00DC2E21">
        <w:tab/>
        <w:t>Rodrıguez H, Gonzalez T, Selman G. Expression of a mineral phosphate solubilizing gene from Erwinia herbicola in two rhizobacterial strains. J Biotechnol. 2000;84(2):155-61.</w:t>
      </w:r>
    </w:p>
    <w:p w14:paraId="5D3C05F1" w14:textId="77777777" w:rsidR="00DC2E21" w:rsidRPr="00DC2E21" w:rsidRDefault="00DC2E21" w:rsidP="00DC2E21">
      <w:pPr>
        <w:pStyle w:val="EndNoteBibliography"/>
        <w:spacing w:after="0"/>
      </w:pPr>
      <w:r w:rsidRPr="00DC2E21">
        <w:t>86.</w:t>
      </w:r>
      <w:r w:rsidRPr="00DC2E21">
        <w:tab/>
        <w:t>el Zahar Haichar F, Heulin T, Guyonnet JP, Achouak W. Stable isotope probing of carbon flow in the plant holobiont. Current opinion in biotechnology. 2016;41:9-13.</w:t>
      </w:r>
    </w:p>
    <w:p w14:paraId="6DBB601F" w14:textId="77777777" w:rsidR="00DC2E21" w:rsidRPr="00DC2E21" w:rsidRDefault="00DC2E21" w:rsidP="00DC2E21">
      <w:pPr>
        <w:pStyle w:val="EndNoteBibliography"/>
        <w:spacing w:after="0"/>
      </w:pPr>
      <w:r w:rsidRPr="00DC2E21">
        <w:t>87.</w:t>
      </w:r>
      <w:r w:rsidRPr="00DC2E21">
        <w:tab/>
        <w:t>Lladó S, López-Mondéjar R, Baldrian P. Forest soil bacteria: diversity, involvement in ecosystem processes, and response to global change. Microbiol Mol Biol Rev. 2017;81(2):e00063-16.</w:t>
      </w:r>
    </w:p>
    <w:p w14:paraId="29DF1C31" w14:textId="77777777" w:rsidR="00DC2E21" w:rsidRPr="00DC2E21" w:rsidRDefault="00DC2E21" w:rsidP="00DC2E21">
      <w:pPr>
        <w:pStyle w:val="EndNoteBibliography"/>
        <w:spacing w:after="0"/>
      </w:pPr>
      <w:r w:rsidRPr="00DC2E21">
        <w:t>88.</w:t>
      </w:r>
      <w:r w:rsidRPr="00DC2E21">
        <w:tab/>
        <w:t>Freedman ZB, Upchurch RA, Zak DR, Cline LC. Anthropogenic N deposition slows decay by favoring bacterial metabolism: Insights from metagenomic analyses. Frontiers in microbiology. 2016;7:259.</w:t>
      </w:r>
    </w:p>
    <w:p w14:paraId="1A07E6D0" w14:textId="77777777" w:rsidR="00DC2E21" w:rsidRPr="00DC2E21" w:rsidRDefault="00DC2E21" w:rsidP="00DC2E21">
      <w:pPr>
        <w:pStyle w:val="EndNoteBibliography"/>
        <w:spacing w:after="0"/>
      </w:pPr>
      <w:r w:rsidRPr="00DC2E21">
        <w:t>89.</w:t>
      </w:r>
      <w:r w:rsidRPr="00DC2E21">
        <w:tab/>
        <w:t>Ramirez KS, Craine JM, Fierer N. Consistent effects of nitrogen amendments on soil microbial communities and processes across biomes. Glob Chang Biol. 2012;18(6):1918-27.</w:t>
      </w:r>
    </w:p>
    <w:p w14:paraId="3005C70F" w14:textId="77777777" w:rsidR="00DC2E21" w:rsidRPr="00DC2E21" w:rsidRDefault="00DC2E21" w:rsidP="00DC2E21">
      <w:pPr>
        <w:pStyle w:val="EndNoteBibliography"/>
        <w:spacing w:after="0"/>
      </w:pPr>
      <w:r w:rsidRPr="00DC2E21">
        <w:t>90.</w:t>
      </w:r>
      <w:r w:rsidRPr="00DC2E21">
        <w:tab/>
        <w:t>Frey SD, Ollinger S, Nadelhoffer K, Bowden R, Brzostek E, Burton A, et al. Chronic nitrogen additions suppress decomposition and sequester soil carbon in temperate forests. Biogeochemistry. 2014;121(2):305-16.</w:t>
      </w:r>
    </w:p>
    <w:p w14:paraId="1394308F" w14:textId="77777777" w:rsidR="00DC2E21" w:rsidRPr="00DC2E21" w:rsidRDefault="00DC2E21" w:rsidP="00DC2E21">
      <w:pPr>
        <w:pStyle w:val="EndNoteBibliography"/>
        <w:spacing w:after="0"/>
      </w:pPr>
      <w:r w:rsidRPr="00DC2E21">
        <w:lastRenderedPageBreak/>
        <w:t>91.</w:t>
      </w:r>
      <w:r w:rsidRPr="00DC2E21">
        <w:tab/>
        <w:t>Pisani O, Frey SD, Simpson AJ, Simpson MJ. Soil warming and nitrogen deposition alter soil organic matter composition at the molecular-level. Biogeochemistry. 2015;123(3):391-409.</w:t>
      </w:r>
    </w:p>
    <w:p w14:paraId="1F21698A" w14:textId="77777777" w:rsidR="00DC2E21" w:rsidRPr="00DC2E21" w:rsidRDefault="00DC2E21" w:rsidP="00DC2E21">
      <w:pPr>
        <w:pStyle w:val="EndNoteBibliography"/>
        <w:spacing w:after="0"/>
      </w:pPr>
      <w:r w:rsidRPr="00DC2E21">
        <w:t>92.</w:t>
      </w:r>
      <w:r w:rsidRPr="00DC2E21">
        <w:tab/>
        <w:t>Zheng L, Yang Q, Song W. Ozonated Nutrient Solution Treatment as an Alternative Method for the Control of Root-Knot Nematodes in Soilless Cultivation. Ozone: Science &amp; Engineering. 2019:1-6.</w:t>
      </w:r>
    </w:p>
    <w:p w14:paraId="585AB750" w14:textId="77777777" w:rsidR="00DC2E21" w:rsidRPr="00DC2E21" w:rsidRDefault="00DC2E21" w:rsidP="00DC2E21">
      <w:pPr>
        <w:pStyle w:val="EndNoteBibliography"/>
        <w:spacing w:after="0"/>
      </w:pPr>
      <w:r w:rsidRPr="00DC2E21">
        <w:t>93.</w:t>
      </w:r>
      <w:r w:rsidRPr="00DC2E21">
        <w:tab/>
        <w:t>Liu Y-W, Huang C-K. Effects of the Circulation Pump Type and Ultraviolet Sterilization on Nutrient Solutions and Plant Growth in Plant Factories. HortTechnology. 2019;29(2):189-98.</w:t>
      </w:r>
    </w:p>
    <w:p w14:paraId="1E94B332" w14:textId="77777777" w:rsidR="00DC2E21" w:rsidRPr="00DC2E21" w:rsidRDefault="00DC2E21" w:rsidP="00DC2E21">
      <w:pPr>
        <w:pStyle w:val="EndNoteBibliography"/>
        <w:spacing w:after="0"/>
      </w:pPr>
      <w:r w:rsidRPr="00DC2E21">
        <w:t>94.</w:t>
      </w:r>
      <w:r w:rsidRPr="00DC2E21">
        <w:tab/>
        <w:t>Shimizu K, Matsuda Y, Nonomura T, Ikeda H, Tamura N, Kusakari S, et al. Dual protection of hydroponic tomatoes from rhizosphere pathogens Ralstonia solanacearum and Fusarium oxysporum f. sp. radicis‐lycopersici and airborne conidia of Oidium neolycopersici with an ozone‐generative electrostatic spore precipitator. Plant Pathol. 2007;56(6):987-97.</w:t>
      </w:r>
    </w:p>
    <w:p w14:paraId="4DB6430E" w14:textId="77777777" w:rsidR="00DC2E21" w:rsidRPr="00DC2E21" w:rsidRDefault="00DC2E21" w:rsidP="00DC2E21">
      <w:pPr>
        <w:pStyle w:val="EndNoteBibliography"/>
        <w:spacing w:after="0"/>
      </w:pPr>
      <w:r w:rsidRPr="00DC2E21">
        <w:t>95.</w:t>
      </w:r>
      <w:r w:rsidRPr="00DC2E21">
        <w:tab/>
        <w:t>Ehret D, Alsanius B, Wohanka W, Menzies J, Utkhede R. Disinfestation of recirculating nutrient solutions in greenhouse horticulture. 2001.</w:t>
      </w:r>
    </w:p>
    <w:p w14:paraId="16221CA4" w14:textId="77777777" w:rsidR="00DC2E21" w:rsidRPr="00DC2E21" w:rsidRDefault="00DC2E21" w:rsidP="00DC2E21">
      <w:pPr>
        <w:pStyle w:val="EndNoteBibliography"/>
        <w:spacing w:after="0"/>
      </w:pPr>
      <w:r w:rsidRPr="00DC2E21">
        <w:t>96.</w:t>
      </w:r>
      <w:r w:rsidRPr="00DC2E21">
        <w:tab/>
        <w:t>Raudales RE, Parke JL, Guy CL, Fisher PR. Control of waterborne microbes in irrigation: A review. Agric Water Manage. 2014;143:9-28.</w:t>
      </w:r>
    </w:p>
    <w:p w14:paraId="733E95C4" w14:textId="77777777" w:rsidR="00DC2E21" w:rsidRPr="00DC2E21" w:rsidRDefault="00DC2E21" w:rsidP="00DC2E21">
      <w:pPr>
        <w:pStyle w:val="EndNoteBibliography"/>
        <w:spacing w:after="0"/>
      </w:pPr>
      <w:r w:rsidRPr="00DC2E21">
        <w:t>97.</w:t>
      </w:r>
      <w:r w:rsidRPr="00DC2E21">
        <w:tab/>
        <w:t>Van Os E, editor Comparison of some chemical and non-chemical treatments to disinfect a recirculating nutrient solution. International Symposium on Soilless Culture and Hydroponics 843; 2008.</w:t>
      </w:r>
    </w:p>
    <w:p w14:paraId="46C98A6E" w14:textId="77777777" w:rsidR="00DC2E21" w:rsidRPr="00DC2E21" w:rsidRDefault="00DC2E21" w:rsidP="00DC2E21">
      <w:pPr>
        <w:pStyle w:val="EndNoteBibliography"/>
        <w:spacing w:after="0"/>
      </w:pPr>
      <w:r w:rsidRPr="00DC2E21">
        <w:t>98.</w:t>
      </w:r>
      <w:r w:rsidRPr="00DC2E21">
        <w:tab/>
        <w:t>Day JA, Otwell AE, Diener C, Tams KE, Bebout B, Detweiler AM, et al. Negative plant-microbiome feedback limits productivity in aquaponics. BioRxiv. 2019:709162.</w:t>
      </w:r>
    </w:p>
    <w:p w14:paraId="3F5BADAD" w14:textId="77777777" w:rsidR="00DC2E21" w:rsidRPr="00DC2E21" w:rsidRDefault="00DC2E21" w:rsidP="00DC2E21">
      <w:pPr>
        <w:pStyle w:val="EndNoteBibliography"/>
        <w:spacing w:after="0"/>
      </w:pPr>
      <w:r w:rsidRPr="00DC2E21">
        <w:t>99.</w:t>
      </w:r>
      <w:r w:rsidRPr="00DC2E21">
        <w:tab/>
        <w:t>Mori J, Smith R. Transmission of waterborne fish and plant pathogens in aquaponics and their control with physical disinfection and filtration: A systematized review. Aquaculture. 2019.</w:t>
      </w:r>
    </w:p>
    <w:p w14:paraId="3AB99015" w14:textId="77777777" w:rsidR="00DC2E21" w:rsidRPr="00DC2E21" w:rsidRDefault="00DC2E21" w:rsidP="00DC2E21">
      <w:pPr>
        <w:pStyle w:val="EndNoteBibliography"/>
        <w:spacing w:after="0"/>
      </w:pPr>
      <w:r w:rsidRPr="00DC2E21">
        <w:t>100.</w:t>
      </w:r>
      <w:r w:rsidRPr="00DC2E21">
        <w:tab/>
        <w:t>Resh HM. Hydroponic food production. A definitive guidebook of soilless food-growing methods: Woodbridge press publishing company; 1995.</w:t>
      </w:r>
    </w:p>
    <w:p w14:paraId="0BD5EF61" w14:textId="77777777" w:rsidR="00DC2E21" w:rsidRPr="00DC2E21" w:rsidRDefault="00DC2E21" w:rsidP="00DC2E21">
      <w:pPr>
        <w:pStyle w:val="EndNoteBibliography"/>
        <w:spacing w:after="0"/>
      </w:pPr>
      <w:r w:rsidRPr="00DC2E21">
        <w:t>101.</w:t>
      </w:r>
      <w:r w:rsidRPr="00DC2E21">
        <w:tab/>
        <w:t>Laureni M, Weissbrodt DG, Szivák I, Robin O, Nielsen JL, Morgenroth E, et al. Activity and growth of anammox biomass on aerobically pre-treated municipal wastewater. water research. 2015;80:325-36.</w:t>
      </w:r>
    </w:p>
    <w:p w14:paraId="317F8B5B" w14:textId="77777777" w:rsidR="00DC2E21" w:rsidRPr="00DC2E21" w:rsidRDefault="00DC2E21" w:rsidP="00DC2E21">
      <w:pPr>
        <w:pStyle w:val="EndNoteBibliography"/>
        <w:spacing w:after="0"/>
      </w:pPr>
      <w:r w:rsidRPr="00DC2E21">
        <w:t>102.</w:t>
      </w:r>
      <w:r w:rsidRPr="00DC2E21">
        <w:tab/>
        <w:t>Zielińska M, Cydzik-Kwiatkowska A, Bernat K, Zieliński M, Kulikowska D, Wojnowska-Baryła I. Start-up of a One-stage Biofilm Reactor for the Removal of Nitrogen from Digester Supernatant in the Partial Nitrification-Anammox Process. Rocznik Ochrona Środowiska. 2018;20.</w:t>
      </w:r>
    </w:p>
    <w:p w14:paraId="7304C564" w14:textId="77777777" w:rsidR="00DC2E21" w:rsidRPr="00DC2E21" w:rsidRDefault="00DC2E21" w:rsidP="00DC2E21">
      <w:pPr>
        <w:pStyle w:val="EndNoteBibliography"/>
        <w:spacing w:after="0"/>
      </w:pPr>
      <w:r w:rsidRPr="00DC2E21">
        <w:t>103.</w:t>
      </w:r>
      <w:r w:rsidRPr="00DC2E21">
        <w:tab/>
        <w:t>Zhang L, Narita Y, Gao L, Ali M, Oshiki M, Okabe S. Maximum specific growth rate of anammox bacteria revisited. Water research. 2017;116:296-303.</w:t>
      </w:r>
    </w:p>
    <w:p w14:paraId="69485E92" w14:textId="77777777" w:rsidR="00DC2E21" w:rsidRPr="00DC2E21" w:rsidRDefault="00DC2E21" w:rsidP="00DC2E21">
      <w:pPr>
        <w:pStyle w:val="EndNoteBibliography"/>
        <w:spacing w:after="0"/>
      </w:pPr>
      <w:r w:rsidRPr="00DC2E21">
        <w:t>104.</w:t>
      </w:r>
      <w:r w:rsidRPr="00DC2E21">
        <w:tab/>
        <w:t>Seyler LM, McGuinness LM, Kerkhof LJ. Crenarchaeal heterotrophy in salt marsh sediments. The ISME journal. 2014;8(7):1534-43.</w:t>
      </w:r>
    </w:p>
    <w:p w14:paraId="480644F6" w14:textId="77777777" w:rsidR="00DC2E21" w:rsidRPr="00DC2E21" w:rsidRDefault="00DC2E21" w:rsidP="00DC2E21">
      <w:pPr>
        <w:pStyle w:val="EndNoteBibliography"/>
        <w:spacing w:after="0"/>
      </w:pPr>
      <w:r w:rsidRPr="00DC2E21">
        <w:t>105.</w:t>
      </w:r>
      <w:r w:rsidRPr="00DC2E21">
        <w:tab/>
        <w:t>Savidov N, Brooks A. Evaluation and development of aquaponics production and product market capabilities in Alberta: Crop Diversification Centre South, Alberta Agriculture, Food and Rural …; 2004.</w:t>
      </w:r>
    </w:p>
    <w:p w14:paraId="2DA0298F" w14:textId="77777777" w:rsidR="00DC2E21" w:rsidRPr="00DC2E21" w:rsidRDefault="00DC2E21" w:rsidP="00DC2E21">
      <w:pPr>
        <w:pStyle w:val="EndNoteBibliography"/>
        <w:spacing w:after="0"/>
      </w:pPr>
      <w:r w:rsidRPr="00DC2E21">
        <w:t>106.</w:t>
      </w:r>
      <w:r w:rsidRPr="00DC2E21">
        <w:tab/>
        <w:t>Goddek S, Joyce A, Kotzen B, Burnell GM. Aquaponics Food Production Systems: Springer; 2019.</w:t>
      </w:r>
    </w:p>
    <w:p w14:paraId="34BDF819" w14:textId="77777777" w:rsidR="00DC2E21" w:rsidRPr="00DC2E21" w:rsidRDefault="00DC2E21" w:rsidP="00DC2E21">
      <w:pPr>
        <w:pStyle w:val="EndNoteBibliography"/>
        <w:spacing w:after="0"/>
      </w:pPr>
      <w:r w:rsidRPr="00DC2E21">
        <w:t>107.</w:t>
      </w:r>
      <w:r w:rsidRPr="00DC2E21">
        <w:tab/>
        <w:t>Keesman KJ, Körner O, Wagner K, Urban J, Karimanzira D, Rauschenbach T, et al. Aquaponics Systems Modelling.  Aquaponics Food Production Systems: Springer; 2019. p. 267-99.</w:t>
      </w:r>
    </w:p>
    <w:p w14:paraId="059AC044" w14:textId="77777777" w:rsidR="00DC2E21" w:rsidRPr="00DC2E21" w:rsidRDefault="00DC2E21" w:rsidP="00DC2E21">
      <w:pPr>
        <w:pStyle w:val="EndNoteBibliography"/>
        <w:spacing w:after="0"/>
      </w:pPr>
      <w:r w:rsidRPr="00DC2E21">
        <w:lastRenderedPageBreak/>
        <w:t>108.</w:t>
      </w:r>
      <w:r w:rsidRPr="00DC2E21">
        <w:tab/>
        <w:t>Micallef SA, Channer S, Shiaris MP, Colón-Carmona A. Plant age and genotype impact the progression of bacterial community succession in the Arabidopsis rhizosphere. Plant signaling &amp; behavior. 2009;4(8):777-80.</w:t>
      </w:r>
    </w:p>
    <w:p w14:paraId="5BD4BB49" w14:textId="77777777" w:rsidR="00DC2E21" w:rsidRPr="00DC2E21" w:rsidRDefault="00DC2E21" w:rsidP="00DC2E21">
      <w:pPr>
        <w:pStyle w:val="EndNoteBibliography"/>
        <w:spacing w:after="0"/>
      </w:pPr>
      <w:r w:rsidRPr="00DC2E21">
        <w:t>109.</w:t>
      </w:r>
      <w:r w:rsidRPr="00DC2E21">
        <w:tab/>
        <w:t>Chaparro JM, Badri DV, Vivanco JM. Rhizosphere microbiome assemblage is affected by plant development. The ISME journal. 2014;8(4):790-803.</w:t>
      </w:r>
    </w:p>
    <w:p w14:paraId="2AA52F81" w14:textId="77777777" w:rsidR="00DC2E21" w:rsidRPr="00DC2E21" w:rsidRDefault="00DC2E21" w:rsidP="00DC2E21">
      <w:pPr>
        <w:pStyle w:val="EndNoteBibliography"/>
        <w:spacing w:after="0"/>
      </w:pPr>
      <w:r w:rsidRPr="00DC2E21">
        <w:t>110.</w:t>
      </w:r>
      <w:r w:rsidRPr="00DC2E21">
        <w:tab/>
        <w:t>Kristin A, Miranda H. The root microbiota—a fingerprint in the soil? Plant and soil. 2013;370(1-2):671-86.</w:t>
      </w:r>
    </w:p>
    <w:p w14:paraId="4844A7CB" w14:textId="77777777" w:rsidR="00DC2E21" w:rsidRPr="00DC2E21" w:rsidRDefault="00DC2E21" w:rsidP="00DC2E21">
      <w:pPr>
        <w:pStyle w:val="EndNoteBibliography"/>
        <w:spacing w:after="0"/>
      </w:pPr>
      <w:r w:rsidRPr="00DC2E21">
        <w:t>111.</w:t>
      </w:r>
      <w:r w:rsidRPr="00DC2E21">
        <w:tab/>
        <w:t>Sare AR, Stouvenakers G, Eck M, Lampens A, Goormachtig S, Jijakli MH, et al. Standardization of Plant Microbiome Studies: Which Proportion of the Microbiota is Really Harvested? Microorganisms. 2020;8(3):342.</w:t>
      </w:r>
    </w:p>
    <w:p w14:paraId="7955FE92" w14:textId="77777777" w:rsidR="00DC2E21" w:rsidRPr="00DC2E21" w:rsidRDefault="00DC2E21" w:rsidP="00DC2E21">
      <w:pPr>
        <w:pStyle w:val="EndNoteBibliography"/>
        <w:spacing w:after="0"/>
      </w:pPr>
      <w:r w:rsidRPr="00DC2E21">
        <w:t>112.</w:t>
      </w:r>
      <w:r w:rsidRPr="00DC2E21">
        <w:tab/>
        <w:t>Hawes MC, Brigham L, Wen F, Woo H, Zhu Y. Function of root border cells in plant health: Pioneersin the Rhizosphere. Annu Rev Phytopathol. 1998;36(1):311-27.</w:t>
      </w:r>
    </w:p>
    <w:p w14:paraId="67F5BE79" w14:textId="77777777" w:rsidR="00DC2E21" w:rsidRPr="00DC2E21" w:rsidRDefault="00DC2E21" w:rsidP="00DC2E21">
      <w:pPr>
        <w:pStyle w:val="EndNoteBibliography"/>
        <w:spacing w:after="0"/>
      </w:pPr>
      <w:r w:rsidRPr="00DC2E21">
        <w:t>113.</w:t>
      </w:r>
      <w:r w:rsidRPr="00DC2E21">
        <w:tab/>
        <w:t>Hawes M, Allen C, Turgeon BG, Curlango-Rivera G, Minh Tran T, Huskey DA, et al. Root border cells and their role in plant defense. Annu Rev Phytopathol. 2016;54:143-61.</w:t>
      </w:r>
    </w:p>
    <w:p w14:paraId="3A9E3980" w14:textId="77777777" w:rsidR="00DC2E21" w:rsidRPr="00DC2E21" w:rsidRDefault="00DC2E21" w:rsidP="00DC2E21">
      <w:pPr>
        <w:pStyle w:val="EndNoteBibliography"/>
        <w:spacing w:after="0"/>
      </w:pPr>
      <w:r w:rsidRPr="00DC2E21">
        <w:t>114.</w:t>
      </w:r>
      <w:r w:rsidRPr="00DC2E21">
        <w:tab/>
        <w:t>Watson BS, Bedair MF, Urbanczyk-Wochniak E, Huhman DV, Yang DS, Allen SN, et al. Integrated metabolomics and transcriptomics reveal enhanced specialized metabolism in Medicago truncatula root border cells. Plant physiology. 2015;167(4):1699-716.</w:t>
      </w:r>
    </w:p>
    <w:p w14:paraId="43587953" w14:textId="77777777" w:rsidR="00DC2E21" w:rsidRPr="00DC2E21" w:rsidRDefault="00DC2E21" w:rsidP="00DC2E21">
      <w:pPr>
        <w:pStyle w:val="EndNoteBibliography"/>
        <w:spacing w:after="0"/>
      </w:pPr>
      <w:r w:rsidRPr="00DC2E21">
        <w:t>115.</w:t>
      </w:r>
      <w:r w:rsidRPr="00DC2E21">
        <w:tab/>
        <w:t>Curlango‐Rivera G, Huskey DA, Mostafa A, Kessler JO, Xiong Z, Hawes MC. Intraspecies variation in cotton border cell production: rhizosphere microbiome implications. Am J Bot. 2013;100(9):1706-12.</w:t>
      </w:r>
    </w:p>
    <w:p w14:paraId="75D393F4" w14:textId="77777777" w:rsidR="00DC2E21" w:rsidRPr="00DC2E21" w:rsidRDefault="00DC2E21" w:rsidP="00DC2E21">
      <w:pPr>
        <w:pStyle w:val="EndNoteBibliography"/>
        <w:spacing w:after="0"/>
      </w:pPr>
      <w:r w:rsidRPr="00DC2E21">
        <w:t>116.</w:t>
      </w:r>
      <w:r w:rsidRPr="00DC2E21">
        <w:tab/>
        <w:t>Haerizadeh F, Singh MB, Bhalla PL. Transcriptome profiling of soybean root tips. Funct Plant Biol. 2011;38(6):451-61.</w:t>
      </w:r>
    </w:p>
    <w:p w14:paraId="3B480A63" w14:textId="77777777" w:rsidR="00DC2E21" w:rsidRPr="00DC2E21" w:rsidRDefault="00DC2E21" w:rsidP="00DC2E21">
      <w:pPr>
        <w:pStyle w:val="EndNoteBibliography"/>
        <w:spacing w:after="0"/>
      </w:pPr>
      <w:r w:rsidRPr="00DC2E21">
        <w:t>117.</w:t>
      </w:r>
      <w:r w:rsidRPr="00DC2E21">
        <w:tab/>
        <w:t>Lynch J, Whipps J. Substrate flow in the rhizosphere. Plant and soil. 1990;129(1):1-10.</w:t>
      </w:r>
    </w:p>
    <w:p w14:paraId="1FE41208" w14:textId="77777777" w:rsidR="00DC2E21" w:rsidRPr="00DC2E21" w:rsidRDefault="00DC2E21" w:rsidP="00DC2E21">
      <w:pPr>
        <w:pStyle w:val="EndNoteBibliography"/>
        <w:spacing w:after="0"/>
      </w:pPr>
      <w:r w:rsidRPr="00DC2E21">
        <w:t>118.</w:t>
      </w:r>
      <w:r w:rsidRPr="00DC2E21">
        <w:tab/>
        <w:t>Chialva M, Ghignone S, Novero M, Hozzein WN, Lanfranco L, Bonfante P. Tomato RNA-seq Data Mining Reveals the Taxonomic and Functional Diversity of Root-Associated Microbiota. Microorganisms. 2020;8(1):38.</w:t>
      </w:r>
    </w:p>
    <w:p w14:paraId="216264E6" w14:textId="77777777" w:rsidR="00DC2E21" w:rsidRPr="00DC2E21" w:rsidRDefault="00DC2E21" w:rsidP="00DC2E21">
      <w:pPr>
        <w:pStyle w:val="EndNoteBibliography"/>
        <w:spacing w:after="0"/>
      </w:pPr>
      <w:r w:rsidRPr="00DC2E21">
        <w:t>119.</w:t>
      </w:r>
      <w:r w:rsidRPr="00DC2E21">
        <w:tab/>
        <w:t>Zhang N, Zhang HJ, Zhao B, Sun QQ, Cao YY, Li R, et al. The RNA‐seq approach to discriminate gene expression profiles in response to melatonin on cucumber lateral root formation. Journal of pineal research. 2014;56(1):39-50.</w:t>
      </w:r>
    </w:p>
    <w:p w14:paraId="72A6FC11" w14:textId="77777777" w:rsidR="00DC2E21" w:rsidRPr="00DC2E21" w:rsidRDefault="00DC2E21" w:rsidP="00DC2E21">
      <w:pPr>
        <w:pStyle w:val="EndNoteBibliography"/>
        <w:spacing w:after="0"/>
      </w:pPr>
      <w:r w:rsidRPr="00DC2E21">
        <w:t>120.</w:t>
      </w:r>
      <w:r w:rsidRPr="00DC2E21">
        <w:tab/>
        <w:t>Newman MM, Lorenz N, Hoilett N, Lee NR, Dick RP, Liles MR, et al. Changes in rhizosphere bacterial gene expression following glyphosate treatment. Science of the Total Environment. 2016;553:32-41.</w:t>
      </w:r>
    </w:p>
    <w:p w14:paraId="609DDBCF" w14:textId="77777777" w:rsidR="00DC2E21" w:rsidRPr="00DC2E21" w:rsidRDefault="00DC2E21" w:rsidP="00DC2E21">
      <w:pPr>
        <w:pStyle w:val="EndNoteBibliography"/>
        <w:spacing w:after="0"/>
      </w:pPr>
      <w:r w:rsidRPr="00DC2E21">
        <w:t>121.</w:t>
      </w:r>
      <w:r w:rsidRPr="00DC2E21">
        <w:tab/>
        <w:t>Lignell R. Excretion of organic carbon by phytoplankton: its relation to algal biomass, primary productivity and bacterial secondary productivity in the Baltic Sea. Marine ecology progress series Oldendorf. 1990;68(1):85-99.</w:t>
      </w:r>
    </w:p>
    <w:p w14:paraId="5C0BDDF4" w14:textId="77777777" w:rsidR="00DC2E21" w:rsidRPr="00DC2E21" w:rsidRDefault="00DC2E21" w:rsidP="00DC2E21">
      <w:pPr>
        <w:pStyle w:val="EndNoteBibliography"/>
      </w:pPr>
      <w:r w:rsidRPr="00DC2E21">
        <w:t>122.</w:t>
      </w:r>
      <w:r w:rsidRPr="00DC2E21">
        <w:tab/>
        <w:t>Wyatt KH, Turetsky MR. Algae alleviate carbon limitation of heterotrophic bacteria in a boreal peatland. J Ecol. 2015;103(5):1165-71.</w:t>
      </w:r>
    </w:p>
    <w:p w14:paraId="33DE3510" w14:textId="058A05C8" w:rsidR="0088513A" w:rsidRPr="00AE0212" w:rsidRDefault="00CD1071" w:rsidP="00970474">
      <w:pPr>
        <w:pStyle w:val="EndNoteBibliography"/>
        <w:rPr>
          <w:szCs w:val="24"/>
        </w:rPr>
      </w:pPr>
      <w:r>
        <w:rPr>
          <w:szCs w:val="24"/>
        </w:rPr>
        <w:fldChar w:fldCharType="end"/>
      </w:r>
    </w:p>
    <w:sectPr w:rsidR="0088513A" w:rsidRPr="00AE0212" w:rsidSect="00D537FA">
      <w:headerReference w:type="even" r:id="rId11"/>
      <w:headerReference w:type="default" r:id="rId12"/>
      <w:footerReference w:type="even" r:id="rId13"/>
      <w:footerReference w:type="default" r:id="rId14"/>
      <w:headerReference w:type="first" r:id="rId15"/>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6C644" w14:textId="77777777" w:rsidR="004B4086" w:rsidRDefault="004B4086" w:rsidP="00117666">
      <w:pPr>
        <w:spacing w:after="0"/>
      </w:pPr>
      <w:r>
        <w:separator/>
      </w:r>
    </w:p>
  </w:endnote>
  <w:endnote w:type="continuationSeparator" w:id="0">
    <w:p w14:paraId="388A327A" w14:textId="77777777" w:rsidR="004B4086" w:rsidRDefault="004B4086"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3D87" w14:textId="6416A3E9" w:rsidR="00202F7E" w:rsidRPr="00577C4C" w:rsidRDefault="00202F7E">
    <w:pPr>
      <w:pStyle w:val="Footer"/>
      <w:rPr>
        <w:color w:val="C00000"/>
        <w:szCs w:val="24"/>
      </w:rPr>
    </w:pPr>
    <w:r>
      <w:rPr>
        <w:noProof/>
        <w:lang w:val="en-GB" w:eastAsia="en-GB"/>
      </w:rPr>
      <mc:AlternateContent>
        <mc:Choice Requires="wps">
          <w:drawing>
            <wp:anchor distT="0" distB="0" distL="114300" distR="114300" simplePos="0" relativeHeight="251665408" behindDoc="0" locked="0" layoutInCell="1" allowOverlap="1" wp14:anchorId="51D4B8BD" wp14:editId="539B1363">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202F7E" w:rsidRPr="00577C4C" w:rsidRDefault="00202F7E">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202F7E" w:rsidRPr="00577C4C" w:rsidRDefault="00202F7E">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0BFF2" w14:textId="77777777" w:rsidR="00202F7E" w:rsidRPr="00577C4C" w:rsidRDefault="00202F7E">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202F7E" w:rsidRPr="00577C4C" w:rsidRDefault="00202F7E">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202F7E" w:rsidRPr="00577C4C" w:rsidRDefault="00202F7E">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A28DA" w14:textId="77777777" w:rsidR="004B4086" w:rsidRDefault="004B4086" w:rsidP="00117666">
      <w:pPr>
        <w:spacing w:after="0"/>
      </w:pPr>
      <w:r>
        <w:separator/>
      </w:r>
    </w:p>
  </w:footnote>
  <w:footnote w:type="continuationSeparator" w:id="0">
    <w:p w14:paraId="12284A6D" w14:textId="77777777" w:rsidR="004B4086" w:rsidRDefault="004B4086"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61F00" w14:textId="079F96DF" w:rsidR="00202F7E" w:rsidRPr="00A53000" w:rsidRDefault="00202F7E" w:rsidP="00ED37AA">
    <w:pPr>
      <w:pStyle w:val="Header"/>
    </w:pPr>
    <w:r w:rsidRPr="007E3148">
      <w:ptab w:relativeTo="margin" w:alignment="center" w:leader="none"/>
    </w:r>
    <w:r w:rsidRPr="007E3148">
      <w:ptab w:relativeTo="margin" w:alignment="right" w:leader="none"/>
    </w:r>
    <w:r>
      <w:t>Rhizobiome Shifts in Aquaponics</w:t>
    </w:r>
  </w:p>
  <w:p w14:paraId="23613A34" w14:textId="69EB179F" w:rsidR="00202F7E" w:rsidRPr="00ED37AA" w:rsidRDefault="00202F7E" w:rsidP="00ED37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8A4BC" w14:textId="24FCDAC4" w:rsidR="00202F7E" w:rsidRPr="00A53000" w:rsidRDefault="00202F7E" w:rsidP="00A53000">
    <w:pPr>
      <w:pStyle w:val="Header"/>
    </w:pPr>
    <w:r w:rsidRPr="007E3148">
      <w:ptab w:relativeTo="margin" w:alignment="center" w:leader="none"/>
    </w:r>
    <w:r w:rsidRPr="007E3148">
      <w:ptab w:relativeTo="margin" w:alignment="right" w:leader="none"/>
    </w:r>
    <w:r>
      <w:t>Rhizobiome Shifts in Aquaponics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27F1" w14:textId="77777777" w:rsidR="00202F7E" w:rsidRDefault="00202F7E" w:rsidP="00A53000">
    <w:pPr>
      <w:pStyle w:val="Header"/>
    </w:pPr>
    <w:r w:rsidRPr="005A1D84">
      <w:rPr>
        <w:noProof/>
        <w:color w:val="A6A6A6" w:themeColor="background1" w:themeShade="A6"/>
        <w:lang w:val="en-GB" w:eastAsia="en-GB"/>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082C1F"/>
    <w:multiLevelType w:val="hybridMultilevel"/>
    <w:tmpl w:val="B4F6CF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8"/>
  </w:num>
  <w:num w:numId="13">
    <w:abstractNumId w:val="12"/>
  </w:num>
  <w:num w:numId="14">
    <w:abstractNumId w:val="4"/>
  </w:num>
  <w:num w:numId="15">
    <w:abstractNumId w:val="11"/>
  </w:num>
  <w:num w:numId="16">
    <w:abstractNumId w:val="15"/>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7"/>
  </w:num>
  <w:num w:numId="21">
    <w:abstractNumId w:val="3"/>
  </w:num>
  <w:num w:numId="22">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lvlOverride w:ilvl="4">
      <w:lvl w:ilvl="4">
        <w:start w:val="1"/>
        <w:numFmt w:val="decimal"/>
        <w:pStyle w:val="Heading5"/>
        <w:lvlText w:val="%1.%2.%3.%4.%5"/>
        <w:lvlJc w:val="left"/>
        <w:pPr>
          <w:tabs>
            <w:tab w:val="num" w:pos="567"/>
          </w:tabs>
          <w:ind w:left="567" w:hanging="567"/>
        </w:pPr>
        <w:rPr>
          <w:rFonts w:hint="default"/>
        </w:rPr>
      </w:lvl>
    </w:lvlOverride>
    <w:lvlOverride w:ilvl="5">
      <w:lvl w:ilvl="5">
        <w:start w:val="1"/>
        <w:numFmt w:val="lowerRoman"/>
        <w:lvlText w:val="%6."/>
        <w:lvlJc w:val="right"/>
        <w:pPr>
          <w:tabs>
            <w:tab w:val="num" w:pos="567"/>
          </w:tabs>
          <w:ind w:left="567" w:hanging="567"/>
        </w:pPr>
        <w:rPr>
          <w:rFonts w:hint="default"/>
        </w:rPr>
      </w:lvl>
    </w:lvlOverride>
    <w:lvlOverride w:ilvl="6">
      <w:lvl w:ilvl="6">
        <w:start w:val="1"/>
        <w:numFmt w:val="decimal"/>
        <w:lvlText w:val="%7."/>
        <w:lvlJc w:val="left"/>
        <w:pPr>
          <w:tabs>
            <w:tab w:val="num" w:pos="567"/>
          </w:tabs>
          <w:ind w:left="567" w:hanging="567"/>
        </w:pPr>
        <w:rPr>
          <w:rFonts w:hint="default"/>
        </w:rPr>
      </w:lvl>
    </w:lvlOverride>
    <w:lvlOverride w:ilvl="7">
      <w:lvl w:ilvl="7">
        <w:start w:val="1"/>
        <w:numFmt w:val="lowerLetter"/>
        <w:lvlText w:val="%8."/>
        <w:lvlJc w:val="left"/>
        <w:pPr>
          <w:tabs>
            <w:tab w:val="num" w:pos="567"/>
          </w:tabs>
          <w:ind w:left="567" w:hanging="567"/>
        </w:pPr>
        <w:rPr>
          <w:rFonts w:hint="default"/>
        </w:rPr>
      </w:lvl>
    </w:lvlOverride>
    <w:lvlOverride w:ilvl="8">
      <w:lvl w:ilvl="8">
        <w:start w:val="1"/>
        <w:numFmt w:val="lowerRoman"/>
        <w:lvlText w:val="%9."/>
        <w:lvlJc w:val="right"/>
        <w:pPr>
          <w:tabs>
            <w:tab w:val="num" w:pos="567"/>
          </w:tabs>
          <w:ind w:left="567" w:hanging="567"/>
        </w:pPr>
        <w:rPr>
          <w:rFonts w:hint="default"/>
        </w:rPr>
      </w:lvl>
    </w:lvlOverride>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a50wxwr80sxx2essv7xvf9yxtp9v2s9pr29&quot;&gt;20191022 lib sum&lt;record-ids&gt;&lt;item&gt;24&lt;/item&gt;&lt;item&gt;25&lt;/item&gt;&lt;item&gt;27&lt;/item&gt;&lt;item&gt;36&lt;/item&gt;&lt;item&gt;194&lt;/item&gt;&lt;item&gt;241&lt;/item&gt;&lt;item&gt;243&lt;/item&gt;&lt;item&gt;246&lt;/item&gt;&lt;item&gt;298&lt;/item&gt;&lt;item&gt;311&lt;/item&gt;&lt;item&gt;331&lt;/item&gt;&lt;item&gt;335&lt;/item&gt;&lt;item&gt;362&lt;/item&gt;&lt;item&gt;386&lt;/item&gt;&lt;item&gt;473&lt;/item&gt;&lt;item&gt;474&lt;/item&gt;&lt;item&gt;475&lt;/item&gt;&lt;item&gt;476&lt;/item&gt;&lt;item&gt;477&lt;/item&gt;&lt;item&gt;478&lt;/item&gt;&lt;item&gt;479&lt;/item&gt;&lt;item&gt;480&lt;/item&gt;&lt;item&gt;481&lt;/item&gt;&lt;item&gt;482&lt;/item&gt;&lt;item&gt;483&lt;/item&gt;&lt;item&gt;484&lt;/item&gt;&lt;item&gt;486&lt;/item&gt;&lt;item&gt;487&lt;/item&gt;&lt;item&gt;490&lt;/item&gt;&lt;item&gt;491&lt;/item&gt;&lt;item&gt;493&lt;/item&gt;&lt;item&gt;494&lt;/item&gt;&lt;item&gt;495&lt;/item&gt;&lt;item&gt;496&lt;/item&gt;&lt;item&gt;497&lt;/item&gt;&lt;item&gt;498&lt;/item&gt;&lt;item&gt;503&lt;/item&gt;&lt;item&gt;505&lt;/item&gt;&lt;item&gt;506&lt;/item&gt;&lt;item&gt;507&lt;/item&gt;&lt;item&gt;508&lt;/item&gt;&lt;item&gt;509&lt;/item&gt;&lt;item&gt;510&lt;/item&gt;&lt;item&gt;512&lt;/item&gt;&lt;item&gt;513&lt;/item&gt;&lt;item&gt;514&lt;/item&gt;&lt;item&gt;515&lt;/item&gt;&lt;item&gt;516&lt;/item&gt;&lt;item&gt;517&lt;/item&gt;&lt;item&gt;518&lt;/item&gt;&lt;item&gt;519&lt;/item&gt;&lt;item&gt;520&lt;/item&gt;&lt;item&gt;521&lt;/item&gt;&lt;item&gt;522&lt;/item&gt;&lt;item&gt;523&lt;/item&gt;&lt;item&gt;524&lt;/item&gt;&lt;item&gt;525&lt;/item&gt;&lt;item&gt;526&lt;/item&gt;&lt;item&gt;531&lt;/item&gt;&lt;item&gt;532&lt;/item&gt;&lt;item&gt;533&lt;/item&gt;&lt;item&gt;534&lt;/item&gt;&lt;item&gt;536&lt;/item&gt;&lt;item&gt;537&lt;/item&gt;&lt;item&gt;538&lt;/item&gt;&lt;item&gt;543&lt;/item&gt;&lt;item&gt;545&lt;/item&gt;&lt;item&gt;546&lt;/item&gt;&lt;item&gt;549&lt;/item&gt;&lt;item&gt;550&lt;/item&gt;&lt;item&gt;551&lt;/item&gt;&lt;item&gt;552&lt;/item&gt;&lt;item&gt;553&lt;/item&gt;&lt;item&gt;554&lt;/item&gt;&lt;item&gt;556&lt;/item&gt;&lt;item&gt;557&lt;/item&gt;&lt;item&gt;559&lt;/item&gt;&lt;item&gt;560&lt;/item&gt;&lt;item&gt;561&lt;/item&gt;&lt;item&gt;562&lt;/item&gt;&lt;item&gt;564&lt;/item&gt;&lt;item&gt;566&lt;/item&gt;&lt;item&gt;567&lt;/item&gt;&lt;item&gt;568&lt;/item&gt;&lt;item&gt;569&lt;/item&gt;&lt;item&gt;570&lt;/item&gt;&lt;item&gt;571&lt;/item&gt;&lt;item&gt;572&lt;/item&gt;&lt;item&gt;573&lt;/item&gt;&lt;item&gt;574&lt;/item&gt;&lt;item&gt;575&lt;/item&gt;&lt;item&gt;576&lt;/item&gt;&lt;item&gt;577&lt;/item&gt;&lt;item&gt;578&lt;/item&gt;&lt;item&gt;579&lt;/item&gt;&lt;item&gt;580&lt;/item&gt;&lt;item&gt;581&lt;/item&gt;&lt;item&gt;582&lt;/item&gt;&lt;item&gt;583&lt;/item&gt;&lt;item&gt;584&lt;/item&gt;&lt;item&gt;585&lt;/item&gt;&lt;item&gt;586&lt;/item&gt;&lt;item&gt;587&lt;/item&gt;&lt;item&gt;588&lt;/item&gt;&lt;item&gt;589&lt;/item&gt;&lt;item&gt;590&lt;/item&gt;&lt;item&gt;591&lt;/item&gt;&lt;item&gt;592&lt;/item&gt;&lt;item&gt;593&lt;/item&gt;&lt;item&gt;594&lt;/item&gt;&lt;item&gt;595&lt;/item&gt;&lt;item&gt;596&lt;/item&gt;&lt;item&gt;597&lt;/item&gt;&lt;item&gt;598&lt;/item&gt;&lt;item&gt;599&lt;/item&gt;&lt;item&gt;600&lt;/item&gt;&lt;item&gt;601&lt;/item&gt;&lt;item&gt;602&lt;/item&gt;&lt;/record-ids&gt;&lt;/item&gt;&lt;/Libraries&gt;"/>
  </w:docVars>
  <w:rsids>
    <w:rsidRoot w:val="00681821"/>
    <w:rsid w:val="00000FF0"/>
    <w:rsid w:val="000034F9"/>
    <w:rsid w:val="00007AFC"/>
    <w:rsid w:val="000106DA"/>
    <w:rsid w:val="000134A8"/>
    <w:rsid w:val="000135CF"/>
    <w:rsid w:val="00015691"/>
    <w:rsid w:val="00015878"/>
    <w:rsid w:val="00015B6E"/>
    <w:rsid w:val="000214FA"/>
    <w:rsid w:val="00022C5C"/>
    <w:rsid w:val="00025BA6"/>
    <w:rsid w:val="000262D2"/>
    <w:rsid w:val="00034304"/>
    <w:rsid w:val="00035434"/>
    <w:rsid w:val="00041DE8"/>
    <w:rsid w:val="00042AE8"/>
    <w:rsid w:val="00044D1D"/>
    <w:rsid w:val="00045678"/>
    <w:rsid w:val="000458E4"/>
    <w:rsid w:val="00050F80"/>
    <w:rsid w:val="00053C67"/>
    <w:rsid w:val="00054C88"/>
    <w:rsid w:val="000551D0"/>
    <w:rsid w:val="00055A28"/>
    <w:rsid w:val="00063D84"/>
    <w:rsid w:val="0006507E"/>
    <w:rsid w:val="0006636D"/>
    <w:rsid w:val="00066711"/>
    <w:rsid w:val="00077D53"/>
    <w:rsid w:val="00081394"/>
    <w:rsid w:val="000854B6"/>
    <w:rsid w:val="00085718"/>
    <w:rsid w:val="00092EF1"/>
    <w:rsid w:val="000956BC"/>
    <w:rsid w:val="000A19AB"/>
    <w:rsid w:val="000A3204"/>
    <w:rsid w:val="000A3B47"/>
    <w:rsid w:val="000B29DE"/>
    <w:rsid w:val="000B34BD"/>
    <w:rsid w:val="000B667B"/>
    <w:rsid w:val="000B70B4"/>
    <w:rsid w:val="000C14A1"/>
    <w:rsid w:val="000C7E2A"/>
    <w:rsid w:val="000D00FD"/>
    <w:rsid w:val="000D2738"/>
    <w:rsid w:val="000D2CD7"/>
    <w:rsid w:val="000D3D91"/>
    <w:rsid w:val="000D4019"/>
    <w:rsid w:val="000D63B9"/>
    <w:rsid w:val="000E1483"/>
    <w:rsid w:val="000E3F0A"/>
    <w:rsid w:val="000E4FDD"/>
    <w:rsid w:val="000E574B"/>
    <w:rsid w:val="000E7AA4"/>
    <w:rsid w:val="000F0157"/>
    <w:rsid w:val="000F0F62"/>
    <w:rsid w:val="000F28B7"/>
    <w:rsid w:val="000F4CFB"/>
    <w:rsid w:val="000F567D"/>
    <w:rsid w:val="000F5E5A"/>
    <w:rsid w:val="000F75F1"/>
    <w:rsid w:val="00102D17"/>
    <w:rsid w:val="00102F3E"/>
    <w:rsid w:val="001034A4"/>
    <w:rsid w:val="0010638C"/>
    <w:rsid w:val="00106A2A"/>
    <w:rsid w:val="001127D4"/>
    <w:rsid w:val="00112B40"/>
    <w:rsid w:val="00114DCB"/>
    <w:rsid w:val="00116281"/>
    <w:rsid w:val="00117666"/>
    <w:rsid w:val="001223A7"/>
    <w:rsid w:val="00124999"/>
    <w:rsid w:val="00125AA2"/>
    <w:rsid w:val="00125B90"/>
    <w:rsid w:val="0013097D"/>
    <w:rsid w:val="00134256"/>
    <w:rsid w:val="00137BE7"/>
    <w:rsid w:val="00140606"/>
    <w:rsid w:val="00142F42"/>
    <w:rsid w:val="0014414E"/>
    <w:rsid w:val="00144E70"/>
    <w:rsid w:val="00146E99"/>
    <w:rsid w:val="00147395"/>
    <w:rsid w:val="00152FC6"/>
    <w:rsid w:val="00153386"/>
    <w:rsid w:val="00154480"/>
    <w:rsid w:val="00154937"/>
    <w:rsid w:val="00154F4A"/>
    <w:rsid w:val="001552C9"/>
    <w:rsid w:val="00155890"/>
    <w:rsid w:val="00155EB7"/>
    <w:rsid w:val="00156557"/>
    <w:rsid w:val="00156F9D"/>
    <w:rsid w:val="00163406"/>
    <w:rsid w:val="0016376D"/>
    <w:rsid w:val="00165BAE"/>
    <w:rsid w:val="0017312A"/>
    <w:rsid w:val="00177D84"/>
    <w:rsid w:val="001932C0"/>
    <w:rsid w:val="00193CE4"/>
    <w:rsid w:val="00195E1E"/>
    <w:rsid w:val="00195F85"/>
    <w:rsid w:val="001964EF"/>
    <w:rsid w:val="00196E08"/>
    <w:rsid w:val="001A2BF3"/>
    <w:rsid w:val="001A2F75"/>
    <w:rsid w:val="001A4741"/>
    <w:rsid w:val="001A5E73"/>
    <w:rsid w:val="001B030E"/>
    <w:rsid w:val="001B1A2C"/>
    <w:rsid w:val="001B1F58"/>
    <w:rsid w:val="001B6614"/>
    <w:rsid w:val="001B6BD5"/>
    <w:rsid w:val="001B7F12"/>
    <w:rsid w:val="001C35C1"/>
    <w:rsid w:val="001C3CD9"/>
    <w:rsid w:val="001D2CAD"/>
    <w:rsid w:val="001D2E52"/>
    <w:rsid w:val="001D41ED"/>
    <w:rsid w:val="001D5390"/>
    <w:rsid w:val="001D5C23"/>
    <w:rsid w:val="001E24A1"/>
    <w:rsid w:val="001E484C"/>
    <w:rsid w:val="001E57A1"/>
    <w:rsid w:val="001F02E0"/>
    <w:rsid w:val="001F16A8"/>
    <w:rsid w:val="001F3D0B"/>
    <w:rsid w:val="001F4C07"/>
    <w:rsid w:val="001F502A"/>
    <w:rsid w:val="001F6116"/>
    <w:rsid w:val="001F742B"/>
    <w:rsid w:val="002015AA"/>
    <w:rsid w:val="00202F7E"/>
    <w:rsid w:val="00205AD2"/>
    <w:rsid w:val="00205F7E"/>
    <w:rsid w:val="00206774"/>
    <w:rsid w:val="002117F0"/>
    <w:rsid w:val="00213E49"/>
    <w:rsid w:val="00214C46"/>
    <w:rsid w:val="00214CC8"/>
    <w:rsid w:val="00220AEA"/>
    <w:rsid w:val="00222247"/>
    <w:rsid w:val="00222854"/>
    <w:rsid w:val="002235A9"/>
    <w:rsid w:val="00226954"/>
    <w:rsid w:val="00230109"/>
    <w:rsid w:val="00233675"/>
    <w:rsid w:val="0023540B"/>
    <w:rsid w:val="00237515"/>
    <w:rsid w:val="00240B24"/>
    <w:rsid w:val="002432C5"/>
    <w:rsid w:val="00246998"/>
    <w:rsid w:val="002524AF"/>
    <w:rsid w:val="002526E0"/>
    <w:rsid w:val="00256E75"/>
    <w:rsid w:val="0026023C"/>
    <w:rsid w:val="002629A3"/>
    <w:rsid w:val="00265660"/>
    <w:rsid w:val="00267D18"/>
    <w:rsid w:val="00271108"/>
    <w:rsid w:val="00271F35"/>
    <w:rsid w:val="00273B3D"/>
    <w:rsid w:val="00275505"/>
    <w:rsid w:val="00277926"/>
    <w:rsid w:val="00281316"/>
    <w:rsid w:val="00282448"/>
    <w:rsid w:val="00284D6C"/>
    <w:rsid w:val="00284EC5"/>
    <w:rsid w:val="002868E2"/>
    <w:rsid w:val="002869C3"/>
    <w:rsid w:val="00286E04"/>
    <w:rsid w:val="002936E4"/>
    <w:rsid w:val="002969F6"/>
    <w:rsid w:val="00296B88"/>
    <w:rsid w:val="00296D3F"/>
    <w:rsid w:val="00297CE2"/>
    <w:rsid w:val="002A21DC"/>
    <w:rsid w:val="002A2FF6"/>
    <w:rsid w:val="002A67EA"/>
    <w:rsid w:val="002A72F8"/>
    <w:rsid w:val="002B0B19"/>
    <w:rsid w:val="002B24B3"/>
    <w:rsid w:val="002B264F"/>
    <w:rsid w:val="002B29AE"/>
    <w:rsid w:val="002B58CC"/>
    <w:rsid w:val="002B70E7"/>
    <w:rsid w:val="002C002E"/>
    <w:rsid w:val="002C267C"/>
    <w:rsid w:val="002C2F3C"/>
    <w:rsid w:val="002C3B15"/>
    <w:rsid w:val="002C5F2E"/>
    <w:rsid w:val="002C6BAD"/>
    <w:rsid w:val="002C74CA"/>
    <w:rsid w:val="002D0A1C"/>
    <w:rsid w:val="002D2B33"/>
    <w:rsid w:val="002D538C"/>
    <w:rsid w:val="002D6563"/>
    <w:rsid w:val="002E5CF0"/>
    <w:rsid w:val="002F33FC"/>
    <w:rsid w:val="002F342E"/>
    <w:rsid w:val="002F377F"/>
    <w:rsid w:val="002F4031"/>
    <w:rsid w:val="002F48B5"/>
    <w:rsid w:val="002F5244"/>
    <w:rsid w:val="002F744D"/>
    <w:rsid w:val="00303DE6"/>
    <w:rsid w:val="00304205"/>
    <w:rsid w:val="0030426D"/>
    <w:rsid w:val="00304467"/>
    <w:rsid w:val="00310124"/>
    <w:rsid w:val="00310546"/>
    <w:rsid w:val="00311616"/>
    <w:rsid w:val="00325630"/>
    <w:rsid w:val="00326FC0"/>
    <w:rsid w:val="00330033"/>
    <w:rsid w:val="00333A30"/>
    <w:rsid w:val="0033409D"/>
    <w:rsid w:val="0033646E"/>
    <w:rsid w:val="0033785A"/>
    <w:rsid w:val="00340070"/>
    <w:rsid w:val="00342AE7"/>
    <w:rsid w:val="00344F69"/>
    <w:rsid w:val="003479E9"/>
    <w:rsid w:val="00347CF4"/>
    <w:rsid w:val="003544FB"/>
    <w:rsid w:val="003559F8"/>
    <w:rsid w:val="00360101"/>
    <w:rsid w:val="003627FC"/>
    <w:rsid w:val="003636F0"/>
    <w:rsid w:val="00365AB8"/>
    <w:rsid w:val="00365D63"/>
    <w:rsid w:val="0036793B"/>
    <w:rsid w:val="00372682"/>
    <w:rsid w:val="00374188"/>
    <w:rsid w:val="0037502F"/>
    <w:rsid w:val="0037527B"/>
    <w:rsid w:val="003765CC"/>
    <w:rsid w:val="00376CC5"/>
    <w:rsid w:val="0038299C"/>
    <w:rsid w:val="003842E9"/>
    <w:rsid w:val="003856C7"/>
    <w:rsid w:val="0038657B"/>
    <w:rsid w:val="0038760E"/>
    <w:rsid w:val="00387EF2"/>
    <w:rsid w:val="003959DF"/>
    <w:rsid w:val="00395D7C"/>
    <w:rsid w:val="0039615C"/>
    <w:rsid w:val="0039693B"/>
    <w:rsid w:val="00397B6A"/>
    <w:rsid w:val="003A2217"/>
    <w:rsid w:val="003A232B"/>
    <w:rsid w:val="003A350A"/>
    <w:rsid w:val="003A4BA4"/>
    <w:rsid w:val="003C0C16"/>
    <w:rsid w:val="003C0EC6"/>
    <w:rsid w:val="003C1DAA"/>
    <w:rsid w:val="003C25A2"/>
    <w:rsid w:val="003C27E1"/>
    <w:rsid w:val="003D1A92"/>
    <w:rsid w:val="003D2F2D"/>
    <w:rsid w:val="003D3375"/>
    <w:rsid w:val="003D37EF"/>
    <w:rsid w:val="003D4622"/>
    <w:rsid w:val="003D5BAB"/>
    <w:rsid w:val="003D7A8F"/>
    <w:rsid w:val="003D7BAA"/>
    <w:rsid w:val="003F1755"/>
    <w:rsid w:val="003F38A9"/>
    <w:rsid w:val="003F63FC"/>
    <w:rsid w:val="00400669"/>
    <w:rsid w:val="00401590"/>
    <w:rsid w:val="00401D3A"/>
    <w:rsid w:val="00402B06"/>
    <w:rsid w:val="00404851"/>
    <w:rsid w:val="004120AF"/>
    <w:rsid w:val="004203EA"/>
    <w:rsid w:val="00422C94"/>
    <w:rsid w:val="00425F00"/>
    <w:rsid w:val="00431866"/>
    <w:rsid w:val="00432A88"/>
    <w:rsid w:val="00435574"/>
    <w:rsid w:val="004358B5"/>
    <w:rsid w:val="00435F4C"/>
    <w:rsid w:val="00441F7B"/>
    <w:rsid w:val="00442214"/>
    <w:rsid w:val="00443604"/>
    <w:rsid w:val="00447337"/>
    <w:rsid w:val="00450343"/>
    <w:rsid w:val="00450976"/>
    <w:rsid w:val="00453619"/>
    <w:rsid w:val="0045385D"/>
    <w:rsid w:val="0045396F"/>
    <w:rsid w:val="004569E4"/>
    <w:rsid w:val="00460EDC"/>
    <w:rsid w:val="00461BDB"/>
    <w:rsid w:val="00463E3D"/>
    <w:rsid w:val="004645AE"/>
    <w:rsid w:val="00467074"/>
    <w:rsid w:val="00467B1A"/>
    <w:rsid w:val="004741DE"/>
    <w:rsid w:val="004748F7"/>
    <w:rsid w:val="00477107"/>
    <w:rsid w:val="004805B8"/>
    <w:rsid w:val="00481C52"/>
    <w:rsid w:val="00486639"/>
    <w:rsid w:val="00486A59"/>
    <w:rsid w:val="0049322A"/>
    <w:rsid w:val="00497576"/>
    <w:rsid w:val="004A09BB"/>
    <w:rsid w:val="004A2B5E"/>
    <w:rsid w:val="004A5468"/>
    <w:rsid w:val="004A5617"/>
    <w:rsid w:val="004A570C"/>
    <w:rsid w:val="004A58AF"/>
    <w:rsid w:val="004A645F"/>
    <w:rsid w:val="004A6AE5"/>
    <w:rsid w:val="004A6C7D"/>
    <w:rsid w:val="004A6F57"/>
    <w:rsid w:val="004A6F8A"/>
    <w:rsid w:val="004B4086"/>
    <w:rsid w:val="004B5DB6"/>
    <w:rsid w:val="004B6CEB"/>
    <w:rsid w:val="004B7D3E"/>
    <w:rsid w:val="004C3634"/>
    <w:rsid w:val="004C4067"/>
    <w:rsid w:val="004D0163"/>
    <w:rsid w:val="004D1C27"/>
    <w:rsid w:val="004D3E33"/>
    <w:rsid w:val="004D5050"/>
    <w:rsid w:val="004D51DD"/>
    <w:rsid w:val="004E4C76"/>
    <w:rsid w:val="004E572D"/>
    <w:rsid w:val="004E596C"/>
    <w:rsid w:val="004E601D"/>
    <w:rsid w:val="004E6E57"/>
    <w:rsid w:val="004F57B6"/>
    <w:rsid w:val="004F79E9"/>
    <w:rsid w:val="005027EB"/>
    <w:rsid w:val="00512798"/>
    <w:rsid w:val="00512F7D"/>
    <w:rsid w:val="00516BD3"/>
    <w:rsid w:val="00523CE4"/>
    <w:rsid w:val="005250F2"/>
    <w:rsid w:val="0052545A"/>
    <w:rsid w:val="00525633"/>
    <w:rsid w:val="0052579B"/>
    <w:rsid w:val="00526FC9"/>
    <w:rsid w:val="005271E6"/>
    <w:rsid w:val="005272F5"/>
    <w:rsid w:val="00531789"/>
    <w:rsid w:val="00534F6E"/>
    <w:rsid w:val="00536160"/>
    <w:rsid w:val="00537E4E"/>
    <w:rsid w:val="00540E59"/>
    <w:rsid w:val="00541D62"/>
    <w:rsid w:val="005424E5"/>
    <w:rsid w:val="00547915"/>
    <w:rsid w:val="0055236A"/>
    <w:rsid w:val="0055291D"/>
    <w:rsid w:val="00555413"/>
    <w:rsid w:val="00561000"/>
    <w:rsid w:val="00562EE5"/>
    <w:rsid w:val="00563AF5"/>
    <w:rsid w:val="00565C3F"/>
    <w:rsid w:val="00573421"/>
    <w:rsid w:val="0057659B"/>
    <w:rsid w:val="0057758C"/>
    <w:rsid w:val="005828F7"/>
    <w:rsid w:val="0058365C"/>
    <w:rsid w:val="00585662"/>
    <w:rsid w:val="005868CD"/>
    <w:rsid w:val="0058792F"/>
    <w:rsid w:val="00591B0E"/>
    <w:rsid w:val="005929CB"/>
    <w:rsid w:val="005934AF"/>
    <w:rsid w:val="0059359D"/>
    <w:rsid w:val="00593A14"/>
    <w:rsid w:val="00595C46"/>
    <w:rsid w:val="00595D73"/>
    <w:rsid w:val="00596A58"/>
    <w:rsid w:val="00596AC5"/>
    <w:rsid w:val="005A1301"/>
    <w:rsid w:val="005A1D84"/>
    <w:rsid w:val="005A3956"/>
    <w:rsid w:val="005A5400"/>
    <w:rsid w:val="005A70EA"/>
    <w:rsid w:val="005B0198"/>
    <w:rsid w:val="005B01E2"/>
    <w:rsid w:val="005B0408"/>
    <w:rsid w:val="005B23F2"/>
    <w:rsid w:val="005B5BBB"/>
    <w:rsid w:val="005B7E5A"/>
    <w:rsid w:val="005C18E4"/>
    <w:rsid w:val="005C264C"/>
    <w:rsid w:val="005C3963"/>
    <w:rsid w:val="005C5868"/>
    <w:rsid w:val="005C64B2"/>
    <w:rsid w:val="005D0B7D"/>
    <w:rsid w:val="005D1840"/>
    <w:rsid w:val="005D35E4"/>
    <w:rsid w:val="005D4D1F"/>
    <w:rsid w:val="005D5173"/>
    <w:rsid w:val="005D7910"/>
    <w:rsid w:val="005E138E"/>
    <w:rsid w:val="005E6D83"/>
    <w:rsid w:val="005F0156"/>
    <w:rsid w:val="005F20A0"/>
    <w:rsid w:val="005F2D41"/>
    <w:rsid w:val="005F3C50"/>
    <w:rsid w:val="00600FB5"/>
    <w:rsid w:val="00604064"/>
    <w:rsid w:val="00604AF8"/>
    <w:rsid w:val="00605E3D"/>
    <w:rsid w:val="00606A66"/>
    <w:rsid w:val="00610CA8"/>
    <w:rsid w:val="006110A5"/>
    <w:rsid w:val="00611337"/>
    <w:rsid w:val="00613148"/>
    <w:rsid w:val="0062154F"/>
    <w:rsid w:val="00626285"/>
    <w:rsid w:val="00631A8C"/>
    <w:rsid w:val="006324A8"/>
    <w:rsid w:val="00632DE6"/>
    <w:rsid w:val="00646BAD"/>
    <w:rsid w:val="006475C7"/>
    <w:rsid w:val="00651979"/>
    <w:rsid w:val="00651CA2"/>
    <w:rsid w:val="00651ED6"/>
    <w:rsid w:val="00653D60"/>
    <w:rsid w:val="00654F1C"/>
    <w:rsid w:val="00660D05"/>
    <w:rsid w:val="006675C2"/>
    <w:rsid w:val="00671D9A"/>
    <w:rsid w:val="00673952"/>
    <w:rsid w:val="0067429B"/>
    <w:rsid w:val="00680790"/>
    <w:rsid w:val="0068129E"/>
    <w:rsid w:val="00681821"/>
    <w:rsid w:val="00681EDA"/>
    <w:rsid w:val="006829D1"/>
    <w:rsid w:val="0068418B"/>
    <w:rsid w:val="00685961"/>
    <w:rsid w:val="00686C9D"/>
    <w:rsid w:val="00686D50"/>
    <w:rsid w:val="00691137"/>
    <w:rsid w:val="006927BD"/>
    <w:rsid w:val="006951F6"/>
    <w:rsid w:val="006A454C"/>
    <w:rsid w:val="006A4AEA"/>
    <w:rsid w:val="006B155F"/>
    <w:rsid w:val="006B2D5B"/>
    <w:rsid w:val="006B4BCA"/>
    <w:rsid w:val="006B4E10"/>
    <w:rsid w:val="006B7D14"/>
    <w:rsid w:val="006C2A55"/>
    <w:rsid w:val="006C350B"/>
    <w:rsid w:val="006C3E5E"/>
    <w:rsid w:val="006C5BFA"/>
    <w:rsid w:val="006C73B9"/>
    <w:rsid w:val="006D4A1D"/>
    <w:rsid w:val="006D52CA"/>
    <w:rsid w:val="006D55DC"/>
    <w:rsid w:val="006D5B93"/>
    <w:rsid w:val="006D725F"/>
    <w:rsid w:val="006D742F"/>
    <w:rsid w:val="006F1C1A"/>
    <w:rsid w:val="006F1EFD"/>
    <w:rsid w:val="006F318F"/>
    <w:rsid w:val="006F62F2"/>
    <w:rsid w:val="00701708"/>
    <w:rsid w:val="00704B56"/>
    <w:rsid w:val="00705676"/>
    <w:rsid w:val="00705972"/>
    <w:rsid w:val="00707B56"/>
    <w:rsid w:val="007108D5"/>
    <w:rsid w:val="00715090"/>
    <w:rsid w:val="007208E6"/>
    <w:rsid w:val="00720A7B"/>
    <w:rsid w:val="00721A48"/>
    <w:rsid w:val="00722365"/>
    <w:rsid w:val="00723860"/>
    <w:rsid w:val="00725A7D"/>
    <w:rsid w:val="00726F17"/>
    <w:rsid w:val="0072716C"/>
    <w:rsid w:val="0073085C"/>
    <w:rsid w:val="00733636"/>
    <w:rsid w:val="00733784"/>
    <w:rsid w:val="00737AE3"/>
    <w:rsid w:val="0074176D"/>
    <w:rsid w:val="007422EE"/>
    <w:rsid w:val="00746505"/>
    <w:rsid w:val="007467FD"/>
    <w:rsid w:val="00746A09"/>
    <w:rsid w:val="00746B26"/>
    <w:rsid w:val="007474E9"/>
    <w:rsid w:val="0075502A"/>
    <w:rsid w:val="00756024"/>
    <w:rsid w:val="007561F8"/>
    <w:rsid w:val="00757574"/>
    <w:rsid w:val="00757693"/>
    <w:rsid w:val="00761D31"/>
    <w:rsid w:val="00762A5B"/>
    <w:rsid w:val="00763F80"/>
    <w:rsid w:val="00766227"/>
    <w:rsid w:val="007701DB"/>
    <w:rsid w:val="007702B4"/>
    <w:rsid w:val="00770892"/>
    <w:rsid w:val="007732B0"/>
    <w:rsid w:val="0077370B"/>
    <w:rsid w:val="00775C96"/>
    <w:rsid w:val="00776028"/>
    <w:rsid w:val="007801DC"/>
    <w:rsid w:val="007841BD"/>
    <w:rsid w:val="00786E03"/>
    <w:rsid w:val="00790BB3"/>
    <w:rsid w:val="00792043"/>
    <w:rsid w:val="00797EDD"/>
    <w:rsid w:val="007A2DE2"/>
    <w:rsid w:val="007A3BEB"/>
    <w:rsid w:val="007A4784"/>
    <w:rsid w:val="007A6D62"/>
    <w:rsid w:val="007B00B2"/>
    <w:rsid w:val="007B0322"/>
    <w:rsid w:val="007B13EA"/>
    <w:rsid w:val="007B1D2D"/>
    <w:rsid w:val="007B2076"/>
    <w:rsid w:val="007B2C44"/>
    <w:rsid w:val="007B32F7"/>
    <w:rsid w:val="007B54B9"/>
    <w:rsid w:val="007B7EB5"/>
    <w:rsid w:val="007C06F8"/>
    <w:rsid w:val="007C0E3F"/>
    <w:rsid w:val="007C1EEB"/>
    <w:rsid w:val="007C206C"/>
    <w:rsid w:val="007C4FEE"/>
    <w:rsid w:val="007C5729"/>
    <w:rsid w:val="007C6A67"/>
    <w:rsid w:val="007C73F4"/>
    <w:rsid w:val="007D05C5"/>
    <w:rsid w:val="007D205D"/>
    <w:rsid w:val="007D4C9B"/>
    <w:rsid w:val="007D587D"/>
    <w:rsid w:val="007D5D88"/>
    <w:rsid w:val="007D7301"/>
    <w:rsid w:val="007E0A9F"/>
    <w:rsid w:val="007E3911"/>
    <w:rsid w:val="007E3CD6"/>
    <w:rsid w:val="007E4110"/>
    <w:rsid w:val="007E7FD1"/>
    <w:rsid w:val="007F37D4"/>
    <w:rsid w:val="00801F1D"/>
    <w:rsid w:val="008032DF"/>
    <w:rsid w:val="00805B72"/>
    <w:rsid w:val="00805DCE"/>
    <w:rsid w:val="0080718B"/>
    <w:rsid w:val="00807FD2"/>
    <w:rsid w:val="008111E4"/>
    <w:rsid w:val="0081301C"/>
    <w:rsid w:val="0081369F"/>
    <w:rsid w:val="008170AB"/>
    <w:rsid w:val="008171B1"/>
    <w:rsid w:val="00817DD6"/>
    <w:rsid w:val="00823C1E"/>
    <w:rsid w:val="00824827"/>
    <w:rsid w:val="00827292"/>
    <w:rsid w:val="00827DE5"/>
    <w:rsid w:val="008304AD"/>
    <w:rsid w:val="00833A74"/>
    <w:rsid w:val="00834231"/>
    <w:rsid w:val="00834FF2"/>
    <w:rsid w:val="00841650"/>
    <w:rsid w:val="008425EA"/>
    <w:rsid w:val="00842A2C"/>
    <w:rsid w:val="008436A3"/>
    <w:rsid w:val="00843F26"/>
    <w:rsid w:val="00844E1D"/>
    <w:rsid w:val="00850C45"/>
    <w:rsid w:val="0085165D"/>
    <w:rsid w:val="008545AA"/>
    <w:rsid w:val="008566B8"/>
    <w:rsid w:val="00861A0E"/>
    <w:rsid w:val="00861C21"/>
    <w:rsid w:val="0086255B"/>
    <w:rsid w:val="008629A9"/>
    <w:rsid w:val="00877CB3"/>
    <w:rsid w:val="008807BC"/>
    <w:rsid w:val="00881206"/>
    <w:rsid w:val="00881637"/>
    <w:rsid w:val="00884EA3"/>
    <w:rsid w:val="0088513A"/>
    <w:rsid w:val="008858A0"/>
    <w:rsid w:val="00886246"/>
    <w:rsid w:val="0088696B"/>
    <w:rsid w:val="00890153"/>
    <w:rsid w:val="00892F8E"/>
    <w:rsid w:val="00893940"/>
    <w:rsid w:val="00893C19"/>
    <w:rsid w:val="00894BB8"/>
    <w:rsid w:val="00894D52"/>
    <w:rsid w:val="00896290"/>
    <w:rsid w:val="008A0AEA"/>
    <w:rsid w:val="008A14FA"/>
    <w:rsid w:val="008A2883"/>
    <w:rsid w:val="008A28DD"/>
    <w:rsid w:val="008A5CA2"/>
    <w:rsid w:val="008A6030"/>
    <w:rsid w:val="008A63AE"/>
    <w:rsid w:val="008A7244"/>
    <w:rsid w:val="008A7ECF"/>
    <w:rsid w:val="008B277D"/>
    <w:rsid w:val="008B2E07"/>
    <w:rsid w:val="008B37FE"/>
    <w:rsid w:val="008B509C"/>
    <w:rsid w:val="008B6C46"/>
    <w:rsid w:val="008B6DD5"/>
    <w:rsid w:val="008B7527"/>
    <w:rsid w:val="008B7A29"/>
    <w:rsid w:val="008C72A2"/>
    <w:rsid w:val="008C7D26"/>
    <w:rsid w:val="008D2E20"/>
    <w:rsid w:val="008D6C8D"/>
    <w:rsid w:val="008D71A1"/>
    <w:rsid w:val="008D7781"/>
    <w:rsid w:val="008E2B54"/>
    <w:rsid w:val="008E4404"/>
    <w:rsid w:val="008E58C7"/>
    <w:rsid w:val="008E7411"/>
    <w:rsid w:val="008F158F"/>
    <w:rsid w:val="008F1AF3"/>
    <w:rsid w:val="008F4ACF"/>
    <w:rsid w:val="008F5021"/>
    <w:rsid w:val="00900D1A"/>
    <w:rsid w:val="009026AD"/>
    <w:rsid w:val="00902A02"/>
    <w:rsid w:val="00903930"/>
    <w:rsid w:val="00910102"/>
    <w:rsid w:val="00913CDB"/>
    <w:rsid w:val="00917779"/>
    <w:rsid w:val="00930490"/>
    <w:rsid w:val="00933AE6"/>
    <w:rsid w:val="00936A7D"/>
    <w:rsid w:val="009403BF"/>
    <w:rsid w:val="00940A61"/>
    <w:rsid w:val="00942131"/>
    <w:rsid w:val="0094288E"/>
    <w:rsid w:val="00943573"/>
    <w:rsid w:val="009460D5"/>
    <w:rsid w:val="00950FE9"/>
    <w:rsid w:val="00951411"/>
    <w:rsid w:val="00951EE3"/>
    <w:rsid w:val="00955185"/>
    <w:rsid w:val="00955BAE"/>
    <w:rsid w:val="0096048A"/>
    <w:rsid w:val="00960971"/>
    <w:rsid w:val="00960A3B"/>
    <w:rsid w:val="00961F9C"/>
    <w:rsid w:val="00962ABA"/>
    <w:rsid w:val="0096383C"/>
    <w:rsid w:val="0096585A"/>
    <w:rsid w:val="00970474"/>
    <w:rsid w:val="00971B61"/>
    <w:rsid w:val="00977FFB"/>
    <w:rsid w:val="00980C31"/>
    <w:rsid w:val="00981335"/>
    <w:rsid w:val="00983F1F"/>
    <w:rsid w:val="00990D5F"/>
    <w:rsid w:val="009955FF"/>
    <w:rsid w:val="00995D34"/>
    <w:rsid w:val="00996776"/>
    <w:rsid w:val="009A0851"/>
    <w:rsid w:val="009A1759"/>
    <w:rsid w:val="009A58D7"/>
    <w:rsid w:val="009A6093"/>
    <w:rsid w:val="009A7B5C"/>
    <w:rsid w:val="009B17A5"/>
    <w:rsid w:val="009C7DB9"/>
    <w:rsid w:val="009D0165"/>
    <w:rsid w:val="009D2583"/>
    <w:rsid w:val="009D259D"/>
    <w:rsid w:val="009D35AC"/>
    <w:rsid w:val="009D45F5"/>
    <w:rsid w:val="009F586A"/>
    <w:rsid w:val="009F6579"/>
    <w:rsid w:val="00A01C78"/>
    <w:rsid w:val="00A05143"/>
    <w:rsid w:val="00A0605D"/>
    <w:rsid w:val="00A077A1"/>
    <w:rsid w:val="00A10DB9"/>
    <w:rsid w:val="00A15368"/>
    <w:rsid w:val="00A1653C"/>
    <w:rsid w:val="00A16D8A"/>
    <w:rsid w:val="00A17BF4"/>
    <w:rsid w:val="00A21A81"/>
    <w:rsid w:val="00A23058"/>
    <w:rsid w:val="00A31B6D"/>
    <w:rsid w:val="00A34D83"/>
    <w:rsid w:val="00A412FD"/>
    <w:rsid w:val="00A4378F"/>
    <w:rsid w:val="00A450B0"/>
    <w:rsid w:val="00A457ED"/>
    <w:rsid w:val="00A45B98"/>
    <w:rsid w:val="00A4634E"/>
    <w:rsid w:val="00A47547"/>
    <w:rsid w:val="00A50D9D"/>
    <w:rsid w:val="00A51652"/>
    <w:rsid w:val="00A51FB7"/>
    <w:rsid w:val="00A52823"/>
    <w:rsid w:val="00A53000"/>
    <w:rsid w:val="00A53BB7"/>
    <w:rsid w:val="00A53CE6"/>
    <w:rsid w:val="00A5435E"/>
    <w:rsid w:val="00A545C6"/>
    <w:rsid w:val="00A55FE2"/>
    <w:rsid w:val="00A57405"/>
    <w:rsid w:val="00A652D0"/>
    <w:rsid w:val="00A70586"/>
    <w:rsid w:val="00A75CC2"/>
    <w:rsid w:val="00A75F87"/>
    <w:rsid w:val="00A77BC7"/>
    <w:rsid w:val="00A8201E"/>
    <w:rsid w:val="00A8579A"/>
    <w:rsid w:val="00A86EB2"/>
    <w:rsid w:val="00A952B2"/>
    <w:rsid w:val="00A95D8B"/>
    <w:rsid w:val="00AA05D1"/>
    <w:rsid w:val="00AA0D0B"/>
    <w:rsid w:val="00AA0E87"/>
    <w:rsid w:val="00AA2418"/>
    <w:rsid w:val="00AA45B8"/>
    <w:rsid w:val="00AA4CAA"/>
    <w:rsid w:val="00AA5B7B"/>
    <w:rsid w:val="00AA64D2"/>
    <w:rsid w:val="00AA651F"/>
    <w:rsid w:val="00AB1960"/>
    <w:rsid w:val="00AB4236"/>
    <w:rsid w:val="00AB57E8"/>
    <w:rsid w:val="00AB7912"/>
    <w:rsid w:val="00AC0270"/>
    <w:rsid w:val="00AC3911"/>
    <w:rsid w:val="00AC3EA3"/>
    <w:rsid w:val="00AC5538"/>
    <w:rsid w:val="00AC65B9"/>
    <w:rsid w:val="00AC75B3"/>
    <w:rsid w:val="00AC792D"/>
    <w:rsid w:val="00AD05A3"/>
    <w:rsid w:val="00AD07D5"/>
    <w:rsid w:val="00AD7B46"/>
    <w:rsid w:val="00AE0212"/>
    <w:rsid w:val="00AE037B"/>
    <w:rsid w:val="00AE0B1C"/>
    <w:rsid w:val="00AE17AC"/>
    <w:rsid w:val="00B0026F"/>
    <w:rsid w:val="00B01D96"/>
    <w:rsid w:val="00B049DA"/>
    <w:rsid w:val="00B05CC4"/>
    <w:rsid w:val="00B06FEB"/>
    <w:rsid w:val="00B0763A"/>
    <w:rsid w:val="00B103C8"/>
    <w:rsid w:val="00B12428"/>
    <w:rsid w:val="00B126CF"/>
    <w:rsid w:val="00B14D48"/>
    <w:rsid w:val="00B14EC0"/>
    <w:rsid w:val="00B1584E"/>
    <w:rsid w:val="00B2554A"/>
    <w:rsid w:val="00B31760"/>
    <w:rsid w:val="00B33BF0"/>
    <w:rsid w:val="00B4062C"/>
    <w:rsid w:val="00B41842"/>
    <w:rsid w:val="00B42FD0"/>
    <w:rsid w:val="00B45230"/>
    <w:rsid w:val="00B46537"/>
    <w:rsid w:val="00B52167"/>
    <w:rsid w:val="00B525AA"/>
    <w:rsid w:val="00B53276"/>
    <w:rsid w:val="00B54ABF"/>
    <w:rsid w:val="00B6022F"/>
    <w:rsid w:val="00B6046C"/>
    <w:rsid w:val="00B6067B"/>
    <w:rsid w:val="00B61A3A"/>
    <w:rsid w:val="00B62E14"/>
    <w:rsid w:val="00B657B8"/>
    <w:rsid w:val="00B678C8"/>
    <w:rsid w:val="00B710BD"/>
    <w:rsid w:val="00B7247A"/>
    <w:rsid w:val="00B77CC1"/>
    <w:rsid w:val="00B81AB2"/>
    <w:rsid w:val="00B81D23"/>
    <w:rsid w:val="00B838E3"/>
    <w:rsid w:val="00B84920"/>
    <w:rsid w:val="00B8556A"/>
    <w:rsid w:val="00B87878"/>
    <w:rsid w:val="00B94960"/>
    <w:rsid w:val="00B95068"/>
    <w:rsid w:val="00B9522F"/>
    <w:rsid w:val="00B956CC"/>
    <w:rsid w:val="00BA0199"/>
    <w:rsid w:val="00BA1A75"/>
    <w:rsid w:val="00BA53FC"/>
    <w:rsid w:val="00BA6FA0"/>
    <w:rsid w:val="00BB7224"/>
    <w:rsid w:val="00BC371D"/>
    <w:rsid w:val="00BC4686"/>
    <w:rsid w:val="00BC75CA"/>
    <w:rsid w:val="00BC7A28"/>
    <w:rsid w:val="00BD277F"/>
    <w:rsid w:val="00BD3114"/>
    <w:rsid w:val="00BD41C6"/>
    <w:rsid w:val="00BD424A"/>
    <w:rsid w:val="00BD53D9"/>
    <w:rsid w:val="00BD653D"/>
    <w:rsid w:val="00BD7043"/>
    <w:rsid w:val="00BE0094"/>
    <w:rsid w:val="00BE1A57"/>
    <w:rsid w:val="00BE30AE"/>
    <w:rsid w:val="00BE3842"/>
    <w:rsid w:val="00BE5C59"/>
    <w:rsid w:val="00BE6194"/>
    <w:rsid w:val="00BE64CA"/>
    <w:rsid w:val="00BE69F8"/>
    <w:rsid w:val="00BF1251"/>
    <w:rsid w:val="00BF2EDD"/>
    <w:rsid w:val="00BF4EB3"/>
    <w:rsid w:val="00BF5328"/>
    <w:rsid w:val="00C012A3"/>
    <w:rsid w:val="00C01EEF"/>
    <w:rsid w:val="00C021BF"/>
    <w:rsid w:val="00C02975"/>
    <w:rsid w:val="00C0389A"/>
    <w:rsid w:val="00C042A4"/>
    <w:rsid w:val="00C05CD1"/>
    <w:rsid w:val="00C1167A"/>
    <w:rsid w:val="00C12F30"/>
    <w:rsid w:val="00C139F8"/>
    <w:rsid w:val="00C14A05"/>
    <w:rsid w:val="00C152F3"/>
    <w:rsid w:val="00C1609E"/>
    <w:rsid w:val="00C16F19"/>
    <w:rsid w:val="00C1798B"/>
    <w:rsid w:val="00C20D9D"/>
    <w:rsid w:val="00C216E3"/>
    <w:rsid w:val="00C22DE3"/>
    <w:rsid w:val="00C233F4"/>
    <w:rsid w:val="00C32C3D"/>
    <w:rsid w:val="00C347BB"/>
    <w:rsid w:val="00C35D0D"/>
    <w:rsid w:val="00C369AF"/>
    <w:rsid w:val="00C40083"/>
    <w:rsid w:val="00C41123"/>
    <w:rsid w:val="00C42487"/>
    <w:rsid w:val="00C45824"/>
    <w:rsid w:val="00C47CA5"/>
    <w:rsid w:val="00C506D5"/>
    <w:rsid w:val="00C52A7B"/>
    <w:rsid w:val="00C631E4"/>
    <w:rsid w:val="00C6324C"/>
    <w:rsid w:val="00C679AA"/>
    <w:rsid w:val="00C7145C"/>
    <w:rsid w:val="00C724CF"/>
    <w:rsid w:val="00C74D7E"/>
    <w:rsid w:val="00C75180"/>
    <w:rsid w:val="00C75972"/>
    <w:rsid w:val="00C770E5"/>
    <w:rsid w:val="00C82792"/>
    <w:rsid w:val="00C84AD6"/>
    <w:rsid w:val="00C92762"/>
    <w:rsid w:val="00C93B8D"/>
    <w:rsid w:val="00C948FD"/>
    <w:rsid w:val="00C960B6"/>
    <w:rsid w:val="00C961BE"/>
    <w:rsid w:val="00CA07A5"/>
    <w:rsid w:val="00CA0ACB"/>
    <w:rsid w:val="00CA3E22"/>
    <w:rsid w:val="00CA4337"/>
    <w:rsid w:val="00CA737D"/>
    <w:rsid w:val="00CB01E5"/>
    <w:rsid w:val="00CB2A62"/>
    <w:rsid w:val="00CB3A35"/>
    <w:rsid w:val="00CB43D5"/>
    <w:rsid w:val="00CB4997"/>
    <w:rsid w:val="00CB57A5"/>
    <w:rsid w:val="00CB59B5"/>
    <w:rsid w:val="00CB616E"/>
    <w:rsid w:val="00CB68D2"/>
    <w:rsid w:val="00CB7089"/>
    <w:rsid w:val="00CC0A2D"/>
    <w:rsid w:val="00CC4B5B"/>
    <w:rsid w:val="00CC4BE9"/>
    <w:rsid w:val="00CC5DF9"/>
    <w:rsid w:val="00CC76F9"/>
    <w:rsid w:val="00CD066B"/>
    <w:rsid w:val="00CD08EE"/>
    <w:rsid w:val="00CD0D8F"/>
    <w:rsid w:val="00CD1071"/>
    <w:rsid w:val="00CD3493"/>
    <w:rsid w:val="00CD46E2"/>
    <w:rsid w:val="00CD6081"/>
    <w:rsid w:val="00CD6CEA"/>
    <w:rsid w:val="00CE1492"/>
    <w:rsid w:val="00CE3F0F"/>
    <w:rsid w:val="00CE5061"/>
    <w:rsid w:val="00CE54EA"/>
    <w:rsid w:val="00CE68DC"/>
    <w:rsid w:val="00CE6B54"/>
    <w:rsid w:val="00CF398D"/>
    <w:rsid w:val="00CF4E87"/>
    <w:rsid w:val="00CF659B"/>
    <w:rsid w:val="00CF76E0"/>
    <w:rsid w:val="00D00363"/>
    <w:rsid w:val="00D00D0B"/>
    <w:rsid w:val="00D0298C"/>
    <w:rsid w:val="00D02995"/>
    <w:rsid w:val="00D04B69"/>
    <w:rsid w:val="00D07026"/>
    <w:rsid w:val="00D124AF"/>
    <w:rsid w:val="00D14F74"/>
    <w:rsid w:val="00D153C4"/>
    <w:rsid w:val="00D15A3C"/>
    <w:rsid w:val="00D15FA6"/>
    <w:rsid w:val="00D25E56"/>
    <w:rsid w:val="00D37EAB"/>
    <w:rsid w:val="00D4294C"/>
    <w:rsid w:val="00D433D4"/>
    <w:rsid w:val="00D46992"/>
    <w:rsid w:val="00D46E89"/>
    <w:rsid w:val="00D5009B"/>
    <w:rsid w:val="00D537FA"/>
    <w:rsid w:val="00D54423"/>
    <w:rsid w:val="00D5547D"/>
    <w:rsid w:val="00D57C01"/>
    <w:rsid w:val="00D6302E"/>
    <w:rsid w:val="00D640CF"/>
    <w:rsid w:val="00D72280"/>
    <w:rsid w:val="00D727D1"/>
    <w:rsid w:val="00D74759"/>
    <w:rsid w:val="00D74B7A"/>
    <w:rsid w:val="00D80D99"/>
    <w:rsid w:val="00D825B7"/>
    <w:rsid w:val="00D85661"/>
    <w:rsid w:val="00D87189"/>
    <w:rsid w:val="00D93411"/>
    <w:rsid w:val="00D9503C"/>
    <w:rsid w:val="00DA232A"/>
    <w:rsid w:val="00DA341B"/>
    <w:rsid w:val="00DB3E74"/>
    <w:rsid w:val="00DB43D1"/>
    <w:rsid w:val="00DB57F1"/>
    <w:rsid w:val="00DB672D"/>
    <w:rsid w:val="00DC0335"/>
    <w:rsid w:val="00DC2E21"/>
    <w:rsid w:val="00DC5EB5"/>
    <w:rsid w:val="00DD24EF"/>
    <w:rsid w:val="00DD73EF"/>
    <w:rsid w:val="00DE0763"/>
    <w:rsid w:val="00DE23E8"/>
    <w:rsid w:val="00DE5B05"/>
    <w:rsid w:val="00DE73C5"/>
    <w:rsid w:val="00DE79AD"/>
    <w:rsid w:val="00DF503E"/>
    <w:rsid w:val="00E0128B"/>
    <w:rsid w:val="00E02825"/>
    <w:rsid w:val="00E03614"/>
    <w:rsid w:val="00E0582F"/>
    <w:rsid w:val="00E05FC1"/>
    <w:rsid w:val="00E078CB"/>
    <w:rsid w:val="00E10B31"/>
    <w:rsid w:val="00E1250D"/>
    <w:rsid w:val="00E145DE"/>
    <w:rsid w:val="00E2059F"/>
    <w:rsid w:val="00E2065A"/>
    <w:rsid w:val="00E20F2D"/>
    <w:rsid w:val="00E24E79"/>
    <w:rsid w:val="00E278FB"/>
    <w:rsid w:val="00E32BA4"/>
    <w:rsid w:val="00E3315B"/>
    <w:rsid w:val="00E33776"/>
    <w:rsid w:val="00E36C88"/>
    <w:rsid w:val="00E4051F"/>
    <w:rsid w:val="00E414F6"/>
    <w:rsid w:val="00E4423A"/>
    <w:rsid w:val="00E53956"/>
    <w:rsid w:val="00E56231"/>
    <w:rsid w:val="00E62A5D"/>
    <w:rsid w:val="00E64E17"/>
    <w:rsid w:val="00E70E50"/>
    <w:rsid w:val="00E717AF"/>
    <w:rsid w:val="00E76DA7"/>
    <w:rsid w:val="00E84617"/>
    <w:rsid w:val="00E90F62"/>
    <w:rsid w:val="00E97FD6"/>
    <w:rsid w:val="00EA1C57"/>
    <w:rsid w:val="00EA3105"/>
    <w:rsid w:val="00EA372E"/>
    <w:rsid w:val="00EA3B4C"/>
    <w:rsid w:val="00EA3D3C"/>
    <w:rsid w:val="00EA6BA5"/>
    <w:rsid w:val="00EB15EA"/>
    <w:rsid w:val="00EB1B39"/>
    <w:rsid w:val="00EB47D5"/>
    <w:rsid w:val="00EB4D06"/>
    <w:rsid w:val="00EC21E3"/>
    <w:rsid w:val="00EC3451"/>
    <w:rsid w:val="00EC744B"/>
    <w:rsid w:val="00EC7CC3"/>
    <w:rsid w:val="00ED10B7"/>
    <w:rsid w:val="00ED2165"/>
    <w:rsid w:val="00ED2BCD"/>
    <w:rsid w:val="00ED37AA"/>
    <w:rsid w:val="00ED3E93"/>
    <w:rsid w:val="00ED5082"/>
    <w:rsid w:val="00ED74F6"/>
    <w:rsid w:val="00ED7AC8"/>
    <w:rsid w:val="00EE011B"/>
    <w:rsid w:val="00EE0C81"/>
    <w:rsid w:val="00EE1F67"/>
    <w:rsid w:val="00EE3FD4"/>
    <w:rsid w:val="00EE560E"/>
    <w:rsid w:val="00EE754D"/>
    <w:rsid w:val="00EF0C4E"/>
    <w:rsid w:val="00EF3403"/>
    <w:rsid w:val="00EF3761"/>
    <w:rsid w:val="00EF4B22"/>
    <w:rsid w:val="00EF59AC"/>
    <w:rsid w:val="00EF772B"/>
    <w:rsid w:val="00F0388E"/>
    <w:rsid w:val="00F03B73"/>
    <w:rsid w:val="00F05AEF"/>
    <w:rsid w:val="00F10351"/>
    <w:rsid w:val="00F104AE"/>
    <w:rsid w:val="00F10D1A"/>
    <w:rsid w:val="00F17129"/>
    <w:rsid w:val="00F1719B"/>
    <w:rsid w:val="00F17989"/>
    <w:rsid w:val="00F2089F"/>
    <w:rsid w:val="00F264C8"/>
    <w:rsid w:val="00F36C4F"/>
    <w:rsid w:val="00F46494"/>
    <w:rsid w:val="00F477B4"/>
    <w:rsid w:val="00F51E38"/>
    <w:rsid w:val="00F52E53"/>
    <w:rsid w:val="00F5309D"/>
    <w:rsid w:val="00F55660"/>
    <w:rsid w:val="00F558AB"/>
    <w:rsid w:val="00F61613"/>
    <w:rsid w:val="00F61D89"/>
    <w:rsid w:val="00F620D8"/>
    <w:rsid w:val="00F636EA"/>
    <w:rsid w:val="00F65A63"/>
    <w:rsid w:val="00F72B0A"/>
    <w:rsid w:val="00F72E9C"/>
    <w:rsid w:val="00F76468"/>
    <w:rsid w:val="00F767EB"/>
    <w:rsid w:val="00F76F42"/>
    <w:rsid w:val="00F77E42"/>
    <w:rsid w:val="00F8308A"/>
    <w:rsid w:val="00F84D11"/>
    <w:rsid w:val="00F86ABB"/>
    <w:rsid w:val="00F86CE1"/>
    <w:rsid w:val="00F90C1D"/>
    <w:rsid w:val="00F95A8C"/>
    <w:rsid w:val="00F95AB5"/>
    <w:rsid w:val="00FA49A3"/>
    <w:rsid w:val="00FB0A20"/>
    <w:rsid w:val="00FB20BC"/>
    <w:rsid w:val="00FB5ED7"/>
    <w:rsid w:val="00FB60D6"/>
    <w:rsid w:val="00FB7DEC"/>
    <w:rsid w:val="00FC0643"/>
    <w:rsid w:val="00FC39FC"/>
    <w:rsid w:val="00FC7DE4"/>
    <w:rsid w:val="00FD2B82"/>
    <w:rsid w:val="00FD50F0"/>
    <w:rsid w:val="00FD5F02"/>
    <w:rsid w:val="00FD6331"/>
    <w:rsid w:val="00FD7648"/>
    <w:rsid w:val="00FE66D7"/>
    <w:rsid w:val="00FE6B2E"/>
    <w:rsid w:val="00FE7D16"/>
    <w:rsid w:val="00FF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nhideWhenUsed/>
    <w:rsid w:val="00725A7D"/>
    <w:rPr>
      <w:sz w:val="16"/>
      <w:szCs w:val="16"/>
    </w:rPr>
  </w:style>
  <w:style w:type="paragraph" w:styleId="CommentText">
    <w:name w:val="annotation text"/>
    <w:basedOn w:val="Normal"/>
    <w:link w:val="CommentTextChar"/>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CD1071"/>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CD1071"/>
    <w:rPr>
      <w:rFonts w:ascii="Times New Roman" w:hAnsi="Times New Roman" w:cs="Times New Roman"/>
      <w:noProof/>
      <w:sz w:val="24"/>
    </w:rPr>
  </w:style>
  <w:style w:type="paragraph" w:customStyle="1" w:styleId="EndNoteBibliography">
    <w:name w:val="EndNote Bibliography"/>
    <w:basedOn w:val="Normal"/>
    <w:link w:val="EndNoteBibliographyChar"/>
    <w:rsid w:val="00CD1071"/>
    <w:rPr>
      <w:rFonts w:cs="Times New Roman"/>
      <w:noProof/>
    </w:rPr>
  </w:style>
  <w:style w:type="character" w:customStyle="1" w:styleId="EndNoteBibliographyChar">
    <w:name w:val="EndNote Bibliography Char"/>
    <w:basedOn w:val="DefaultParagraphFont"/>
    <w:link w:val="EndNoteBibliography"/>
    <w:rsid w:val="00CD1071"/>
    <w:rPr>
      <w:rFonts w:ascii="Times New Roman" w:hAnsi="Times New Roman" w:cs="Times New Roman"/>
      <w:noProof/>
      <w:sz w:val="24"/>
    </w:rPr>
  </w:style>
  <w:style w:type="table" w:customStyle="1" w:styleId="TableGrid1">
    <w:name w:val="Table Grid1"/>
    <w:basedOn w:val="TableNormal"/>
    <w:next w:val="TableGrid"/>
    <w:uiPriority w:val="59"/>
    <w:rsid w:val="006110A5"/>
    <w:pPr>
      <w:spacing w:after="0" w:line="240" w:lineRule="auto"/>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F1C1A"/>
    <w:pPr>
      <w:spacing w:after="0" w:line="240" w:lineRule="auto"/>
    </w:pPr>
    <w:rPr>
      <w:rFonts w:ascii="Calibri" w:hAnsi="Calibri"/>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61030332">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27640202">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864487947">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222596998">
      <w:bodyDiv w:val="1"/>
      <w:marLeft w:val="0"/>
      <w:marRight w:val="0"/>
      <w:marTop w:val="0"/>
      <w:marBottom w:val="0"/>
      <w:divBdr>
        <w:top w:val="none" w:sz="0" w:space="0" w:color="auto"/>
        <w:left w:val="none" w:sz="0" w:space="0" w:color="auto"/>
        <w:bottom w:val="none" w:sz="0" w:space="0" w:color="auto"/>
        <w:right w:val="none" w:sz="0" w:space="0" w:color="auto"/>
      </w:divBdr>
    </w:div>
    <w:div w:id="1385451290">
      <w:bodyDiv w:val="1"/>
      <w:marLeft w:val="0"/>
      <w:marRight w:val="0"/>
      <w:marTop w:val="0"/>
      <w:marBottom w:val="0"/>
      <w:divBdr>
        <w:top w:val="none" w:sz="0" w:space="0" w:color="auto"/>
        <w:left w:val="none" w:sz="0" w:space="0" w:color="auto"/>
        <w:bottom w:val="none" w:sz="0" w:space="0" w:color="auto"/>
        <w:right w:val="none" w:sz="0" w:space="0" w:color="auto"/>
      </w:divBdr>
    </w:div>
    <w:div w:id="1692949405">
      <w:bodyDiv w:val="1"/>
      <w:marLeft w:val="0"/>
      <w:marRight w:val="0"/>
      <w:marTop w:val="0"/>
      <w:marBottom w:val="0"/>
      <w:divBdr>
        <w:top w:val="none" w:sz="0" w:space="0" w:color="auto"/>
        <w:left w:val="none" w:sz="0" w:space="0" w:color="auto"/>
        <w:bottom w:val="none" w:sz="0" w:space="0" w:color="auto"/>
        <w:right w:val="none" w:sz="0" w:space="0" w:color="auto"/>
      </w:divBdr>
    </w:div>
    <w:div w:id="1693918877">
      <w:bodyDiv w:val="1"/>
      <w:marLeft w:val="0"/>
      <w:marRight w:val="0"/>
      <w:marTop w:val="0"/>
      <w:marBottom w:val="0"/>
      <w:divBdr>
        <w:top w:val="none" w:sz="0" w:space="0" w:color="auto"/>
        <w:left w:val="none" w:sz="0" w:space="0" w:color="auto"/>
        <w:bottom w:val="none" w:sz="0" w:space="0" w:color="auto"/>
        <w:right w:val="none" w:sz="0" w:space="0" w:color="auto"/>
      </w:divBdr>
    </w:div>
    <w:div w:id="1776946249">
      <w:bodyDiv w:val="1"/>
      <w:marLeft w:val="0"/>
      <w:marRight w:val="0"/>
      <w:marTop w:val="0"/>
      <w:marBottom w:val="0"/>
      <w:divBdr>
        <w:top w:val="none" w:sz="0" w:space="0" w:color="auto"/>
        <w:left w:val="none" w:sz="0" w:space="0" w:color="auto"/>
        <w:bottom w:val="none" w:sz="0" w:space="0" w:color="auto"/>
        <w:right w:val="none" w:sz="0" w:space="0" w:color="auto"/>
      </w:divBdr>
    </w:div>
    <w:div w:id="19043658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A5A69C035655458F7A4BB8E8A1F56B" ma:contentTypeVersion="10" ma:contentTypeDescription="Een nieuw document maken." ma:contentTypeScope="" ma:versionID="815d8d1f2057336e89f2f453eb423380">
  <xsd:schema xmlns:xsd="http://www.w3.org/2001/XMLSchema" xmlns:xs="http://www.w3.org/2001/XMLSchema" xmlns:p="http://schemas.microsoft.com/office/2006/metadata/properties" xmlns:ns3="fde64673-d720-4918-8c44-397f51ba59e3" targetNamespace="http://schemas.microsoft.com/office/2006/metadata/properties" ma:root="true" ma:fieldsID="708bd6cda5c49ac025bbe33ae2a260e0" ns3:_="">
    <xsd:import namespace="fde64673-d720-4918-8c44-397f51ba59e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e64673-d720-4918-8c44-397f51ba59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8C26CB3-5A20-4D66-9195-5A29642CFA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5273D5-9EFB-4A6E-ABDF-F710B7D4F7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e64673-d720-4918-8c44-397f51ba59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FCE74F-80DB-42CA-B647-F95262648976}">
  <ds:schemaRefs>
    <ds:schemaRef ds:uri="http://schemas.microsoft.com/sharepoint/v3/contenttype/forms"/>
  </ds:schemaRefs>
</ds:datastoreItem>
</file>

<file path=customXml/itemProps4.xml><?xml version="1.0" encoding="utf-8"?>
<ds:datastoreItem xmlns:ds="http://schemas.openxmlformats.org/officeDocument/2006/customXml" ds:itemID="{7E7B6378-6458-408A-B25C-F76B1D45D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1574</TotalTime>
  <Pages>27</Pages>
  <Words>16643</Words>
  <Characters>94871</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Lobanov</dc:creator>
  <cp:keywords/>
  <dc:description/>
  <cp:lastModifiedBy>Victor Lobanov</cp:lastModifiedBy>
  <cp:revision>136</cp:revision>
  <cp:lastPrinted>2020-04-30T20:41:00Z</cp:lastPrinted>
  <dcterms:created xsi:type="dcterms:W3CDTF">2020-04-30T20:37:00Z</dcterms:created>
  <dcterms:modified xsi:type="dcterms:W3CDTF">2020-05-03T07:22:00Z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0x01010020A5A69C035655458F7A4BB8E8A1F56B</vt:lpwstr>
  </property>
</Properties>
</file>